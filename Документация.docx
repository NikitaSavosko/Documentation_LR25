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E072" w14:textId="4764F7CE" w:rsidR="00B75660" w:rsidRDefault="00560AA7" w:rsidP="00560AA7">
      <w:pPr>
        <w:spacing w:after="0" w:line="360" w:lineRule="auto"/>
        <w:ind w:firstLine="851"/>
        <w:jc w:val="both"/>
        <w:rPr>
          <w:rFonts w:ascii="Times New Roman" w:eastAsia="Consolas" w:hAnsi="Times New Roman"/>
          <w:b/>
          <w:bCs/>
          <w:sz w:val="28"/>
          <w:szCs w:val="28"/>
        </w:rPr>
      </w:pPr>
      <w:r w:rsidRPr="00560AA7">
        <w:rPr>
          <w:rFonts w:ascii="Times New Roman" w:eastAsia="Consolas" w:hAnsi="Times New Roman"/>
          <w:b/>
          <w:bCs/>
          <w:sz w:val="28"/>
          <w:szCs w:val="28"/>
        </w:rPr>
        <w:t>1</w:t>
      </w:r>
      <w:r>
        <w:rPr>
          <w:rFonts w:ascii="Times New Roman" w:eastAsia="Consolas" w:hAnsi="Times New Roman"/>
          <w:b/>
          <w:bCs/>
          <w:sz w:val="28"/>
          <w:szCs w:val="28"/>
        </w:rPr>
        <w:t xml:space="preserve"> Анализ задачи</w:t>
      </w:r>
    </w:p>
    <w:p w14:paraId="7DEAFF28" w14:textId="65292C47" w:rsidR="00560AA7" w:rsidRPr="00560AA7" w:rsidRDefault="00560AA7" w:rsidP="00560AA7">
      <w:pPr>
        <w:pStyle w:val="af8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Consolas" w:hAnsi="Times New Roman"/>
          <w:b/>
          <w:bCs/>
          <w:sz w:val="28"/>
          <w:szCs w:val="28"/>
        </w:rPr>
      </w:pPr>
      <w:r w:rsidRPr="00560AA7">
        <w:rPr>
          <w:rFonts w:ascii="Times New Roman" w:eastAsia="Consolas" w:hAnsi="Times New Roman"/>
          <w:b/>
          <w:bCs/>
          <w:sz w:val="28"/>
          <w:szCs w:val="28"/>
        </w:rPr>
        <w:t>Постановка задачи</w:t>
      </w:r>
    </w:p>
    <w:p w14:paraId="515C8362" w14:textId="56052179" w:rsidR="00560AA7" w:rsidRPr="00560AA7" w:rsidRDefault="00560AA7" w:rsidP="00560AA7">
      <w:pPr>
        <w:spacing w:after="0" w:line="360" w:lineRule="auto"/>
        <w:ind w:firstLine="851"/>
        <w:jc w:val="both"/>
        <w:rPr>
          <w:rFonts w:ascii="Times New Roman" w:eastAsia="Consolas" w:hAnsi="Times New Roman"/>
          <w:b/>
          <w:bCs/>
          <w:sz w:val="28"/>
          <w:szCs w:val="28"/>
        </w:rPr>
      </w:pPr>
      <w:r w:rsidRPr="00560AA7">
        <w:rPr>
          <w:rFonts w:ascii="Times New Roman" w:eastAsia="Consolas" w:hAnsi="Times New Roman"/>
          <w:b/>
          <w:bCs/>
          <w:sz w:val="28"/>
          <w:szCs w:val="28"/>
        </w:rPr>
        <w:t>1.</w:t>
      </w:r>
      <w:r>
        <w:rPr>
          <w:rFonts w:ascii="Times New Roman" w:eastAsia="Consolas" w:hAnsi="Times New Roman"/>
          <w:b/>
          <w:bCs/>
          <w:sz w:val="28"/>
          <w:szCs w:val="28"/>
        </w:rPr>
        <w:t xml:space="preserve">1.1 </w:t>
      </w:r>
      <w:r w:rsidRPr="00560AA7">
        <w:rPr>
          <w:rFonts w:ascii="Times New Roman" w:eastAsia="Consolas" w:hAnsi="Times New Roman"/>
          <w:b/>
          <w:bCs/>
          <w:sz w:val="28"/>
          <w:szCs w:val="28"/>
        </w:rPr>
        <w:t>Организационно-экономическая сущность задачи</w:t>
      </w:r>
    </w:p>
    <w:p w14:paraId="637680B7" w14:textId="2E1BE2C2" w:rsidR="00560AA7" w:rsidRDefault="00560AA7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Темой данного проекта является разработка мобильного приложения «</w:t>
      </w:r>
      <w:proofErr w:type="spellStart"/>
      <w:r>
        <w:rPr>
          <w:rFonts w:cstheme="minorHAnsi"/>
          <w:sz w:val="28"/>
          <w:szCs w:val="28"/>
          <w:lang w:val="en-US"/>
        </w:rPr>
        <w:t>StudyPal</w:t>
      </w:r>
      <w:proofErr w:type="spellEnd"/>
      <w:r>
        <w:rPr>
          <w:rFonts w:cstheme="minorHAnsi"/>
          <w:sz w:val="28"/>
          <w:szCs w:val="28"/>
        </w:rPr>
        <w:t>». Оно предоставляет</w:t>
      </w:r>
      <w:r w:rsidRPr="00560AA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cstheme="minorHAnsi"/>
          <w:sz w:val="28"/>
          <w:szCs w:val="28"/>
        </w:rPr>
        <w:t>возможность</w:t>
      </w:r>
      <w:r w:rsidRPr="00560AA7">
        <w:rPr>
          <w:rFonts w:cstheme="minorHAnsi"/>
          <w:sz w:val="28"/>
          <w:szCs w:val="28"/>
        </w:rPr>
        <w:t xml:space="preserve"> выполнения учебных заданий и помощи студентам при их выполнении</w:t>
      </w:r>
      <w:r>
        <w:rPr>
          <w:rFonts w:cstheme="minorHAnsi"/>
          <w:sz w:val="28"/>
          <w:szCs w:val="28"/>
        </w:rPr>
        <w:t>.</w:t>
      </w:r>
    </w:p>
    <w:p w14:paraId="19AFC7E3" w14:textId="1FD90D64" w:rsidR="00560AA7" w:rsidRDefault="00560AA7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Целью разработки является создание мобильного приложения выполнения студентами заданий и, если нужно, просмотра помощи по ним. В поставленной задаче необходимо реализовать простой и приятный интерфейс, позволяющий использовать проект пользователю, не обладающему дополнительными знаниями ЭВМ.</w:t>
      </w:r>
    </w:p>
    <w:p w14:paraId="06437577" w14:textId="5AFBDB52" w:rsidR="00560AA7" w:rsidRDefault="00560AA7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данный момент существует такое популярное приложение, как </w:t>
      </w:r>
      <w:r w:rsidRPr="00560AA7">
        <w:rPr>
          <w:rFonts w:cstheme="minorHAnsi"/>
          <w:sz w:val="28"/>
          <w:szCs w:val="28"/>
          <w:lang w:val="en-US"/>
        </w:rPr>
        <w:t>Google</w:t>
      </w:r>
      <w:r w:rsidRPr="00560AA7">
        <w:rPr>
          <w:rFonts w:cstheme="minorHAnsi"/>
          <w:sz w:val="28"/>
          <w:szCs w:val="28"/>
        </w:rPr>
        <w:t xml:space="preserve"> </w:t>
      </w:r>
      <w:r w:rsidRPr="00560AA7">
        <w:rPr>
          <w:rFonts w:cstheme="minorHAnsi"/>
          <w:sz w:val="28"/>
          <w:szCs w:val="28"/>
          <w:lang w:val="en-US"/>
        </w:rPr>
        <w:t>Class</w:t>
      </w:r>
      <w:r w:rsidRPr="00560AA7">
        <w:rPr>
          <w:rFonts w:cstheme="minorHAnsi"/>
          <w:sz w:val="28"/>
          <w:szCs w:val="28"/>
        </w:rPr>
        <w:t>. В этом приложении есть курсы, слушателем которых пользователь является. Также в этом приложении есть кнопка выбора аккаунта, есть меню, ещё есть кнопка “+”, с помощью которой пользователь может добавиться в новый курс.</w:t>
      </w:r>
    </w:p>
    <w:p w14:paraId="73933FE8" w14:textId="64118782" w:rsidR="00560AA7" w:rsidRDefault="00560AA7" w:rsidP="00560AA7">
      <w:pPr>
        <w:spacing w:after="0" w:line="360" w:lineRule="auto"/>
        <w:ind w:firstLine="851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1.1.2 Функциональные требования</w:t>
      </w:r>
    </w:p>
    <w:p w14:paraId="7EC0337F" w14:textId="264857E8" w:rsidR="00560AA7" w:rsidRDefault="00560AA7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 </w:t>
      </w:r>
      <w:r w:rsidR="00900F2A">
        <w:rPr>
          <w:rFonts w:cstheme="minorHAnsi"/>
          <w:sz w:val="28"/>
          <w:szCs w:val="28"/>
        </w:rPr>
        <w:t>поставленной задаче были заявлены следующие функциональные требования, которые сможет выполнить пользователь:</w:t>
      </w:r>
    </w:p>
    <w:p w14:paraId="7B38C0AB" w14:textId="77777777" w:rsidR="00412F0E" w:rsidRPr="00412F0E" w:rsidRDefault="00412F0E" w:rsidP="00412F0E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F0E">
        <w:rPr>
          <w:rFonts w:ascii="Times New Roman" w:hAnsi="Times New Roman"/>
          <w:sz w:val="28"/>
          <w:szCs w:val="28"/>
        </w:rPr>
        <w:t>Работа в личном кабинете</w:t>
      </w:r>
    </w:p>
    <w:p w14:paraId="4B444DF7" w14:textId="77777777" w:rsidR="00412F0E" w:rsidRPr="00412F0E" w:rsidRDefault="00412F0E" w:rsidP="00412F0E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F0E">
        <w:rPr>
          <w:rFonts w:ascii="Times New Roman" w:hAnsi="Times New Roman"/>
          <w:sz w:val="28"/>
          <w:szCs w:val="28"/>
        </w:rPr>
        <w:t>Просмотр помощи по заданиям</w:t>
      </w:r>
    </w:p>
    <w:p w14:paraId="166FE1A9" w14:textId="77777777" w:rsidR="00412F0E" w:rsidRPr="00412F0E" w:rsidRDefault="00412F0E" w:rsidP="00412F0E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F0E">
        <w:rPr>
          <w:rFonts w:ascii="Times New Roman" w:hAnsi="Times New Roman"/>
          <w:sz w:val="28"/>
          <w:szCs w:val="28"/>
        </w:rPr>
        <w:t>Авторизация</w:t>
      </w:r>
    </w:p>
    <w:p w14:paraId="5D30DD92" w14:textId="77777777" w:rsidR="00412F0E" w:rsidRDefault="00412F0E" w:rsidP="00412F0E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F0E">
        <w:rPr>
          <w:rFonts w:ascii="Times New Roman" w:hAnsi="Times New Roman"/>
          <w:sz w:val="28"/>
          <w:szCs w:val="28"/>
        </w:rPr>
        <w:t>Просмотр заданий</w:t>
      </w:r>
    </w:p>
    <w:p w14:paraId="79EB8ED3" w14:textId="3105F73C" w:rsidR="005D282D" w:rsidRDefault="005D282D" w:rsidP="005D2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Функциональные требования, которые сможет выполнить гость:</w:t>
      </w:r>
    </w:p>
    <w:p w14:paraId="5B4528B3" w14:textId="264E1ED6" w:rsidR="005D282D" w:rsidRDefault="005D282D" w:rsidP="005D282D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</w:t>
      </w:r>
    </w:p>
    <w:p w14:paraId="454284C7" w14:textId="77777777" w:rsidR="005D282D" w:rsidRPr="005D282D" w:rsidRDefault="005D282D" w:rsidP="005D282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BCDF021" w14:textId="77777777" w:rsidR="005D282D" w:rsidRDefault="005D282D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67659AB8" w14:textId="036744FA" w:rsidR="00900F2A" w:rsidRDefault="00412F0E" w:rsidP="00560AA7">
      <w:pPr>
        <w:spacing w:after="0" w:line="360" w:lineRule="auto"/>
        <w:ind w:firstLine="851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1.1.3 Описание входной, выходной и условно-постоянной информации</w:t>
      </w:r>
    </w:p>
    <w:p w14:paraId="62C4B4A9" w14:textId="03B5FBDA" w:rsidR="00412F0E" w:rsidRDefault="00412F0E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1 – Описание информации</w:t>
      </w:r>
    </w:p>
    <w:tbl>
      <w:tblPr>
        <w:tblStyle w:val="27"/>
        <w:tblW w:w="9889" w:type="dxa"/>
        <w:tblLayout w:type="fixed"/>
        <w:tblLook w:val="04A0" w:firstRow="1" w:lastRow="0" w:firstColumn="1" w:lastColumn="0" w:noHBand="0" w:noVBand="1"/>
      </w:tblPr>
      <w:tblGrid>
        <w:gridCol w:w="431"/>
        <w:gridCol w:w="1378"/>
        <w:gridCol w:w="1560"/>
        <w:gridCol w:w="1984"/>
        <w:gridCol w:w="1276"/>
        <w:gridCol w:w="1701"/>
        <w:gridCol w:w="1559"/>
      </w:tblGrid>
      <w:tr w:rsidR="005D282D" w:rsidRPr="005D282D" w14:paraId="1349AB15" w14:textId="77777777" w:rsidTr="005D282D">
        <w:tc>
          <w:tcPr>
            <w:tcW w:w="431" w:type="dxa"/>
          </w:tcPr>
          <w:p w14:paraId="7AA2486C" w14:textId="77777777" w:rsidR="005D282D" w:rsidRPr="005D282D" w:rsidRDefault="005D282D" w:rsidP="005D28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378" w:type="dxa"/>
          </w:tcPr>
          <w:p w14:paraId="3EC1430E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Категория пользователей</w:t>
            </w:r>
          </w:p>
        </w:tc>
        <w:tc>
          <w:tcPr>
            <w:tcW w:w="1560" w:type="dxa"/>
          </w:tcPr>
          <w:p w14:paraId="1736589D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Наименование процесса</w:t>
            </w:r>
          </w:p>
        </w:tc>
        <w:tc>
          <w:tcPr>
            <w:tcW w:w="1984" w:type="dxa"/>
          </w:tcPr>
          <w:p w14:paraId="1AF2416D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Краткое описание алгоритма выполнения процесса</w:t>
            </w:r>
          </w:p>
        </w:tc>
        <w:tc>
          <w:tcPr>
            <w:tcW w:w="1276" w:type="dxa"/>
          </w:tcPr>
          <w:p w14:paraId="5AC4A386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Входная информация</w:t>
            </w:r>
          </w:p>
        </w:tc>
        <w:tc>
          <w:tcPr>
            <w:tcW w:w="1701" w:type="dxa"/>
          </w:tcPr>
          <w:p w14:paraId="44C23CF9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Выходная информация</w:t>
            </w:r>
          </w:p>
        </w:tc>
        <w:tc>
          <w:tcPr>
            <w:tcW w:w="1559" w:type="dxa"/>
          </w:tcPr>
          <w:p w14:paraId="6AA9E882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Условно-постоянная информация</w:t>
            </w:r>
          </w:p>
        </w:tc>
      </w:tr>
      <w:tr w:rsidR="005D282D" w:rsidRPr="005D282D" w14:paraId="21A1C063" w14:textId="77777777" w:rsidTr="005D282D">
        <w:tc>
          <w:tcPr>
            <w:tcW w:w="431" w:type="dxa"/>
          </w:tcPr>
          <w:p w14:paraId="0C34EEAB" w14:textId="77777777" w:rsidR="005D282D" w:rsidRPr="005D282D" w:rsidRDefault="005D282D" w:rsidP="005D28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378" w:type="dxa"/>
          </w:tcPr>
          <w:p w14:paraId="65B4C5C6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60" w:type="dxa"/>
          </w:tcPr>
          <w:p w14:paraId="63142AD9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84" w:type="dxa"/>
          </w:tcPr>
          <w:p w14:paraId="17BCB295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</w:tcPr>
          <w:p w14:paraId="3D1BB93F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701" w:type="dxa"/>
          </w:tcPr>
          <w:p w14:paraId="6B9E8BC9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559" w:type="dxa"/>
          </w:tcPr>
          <w:p w14:paraId="3C659F6C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7</w:t>
            </w:r>
          </w:p>
        </w:tc>
      </w:tr>
      <w:tr w:rsidR="005D282D" w:rsidRPr="005D282D" w14:paraId="24DA8310" w14:textId="77777777" w:rsidTr="005D282D">
        <w:tc>
          <w:tcPr>
            <w:tcW w:w="431" w:type="dxa"/>
          </w:tcPr>
          <w:p w14:paraId="6957CF5C" w14:textId="77777777" w:rsidR="005D282D" w:rsidRPr="005D282D" w:rsidRDefault="005D282D" w:rsidP="005D28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378" w:type="dxa"/>
          </w:tcPr>
          <w:p w14:paraId="68BAE4F2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Гость</w:t>
            </w:r>
          </w:p>
        </w:tc>
        <w:tc>
          <w:tcPr>
            <w:tcW w:w="1560" w:type="dxa"/>
          </w:tcPr>
          <w:p w14:paraId="64EE00A9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Регистрация</w:t>
            </w:r>
          </w:p>
        </w:tc>
        <w:tc>
          <w:tcPr>
            <w:tcW w:w="1984" w:type="dxa"/>
          </w:tcPr>
          <w:p w14:paraId="199C510D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При нажатии будет окно регистрации (или входа для зарегистрированного пользователя), нужно заполнить требуемы поля и после этого гость получит больше функций в этом приложении</w:t>
            </w:r>
          </w:p>
        </w:tc>
        <w:tc>
          <w:tcPr>
            <w:tcW w:w="1276" w:type="dxa"/>
          </w:tcPr>
          <w:p w14:paraId="1CDE2AA7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Заполнение полей регистрации (имя, электронная почта/номер телефона, пароль)</w:t>
            </w:r>
          </w:p>
        </w:tc>
        <w:tc>
          <w:tcPr>
            <w:tcW w:w="1701" w:type="dxa"/>
          </w:tcPr>
          <w:p w14:paraId="121714B9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Вход в личный кабинет</w:t>
            </w:r>
          </w:p>
        </w:tc>
        <w:tc>
          <w:tcPr>
            <w:tcW w:w="1559" w:type="dxa"/>
          </w:tcPr>
          <w:p w14:paraId="1A82BEB2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Отсутствует</w:t>
            </w:r>
          </w:p>
        </w:tc>
      </w:tr>
      <w:tr w:rsidR="005D282D" w:rsidRPr="005D282D" w14:paraId="449021EF" w14:textId="77777777" w:rsidTr="005D282D">
        <w:tc>
          <w:tcPr>
            <w:tcW w:w="431" w:type="dxa"/>
          </w:tcPr>
          <w:p w14:paraId="6DE2D2D4" w14:textId="77777777" w:rsidR="005D282D" w:rsidRPr="005D282D" w:rsidRDefault="005D282D" w:rsidP="005D28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78" w:type="dxa"/>
          </w:tcPr>
          <w:p w14:paraId="31BEFCF0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</w:t>
            </w:r>
          </w:p>
        </w:tc>
        <w:tc>
          <w:tcPr>
            <w:tcW w:w="1560" w:type="dxa"/>
          </w:tcPr>
          <w:p w14:paraId="06FA48A6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Работа в личном кабинете</w:t>
            </w:r>
          </w:p>
        </w:tc>
        <w:tc>
          <w:tcPr>
            <w:tcW w:w="1984" w:type="dxa"/>
          </w:tcPr>
          <w:p w14:paraId="4AC1CA64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Просмотр выполненных заданий, редактирование профиля</w:t>
            </w:r>
          </w:p>
        </w:tc>
        <w:tc>
          <w:tcPr>
            <w:tcW w:w="1276" w:type="dxa"/>
          </w:tcPr>
          <w:p w14:paraId="077E401D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Отсутствует</w:t>
            </w:r>
          </w:p>
        </w:tc>
        <w:tc>
          <w:tcPr>
            <w:tcW w:w="1701" w:type="dxa"/>
          </w:tcPr>
          <w:p w14:paraId="116E4D96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Выполненные задания</w:t>
            </w:r>
          </w:p>
        </w:tc>
        <w:tc>
          <w:tcPr>
            <w:tcW w:w="1559" w:type="dxa"/>
          </w:tcPr>
          <w:p w14:paraId="4FA33E0C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Отсутствует</w:t>
            </w:r>
          </w:p>
        </w:tc>
      </w:tr>
      <w:tr w:rsidR="005D282D" w:rsidRPr="005D282D" w14:paraId="214EE7F6" w14:textId="77777777" w:rsidTr="005D282D">
        <w:tc>
          <w:tcPr>
            <w:tcW w:w="431" w:type="dxa"/>
          </w:tcPr>
          <w:p w14:paraId="6872A3EA" w14:textId="77777777" w:rsidR="005D282D" w:rsidRPr="005D282D" w:rsidRDefault="005D282D" w:rsidP="005D28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78" w:type="dxa"/>
          </w:tcPr>
          <w:p w14:paraId="11073CE6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</w:t>
            </w:r>
          </w:p>
        </w:tc>
        <w:tc>
          <w:tcPr>
            <w:tcW w:w="1560" w:type="dxa"/>
          </w:tcPr>
          <w:p w14:paraId="5DB804D1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Просмотр помощи по заданиям</w:t>
            </w:r>
          </w:p>
        </w:tc>
        <w:tc>
          <w:tcPr>
            <w:tcW w:w="1984" w:type="dxa"/>
          </w:tcPr>
          <w:p w14:paraId="779DA7C7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При нажатии будет экран, на котором будут расположены изображения, на которых изображён процесс выполнения конкретной части задания</w:t>
            </w:r>
          </w:p>
        </w:tc>
        <w:tc>
          <w:tcPr>
            <w:tcW w:w="1276" w:type="dxa"/>
          </w:tcPr>
          <w:p w14:paraId="763A8609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Отсутствует</w:t>
            </w:r>
          </w:p>
        </w:tc>
        <w:tc>
          <w:tcPr>
            <w:tcW w:w="1701" w:type="dxa"/>
          </w:tcPr>
          <w:p w14:paraId="3E34F424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Изображения с помощью по заданиям</w:t>
            </w:r>
          </w:p>
        </w:tc>
        <w:tc>
          <w:tcPr>
            <w:tcW w:w="1559" w:type="dxa"/>
          </w:tcPr>
          <w:p w14:paraId="1086E013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Отсутствует</w:t>
            </w:r>
          </w:p>
        </w:tc>
      </w:tr>
      <w:tr w:rsidR="005D282D" w:rsidRPr="005D282D" w14:paraId="583BD52B" w14:textId="77777777" w:rsidTr="005D282D">
        <w:tc>
          <w:tcPr>
            <w:tcW w:w="431" w:type="dxa"/>
          </w:tcPr>
          <w:p w14:paraId="6B257E8A" w14:textId="77777777" w:rsidR="005D282D" w:rsidRPr="005D282D" w:rsidRDefault="005D282D" w:rsidP="005D28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378" w:type="dxa"/>
          </w:tcPr>
          <w:p w14:paraId="18745A7D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</w:t>
            </w:r>
          </w:p>
        </w:tc>
        <w:tc>
          <w:tcPr>
            <w:tcW w:w="1560" w:type="dxa"/>
          </w:tcPr>
          <w:p w14:paraId="42C025AE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Авторизация</w:t>
            </w:r>
          </w:p>
        </w:tc>
        <w:tc>
          <w:tcPr>
            <w:tcW w:w="1984" w:type="dxa"/>
          </w:tcPr>
          <w:p w14:paraId="60726DDC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20ED6F1C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Логин и пароль</w:t>
            </w:r>
          </w:p>
        </w:tc>
        <w:tc>
          <w:tcPr>
            <w:tcW w:w="1701" w:type="dxa"/>
          </w:tcPr>
          <w:p w14:paraId="4FCC4503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Открытие личного кабинета</w:t>
            </w:r>
          </w:p>
        </w:tc>
        <w:tc>
          <w:tcPr>
            <w:tcW w:w="1559" w:type="dxa"/>
          </w:tcPr>
          <w:p w14:paraId="6A8054A3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282D" w:rsidRPr="005D282D" w14:paraId="701AE0D3" w14:textId="77777777" w:rsidTr="005D282D">
        <w:tc>
          <w:tcPr>
            <w:tcW w:w="431" w:type="dxa"/>
          </w:tcPr>
          <w:p w14:paraId="0A6DB84D" w14:textId="77777777" w:rsidR="005D282D" w:rsidRPr="005D282D" w:rsidRDefault="005D282D" w:rsidP="005D28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378" w:type="dxa"/>
          </w:tcPr>
          <w:p w14:paraId="2E44281B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</w:t>
            </w:r>
          </w:p>
        </w:tc>
        <w:tc>
          <w:tcPr>
            <w:tcW w:w="1560" w:type="dxa"/>
          </w:tcPr>
          <w:p w14:paraId="07C36E40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Просмотр заданий</w:t>
            </w:r>
          </w:p>
        </w:tc>
        <w:tc>
          <w:tcPr>
            <w:tcW w:w="1984" w:type="dxa"/>
          </w:tcPr>
          <w:p w14:paraId="6F6949F0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может просматривать задания, выложенные администратором</w:t>
            </w:r>
          </w:p>
        </w:tc>
        <w:tc>
          <w:tcPr>
            <w:tcW w:w="1276" w:type="dxa"/>
          </w:tcPr>
          <w:p w14:paraId="35468156" w14:textId="77777777" w:rsidR="005D282D" w:rsidRPr="005D282D" w:rsidRDefault="005D282D" w:rsidP="005D28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Отсутствует</w:t>
            </w:r>
          </w:p>
        </w:tc>
        <w:tc>
          <w:tcPr>
            <w:tcW w:w="1701" w:type="dxa"/>
          </w:tcPr>
          <w:p w14:paraId="6CDC9189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D282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Задания</w:t>
            </w:r>
          </w:p>
        </w:tc>
        <w:tc>
          <w:tcPr>
            <w:tcW w:w="1559" w:type="dxa"/>
          </w:tcPr>
          <w:p w14:paraId="64C8380B" w14:textId="77777777" w:rsidR="005D282D" w:rsidRPr="005D282D" w:rsidRDefault="005D282D" w:rsidP="005D282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41BAFAA7" w14:textId="77777777" w:rsidR="00412F0E" w:rsidRDefault="00412F0E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</w:p>
    <w:p w14:paraId="13FFA158" w14:textId="3EB2CE36" w:rsidR="005D282D" w:rsidRDefault="005D282D" w:rsidP="00560AA7">
      <w:pPr>
        <w:spacing w:after="0" w:line="360" w:lineRule="auto"/>
        <w:ind w:firstLine="851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1.1.4 Нефункциональные требования</w:t>
      </w:r>
    </w:p>
    <w:p w14:paraId="7A0B3B6B" w14:textId="7F706221" w:rsidR="005D282D" w:rsidRDefault="0078441C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Требования к применению: </w:t>
      </w:r>
      <w:r w:rsidR="00BE55DB">
        <w:rPr>
          <w:rFonts w:cstheme="minorHAnsi"/>
          <w:sz w:val="28"/>
          <w:szCs w:val="28"/>
        </w:rPr>
        <w:t>П</w:t>
      </w:r>
      <w:r w:rsidRPr="0078441C">
        <w:rPr>
          <w:rFonts w:cstheme="minorHAnsi"/>
          <w:sz w:val="28"/>
          <w:szCs w:val="28"/>
        </w:rPr>
        <w:t>оказывает задания на выполнение и помощь к ним.</w:t>
      </w:r>
    </w:p>
    <w:p w14:paraId="14BBCAB0" w14:textId="009F611D" w:rsidR="0078441C" w:rsidRDefault="0078441C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Требования к реализации: </w:t>
      </w:r>
      <w:r w:rsidR="00BE55DB">
        <w:rPr>
          <w:rFonts w:cstheme="minorHAnsi"/>
          <w:sz w:val="28"/>
          <w:szCs w:val="28"/>
        </w:rPr>
        <w:t xml:space="preserve">Приложение должно быть написано на языке </w:t>
      </w:r>
      <w:r w:rsidR="00BE55DB">
        <w:rPr>
          <w:rFonts w:cstheme="minorHAnsi"/>
          <w:sz w:val="28"/>
          <w:szCs w:val="28"/>
          <w:lang w:val="en-US"/>
        </w:rPr>
        <w:t>Dart</w:t>
      </w:r>
      <w:r w:rsidR="00BE55DB">
        <w:rPr>
          <w:rFonts w:cstheme="minorHAnsi"/>
          <w:sz w:val="28"/>
          <w:szCs w:val="28"/>
        </w:rPr>
        <w:t xml:space="preserve"> в фреймворке </w:t>
      </w:r>
      <w:r w:rsidR="00BE55DB">
        <w:rPr>
          <w:rFonts w:cstheme="minorHAnsi"/>
          <w:sz w:val="28"/>
          <w:szCs w:val="28"/>
          <w:lang w:val="en-US"/>
        </w:rPr>
        <w:t>Flutter</w:t>
      </w:r>
      <w:r w:rsidR="00BE55DB">
        <w:rPr>
          <w:rFonts w:cstheme="minorHAnsi"/>
          <w:sz w:val="28"/>
          <w:szCs w:val="28"/>
        </w:rPr>
        <w:t xml:space="preserve">, и должно быть совместимо с операционной системой </w:t>
      </w:r>
      <w:r w:rsidR="00BE55DB">
        <w:rPr>
          <w:rFonts w:cstheme="minorHAnsi"/>
          <w:sz w:val="28"/>
          <w:szCs w:val="28"/>
          <w:lang w:val="en-US"/>
        </w:rPr>
        <w:t>Android</w:t>
      </w:r>
      <w:r w:rsidR="00BE55DB">
        <w:rPr>
          <w:rFonts w:cstheme="minorHAnsi"/>
          <w:sz w:val="28"/>
          <w:szCs w:val="28"/>
        </w:rPr>
        <w:t>.</w:t>
      </w:r>
    </w:p>
    <w:p w14:paraId="3FD708A7" w14:textId="34F1D126" w:rsidR="00BE55DB" w:rsidRDefault="00BE55DB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Требования к надёжности: </w:t>
      </w:r>
      <w:r w:rsidRPr="00BE55DB">
        <w:rPr>
          <w:rFonts w:cstheme="minorHAnsi"/>
          <w:sz w:val="28"/>
          <w:szCs w:val="28"/>
        </w:rPr>
        <w:t>Система может быть недоступна не более чем 24 часа в год.</w:t>
      </w:r>
    </w:p>
    <w:p w14:paraId="1E7121C8" w14:textId="2F074037" w:rsidR="00BE55DB" w:rsidRDefault="00BE55DB" w:rsidP="00560AA7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Требования к интерфейсу: </w:t>
      </w:r>
      <w:r w:rsidR="00AB2A18">
        <w:rPr>
          <w:rFonts w:cstheme="minorHAnsi"/>
          <w:sz w:val="28"/>
          <w:szCs w:val="28"/>
        </w:rPr>
        <w:t>П</w:t>
      </w:r>
      <w:r w:rsidR="00AB2A18" w:rsidRPr="00AB2A18">
        <w:rPr>
          <w:rFonts w:cstheme="minorHAnsi"/>
          <w:sz w:val="28"/>
          <w:szCs w:val="28"/>
        </w:rPr>
        <w:t>ри разработке приложения должны быть использованы преимущественного белые/фиолетовые оттенки. Основные разделы приложения должны быть доступны с первой страницы. Грамотный пользовательский интерфейс.</w:t>
      </w:r>
    </w:p>
    <w:p w14:paraId="49BB9FC7" w14:textId="49A4D296" w:rsidR="00AB2A18" w:rsidRPr="00AB2A18" w:rsidRDefault="00AB2A18" w:rsidP="00AB2A18">
      <w:pPr>
        <w:spacing w:after="0" w:line="360" w:lineRule="auto"/>
        <w:ind w:firstLine="851"/>
        <w:jc w:val="both"/>
        <w:rPr>
          <w:rFonts w:cstheme="minorHAnsi"/>
          <w:b/>
          <w:bCs/>
          <w:sz w:val="28"/>
          <w:szCs w:val="28"/>
        </w:rPr>
      </w:pPr>
      <w:r w:rsidRPr="00AB2A18">
        <w:rPr>
          <w:rFonts w:cstheme="minorHAnsi"/>
          <w:b/>
          <w:bCs/>
          <w:sz w:val="28"/>
          <w:szCs w:val="28"/>
        </w:rPr>
        <w:t>1.</w:t>
      </w:r>
      <w:r>
        <w:rPr>
          <w:rFonts w:cstheme="minorHAnsi"/>
          <w:b/>
          <w:bCs/>
          <w:sz w:val="28"/>
          <w:szCs w:val="28"/>
        </w:rPr>
        <w:t xml:space="preserve">2 </w:t>
      </w:r>
      <w:r w:rsidRPr="00AB2A18">
        <w:rPr>
          <w:rFonts w:cstheme="minorHAnsi"/>
          <w:b/>
          <w:bCs/>
          <w:sz w:val="28"/>
          <w:szCs w:val="28"/>
        </w:rPr>
        <w:t>Диаграмма вариантов использования</w:t>
      </w:r>
    </w:p>
    <w:p w14:paraId="71C04ACE" w14:textId="601B3D46" w:rsidR="00AB2A18" w:rsidRDefault="00AB2A18" w:rsidP="00543286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 w:rsidRPr="00543286">
        <w:rPr>
          <w:rFonts w:cstheme="minorHAnsi"/>
          <w:sz w:val="28"/>
          <w:szCs w:val="28"/>
        </w:rPr>
        <w:t>Диаграмма вариантов</w:t>
      </w:r>
      <w:r w:rsidR="00543286">
        <w:rPr>
          <w:rFonts w:cstheme="minorHAnsi"/>
          <w:sz w:val="28"/>
          <w:szCs w:val="28"/>
        </w:rPr>
        <w:t xml:space="preserve"> использования –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ED35E21" w14:textId="19C7B6D7" w:rsidR="00543286" w:rsidRDefault="00543286" w:rsidP="00543286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Суть данной диаграммы состоит в следующем: проектируемая система представляется в виде множества сущностей или актёров, </w:t>
      </w:r>
      <w:proofErr w:type="spellStart"/>
      <w:r>
        <w:rPr>
          <w:rFonts w:cstheme="minorHAnsi"/>
          <w:sz w:val="28"/>
          <w:szCs w:val="28"/>
        </w:rPr>
        <w:t>взаимоействующих</w:t>
      </w:r>
      <w:proofErr w:type="spellEnd"/>
      <w:r>
        <w:rPr>
          <w:rFonts w:cstheme="minorHAnsi"/>
          <w:sz w:val="28"/>
          <w:szCs w:val="28"/>
        </w:rPr>
        <w:t xml:space="preserve"> с системой с помощью так называемых вариантов использования.</w:t>
      </w:r>
    </w:p>
    <w:p w14:paraId="37DF8762" w14:textId="1FB35269" w:rsidR="00492E9E" w:rsidRDefault="008A3E24" w:rsidP="00492E9E">
      <w:pPr>
        <w:spacing w:after="0" w:line="360" w:lineRule="auto"/>
        <w:ind w:firstLine="851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07601A7" wp14:editId="0F390B8A">
            <wp:extent cx="4665133" cy="7816149"/>
            <wp:effectExtent l="0" t="0" r="2540" b="0"/>
            <wp:docPr id="152089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45" cy="78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0A6A" w14:textId="7601A527" w:rsidR="00492E9E" w:rsidRDefault="00492E9E" w:rsidP="00492E9E">
      <w:pPr>
        <w:spacing w:after="0" w:line="360" w:lineRule="auto"/>
        <w:ind w:firstLine="85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 – Графической изображение диаграммы вариантов использования</w:t>
      </w:r>
    </w:p>
    <w:p w14:paraId="2EC4472B" w14:textId="2525F688" w:rsidR="008A3E24" w:rsidRDefault="008A3E24" w:rsidP="008A3E24">
      <w:pPr>
        <w:spacing w:after="0" w:line="360" w:lineRule="auto"/>
        <w:ind w:firstLine="851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1.3 Инструменты разработки</w:t>
      </w:r>
    </w:p>
    <w:p w14:paraId="1AA57921" w14:textId="156106B2" w:rsidR="008A3E24" w:rsidRDefault="008A3E24" w:rsidP="008A3E24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Для разработки данного проекта будет выбрана среда разработки </w:t>
      </w:r>
      <w:r>
        <w:rPr>
          <w:rFonts w:cstheme="minorHAnsi"/>
          <w:sz w:val="28"/>
          <w:szCs w:val="28"/>
          <w:lang w:val="en-US"/>
        </w:rPr>
        <w:t>Visual</w:t>
      </w:r>
      <w:r w:rsidRPr="008A3E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Studio</w:t>
      </w:r>
      <w:r w:rsidRPr="008A3E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Code</w:t>
      </w:r>
      <w:r>
        <w:rPr>
          <w:rFonts w:cstheme="minorHAnsi"/>
          <w:sz w:val="28"/>
          <w:szCs w:val="28"/>
        </w:rPr>
        <w:t>, которая является наиболее актуальной средой для создания приложений данного типа.</w:t>
      </w:r>
    </w:p>
    <w:p w14:paraId="343BF843" w14:textId="5B72F4FD" w:rsidR="008A3E24" w:rsidRDefault="008A3E24" w:rsidP="008A3E24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Разработка будет производится на языке программирования </w:t>
      </w:r>
      <w:r>
        <w:rPr>
          <w:rFonts w:cstheme="minorHAnsi"/>
          <w:sz w:val="28"/>
          <w:szCs w:val="28"/>
          <w:lang w:val="en-US"/>
        </w:rPr>
        <w:t>Dart</w:t>
      </w:r>
      <w:r w:rsidRPr="008A3E24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для разработки мобильных приложений, современных веб-приложений, настольных приложений и интернета вещей с использованием фреймворка </w:t>
      </w:r>
      <w:r>
        <w:rPr>
          <w:rFonts w:cstheme="minorHAnsi"/>
          <w:sz w:val="28"/>
          <w:szCs w:val="28"/>
          <w:lang w:val="en-US"/>
        </w:rPr>
        <w:t>Flutter</w:t>
      </w:r>
      <w:r>
        <w:rPr>
          <w:rFonts w:cstheme="minorHAnsi"/>
          <w:sz w:val="28"/>
          <w:szCs w:val="28"/>
        </w:rPr>
        <w:t>. Он также поддерживает несколько продвинутых концепций, таких как интерфейсы, примеси, абстрактные классы, уточнённые обобщения и типовые интерфейсы.</w:t>
      </w:r>
    </w:p>
    <w:p w14:paraId="3C6DC85F" w14:textId="063CB4B2" w:rsidR="008A3E24" w:rsidRDefault="008A3E24" w:rsidP="008A3E24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Мобильные </w:t>
      </w:r>
      <w:proofErr w:type="spellStart"/>
      <w:r>
        <w:rPr>
          <w:rFonts w:cstheme="minorHAnsi"/>
          <w:sz w:val="28"/>
          <w:szCs w:val="28"/>
        </w:rPr>
        <w:t>прилжения</w:t>
      </w:r>
      <w:proofErr w:type="spellEnd"/>
      <w:r>
        <w:rPr>
          <w:rFonts w:cstheme="minorHAnsi"/>
          <w:sz w:val="28"/>
          <w:szCs w:val="28"/>
        </w:rPr>
        <w:t xml:space="preserve"> и веб-приложения </w:t>
      </w:r>
      <w:r>
        <w:rPr>
          <w:rFonts w:cstheme="minorHAnsi"/>
          <w:sz w:val="28"/>
          <w:szCs w:val="28"/>
          <w:lang w:val="en-US"/>
        </w:rPr>
        <w:t>Google</w:t>
      </w:r>
      <w:r>
        <w:rPr>
          <w:rFonts w:cstheme="minorHAnsi"/>
          <w:sz w:val="28"/>
          <w:szCs w:val="28"/>
        </w:rPr>
        <w:t xml:space="preserve"> – два из самых распространённых применений языка </w:t>
      </w:r>
      <w:r>
        <w:rPr>
          <w:rFonts w:cstheme="minorHAnsi"/>
          <w:sz w:val="28"/>
          <w:szCs w:val="28"/>
          <w:lang w:val="en-US"/>
        </w:rPr>
        <w:t>Dart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  <w:lang w:val="en-US"/>
        </w:rPr>
        <w:t>Dart</w:t>
      </w:r>
      <w:r>
        <w:rPr>
          <w:rFonts w:cstheme="minorHAnsi"/>
          <w:sz w:val="28"/>
          <w:szCs w:val="28"/>
        </w:rPr>
        <w:t xml:space="preserve"> также позволяет компилировать приложения в нативный машинный код для мгновенного запуска.</w:t>
      </w:r>
    </w:p>
    <w:p w14:paraId="5383A6DF" w14:textId="3FA65F8C" w:rsidR="008A3E24" w:rsidRDefault="008A3E24" w:rsidP="008A3E24">
      <w:pPr>
        <w:spacing w:after="0" w:line="360" w:lineRule="auto"/>
        <w:ind w:firstLine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Иные инструменты, используемые для разработки и написании</w:t>
      </w:r>
      <w:r w:rsidR="00A22CE8">
        <w:rPr>
          <w:rFonts w:cstheme="minorHAnsi"/>
          <w:sz w:val="28"/>
          <w:szCs w:val="28"/>
        </w:rPr>
        <w:t xml:space="preserve"> сопутствующей документации:</w:t>
      </w:r>
    </w:p>
    <w:p w14:paraId="2A068734" w14:textId="21207BA4" w:rsidR="00A22CE8" w:rsidRDefault="0001434B" w:rsidP="0001434B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</w:rPr>
      </w:pPr>
      <w:r w:rsidRPr="0001434B">
        <w:rPr>
          <w:rFonts w:asciiTheme="minorHAnsi" w:eastAsia="Consolas" w:hAnsiTheme="minorHAnsi" w:cstheme="minorHAnsi"/>
          <w:sz w:val="28"/>
          <w:szCs w:val="28"/>
          <w:lang w:val="en-US"/>
        </w:rPr>
        <w:t>WEB</w:t>
      </w:r>
      <w:r>
        <w:rPr>
          <w:rFonts w:asciiTheme="minorHAnsi" w:eastAsia="Consolas" w:hAnsiTheme="minorHAnsi" w:cstheme="minorHAnsi"/>
          <w:sz w:val="28"/>
          <w:szCs w:val="28"/>
        </w:rPr>
        <w:t xml:space="preserve">-ресурс </w:t>
      </w:r>
      <w:r>
        <w:rPr>
          <w:rFonts w:asciiTheme="minorHAnsi" w:eastAsia="Consolas" w:hAnsiTheme="minorHAnsi" w:cstheme="minorHAnsi"/>
          <w:sz w:val="28"/>
          <w:szCs w:val="28"/>
          <w:lang w:val="en-US"/>
        </w:rPr>
        <w:t>DRAW</w:t>
      </w:r>
      <w:r w:rsidRPr="0001434B">
        <w:rPr>
          <w:rFonts w:asciiTheme="minorHAnsi" w:eastAsia="Consolas" w:hAnsiTheme="minorHAnsi" w:cstheme="minorHAnsi"/>
          <w:sz w:val="28"/>
          <w:szCs w:val="28"/>
        </w:rPr>
        <w:t>.</w:t>
      </w:r>
      <w:r>
        <w:rPr>
          <w:rFonts w:asciiTheme="minorHAnsi" w:eastAsia="Consolas" w:hAnsiTheme="minorHAnsi" w:cstheme="minorHAnsi"/>
          <w:sz w:val="28"/>
          <w:szCs w:val="28"/>
          <w:lang w:val="en-US"/>
        </w:rPr>
        <w:t>IO</w:t>
      </w:r>
      <w:r w:rsidRPr="0001434B">
        <w:rPr>
          <w:rFonts w:asciiTheme="minorHAnsi" w:eastAsia="Consolas" w:hAnsiTheme="minorHAnsi" w:cstheme="minorHAnsi"/>
          <w:sz w:val="28"/>
          <w:szCs w:val="28"/>
        </w:rPr>
        <w:t xml:space="preserve"> – </w:t>
      </w:r>
      <w:r>
        <w:rPr>
          <w:rFonts w:asciiTheme="minorHAnsi" w:eastAsia="Consolas" w:hAnsiTheme="minorHAnsi" w:cstheme="minorHAnsi"/>
          <w:sz w:val="28"/>
          <w:szCs w:val="28"/>
        </w:rPr>
        <w:t xml:space="preserve">будет использоваться для создания графической части и разработки </w:t>
      </w:r>
      <w:r>
        <w:rPr>
          <w:rFonts w:asciiTheme="minorHAnsi" w:eastAsia="Consolas" w:hAnsiTheme="minorHAnsi" w:cstheme="minorHAnsi"/>
          <w:sz w:val="28"/>
          <w:szCs w:val="28"/>
          <w:lang w:val="en-US"/>
        </w:rPr>
        <w:t>UML</w:t>
      </w:r>
      <w:r>
        <w:rPr>
          <w:rFonts w:asciiTheme="minorHAnsi" w:eastAsia="Consolas" w:hAnsiTheme="minorHAnsi" w:cstheme="minorHAnsi"/>
          <w:sz w:val="28"/>
          <w:szCs w:val="28"/>
        </w:rPr>
        <w:t>-диаграмм</w:t>
      </w:r>
      <w:r w:rsidRPr="0001434B">
        <w:rPr>
          <w:rFonts w:asciiTheme="minorHAnsi" w:eastAsia="Consolas" w:hAnsiTheme="minorHAnsi" w:cstheme="minorHAnsi"/>
          <w:sz w:val="28"/>
          <w:szCs w:val="28"/>
        </w:rPr>
        <w:t>;</w:t>
      </w:r>
    </w:p>
    <w:p w14:paraId="432580BD" w14:textId="07CA11CF" w:rsidR="0001434B" w:rsidRDefault="0001434B" w:rsidP="0001434B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</w:rPr>
      </w:pPr>
      <w:r>
        <w:rPr>
          <w:rFonts w:asciiTheme="minorHAnsi" w:eastAsia="Consolas" w:hAnsiTheme="minorHAnsi" w:cstheme="minorHAnsi"/>
          <w:sz w:val="28"/>
          <w:szCs w:val="28"/>
          <w:lang w:val="en-US"/>
        </w:rPr>
        <w:t>Microsoft</w:t>
      </w:r>
      <w:r w:rsidRPr="0001434B">
        <w:rPr>
          <w:rFonts w:asciiTheme="minorHAnsi" w:eastAsia="Consolas" w:hAnsiTheme="minorHAnsi" w:cstheme="minorHAnsi"/>
          <w:sz w:val="28"/>
          <w:szCs w:val="28"/>
        </w:rPr>
        <w:t xml:space="preserve"> </w:t>
      </w:r>
      <w:r>
        <w:rPr>
          <w:rFonts w:asciiTheme="minorHAnsi" w:eastAsia="Consolas" w:hAnsiTheme="minorHAnsi" w:cstheme="minorHAnsi"/>
          <w:sz w:val="28"/>
          <w:szCs w:val="28"/>
          <w:lang w:val="en-US"/>
        </w:rPr>
        <w:t>Office</w:t>
      </w:r>
      <w:r w:rsidRPr="0001434B">
        <w:rPr>
          <w:rFonts w:asciiTheme="minorHAnsi" w:eastAsia="Consolas" w:hAnsiTheme="minorHAnsi" w:cstheme="minorHAnsi"/>
          <w:sz w:val="28"/>
          <w:szCs w:val="28"/>
        </w:rPr>
        <w:t xml:space="preserve"> </w:t>
      </w:r>
      <w:r>
        <w:rPr>
          <w:rFonts w:asciiTheme="minorHAnsi" w:eastAsia="Consolas" w:hAnsiTheme="minorHAnsi" w:cstheme="minorHAnsi"/>
          <w:sz w:val="28"/>
          <w:szCs w:val="28"/>
          <w:lang w:val="en-US"/>
        </w:rPr>
        <w:t>Word</w:t>
      </w:r>
      <w:r w:rsidRPr="0001434B">
        <w:rPr>
          <w:rFonts w:asciiTheme="minorHAnsi" w:eastAsia="Consolas" w:hAnsiTheme="minorHAnsi" w:cstheme="minorHAnsi"/>
          <w:sz w:val="28"/>
          <w:szCs w:val="28"/>
        </w:rPr>
        <w:t xml:space="preserve"> – </w:t>
      </w:r>
      <w:r>
        <w:rPr>
          <w:rFonts w:asciiTheme="minorHAnsi" w:eastAsia="Consolas" w:hAnsiTheme="minorHAnsi" w:cstheme="minorHAnsi"/>
          <w:sz w:val="28"/>
          <w:szCs w:val="28"/>
        </w:rPr>
        <w:t>для</w:t>
      </w:r>
      <w:r w:rsidRPr="0001434B">
        <w:rPr>
          <w:rFonts w:asciiTheme="minorHAnsi" w:eastAsia="Consolas" w:hAnsiTheme="minorHAnsi" w:cstheme="minorHAnsi"/>
          <w:sz w:val="28"/>
          <w:szCs w:val="28"/>
        </w:rPr>
        <w:t xml:space="preserve"> </w:t>
      </w:r>
      <w:r>
        <w:rPr>
          <w:rFonts w:asciiTheme="minorHAnsi" w:eastAsia="Consolas" w:hAnsiTheme="minorHAnsi" w:cstheme="minorHAnsi"/>
          <w:sz w:val="28"/>
          <w:szCs w:val="28"/>
        </w:rPr>
        <w:t>написания</w:t>
      </w:r>
      <w:r w:rsidRPr="0001434B">
        <w:rPr>
          <w:rFonts w:asciiTheme="minorHAnsi" w:eastAsia="Consolas" w:hAnsiTheme="minorHAnsi" w:cstheme="minorHAnsi"/>
          <w:sz w:val="28"/>
          <w:szCs w:val="28"/>
        </w:rPr>
        <w:t xml:space="preserve"> </w:t>
      </w:r>
      <w:r>
        <w:rPr>
          <w:rFonts w:asciiTheme="minorHAnsi" w:eastAsia="Consolas" w:hAnsiTheme="minorHAnsi" w:cstheme="minorHAnsi"/>
          <w:sz w:val="28"/>
          <w:szCs w:val="28"/>
        </w:rPr>
        <w:t>документации к программному продукту.</w:t>
      </w:r>
    </w:p>
    <w:p w14:paraId="755E6F0E" w14:textId="5F056F85" w:rsidR="0001434B" w:rsidRDefault="004507EF" w:rsidP="0001434B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</w:rPr>
      </w:pPr>
      <w:r>
        <w:rPr>
          <w:rFonts w:asciiTheme="minorHAnsi" w:eastAsia="Consolas" w:hAnsiTheme="minorHAnsi" w:cstheme="minorHAnsi"/>
          <w:sz w:val="28"/>
          <w:szCs w:val="28"/>
          <w:lang w:val="en-US"/>
        </w:rPr>
        <w:t>Microsoft</w:t>
      </w:r>
      <w:r w:rsidRPr="004507EF">
        <w:rPr>
          <w:rFonts w:asciiTheme="minorHAnsi" w:eastAsia="Consolas" w:hAnsiTheme="minorHAnsi" w:cstheme="minorHAnsi"/>
          <w:sz w:val="28"/>
          <w:szCs w:val="28"/>
        </w:rPr>
        <w:t xml:space="preserve"> </w:t>
      </w:r>
      <w:r>
        <w:rPr>
          <w:rFonts w:asciiTheme="minorHAnsi" w:eastAsia="Consolas" w:hAnsiTheme="minorHAnsi" w:cstheme="minorHAnsi"/>
          <w:sz w:val="28"/>
          <w:szCs w:val="28"/>
          <w:lang w:val="en-US"/>
        </w:rPr>
        <w:t>Access</w:t>
      </w:r>
      <w:r w:rsidRPr="004507EF">
        <w:rPr>
          <w:rFonts w:asciiTheme="minorHAnsi" w:eastAsia="Consolas" w:hAnsiTheme="minorHAnsi" w:cstheme="minorHAnsi"/>
          <w:sz w:val="28"/>
          <w:szCs w:val="28"/>
        </w:rPr>
        <w:t xml:space="preserve"> – </w:t>
      </w:r>
      <w:r>
        <w:rPr>
          <w:rFonts w:asciiTheme="minorHAnsi" w:eastAsia="Consolas" w:hAnsiTheme="minorHAnsi" w:cstheme="minorHAnsi"/>
          <w:sz w:val="28"/>
          <w:szCs w:val="28"/>
        </w:rPr>
        <w:t>для создания модели базы данных.</w:t>
      </w:r>
    </w:p>
    <w:p w14:paraId="792CDCFD" w14:textId="19945B9C" w:rsidR="00EA6C71" w:rsidRDefault="00EA6C71" w:rsidP="0001434B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</w:rPr>
      </w:pPr>
      <w:r>
        <w:rPr>
          <w:rFonts w:asciiTheme="minorHAnsi" w:eastAsia="Consolas" w:hAnsiTheme="minorHAnsi" w:cstheme="minorHAnsi"/>
          <w:sz w:val="28"/>
          <w:szCs w:val="28"/>
          <w:lang w:val="en-US"/>
        </w:rPr>
        <w:t>Figma</w:t>
      </w:r>
      <w:r w:rsidRPr="00EA6C71">
        <w:rPr>
          <w:rFonts w:asciiTheme="minorHAnsi" w:eastAsia="Consolas" w:hAnsiTheme="minorHAnsi" w:cstheme="minorHAnsi"/>
          <w:sz w:val="28"/>
          <w:szCs w:val="28"/>
        </w:rPr>
        <w:t xml:space="preserve"> – </w:t>
      </w:r>
      <w:r>
        <w:rPr>
          <w:rFonts w:asciiTheme="minorHAnsi" w:eastAsia="Consolas" w:hAnsiTheme="minorHAnsi" w:cstheme="minorHAnsi"/>
          <w:sz w:val="28"/>
          <w:szCs w:val="28"/>
        </w:rPr>
        <w:t>для создания прототипа интерфейса.</w:t>
      </w:r>
    </w:p>
    <w:p w14:paraId="5531CA92" w14:textId="46BD4B0F" w:rsidR="00EA6C71" w:rsidRDefault="00EF685C" w:rsidP="00EA6C71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Разработка проекта будет происходить на компьютере со следующими параметрами:</w:t>
      </w:r>
    </w:p>
    <w:p w14:paraId="6E543486" w14:textId="5C2F57F4" w:rsidR="00EF685C" w:rsidRDefault="00EF685C" w:rsidP="00EF685C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  <w:lang w:val="en-US"/>
        </w:rPr>
      </w:pPr>
      <w:r w:rsidRPr="00EF685C">
        <w:rPr>
          <w:rFonts w:asciiTheme="minorHAnsi" w:eastAsia="Consolas" w:hAnsiTheme="minorHAnsi" w:cstheme="minorHAnsi"/>
          <w:sz w:val="28"/>
          <w:szCs w:val="28"/>
        </w:rPr>
        <w:t>процессор</w:t>
      </w:r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 xml:space="preserve"> Intel(R) </w:t>
      </w:r>
      <w:proofErr w:type="gramStart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Core(</w:t>
      </w:r>
      <w:proofErr w:type="gramEnd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TM) i5-10210U CPU @ 1.60GHz 2.11 GHz;</w:t>
      </w:r>
    </w:p>
    <w:p w14:paraId="260A549C" w14:textId="25D8B429" w:rsidR="00EF685C" w:rsidRDefault="00EF685C" w:rsidP="00EF685C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  <w:lang w:val="en-US"/>
        </w:rPr>
      </w:pPr>
      <w:proofErr w:type="spellStart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объём</w:t>
      </w:r>
      <w:proofErr w:type="spellEnd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оперативной</w:t>
      </w:r>
      <w:proofErr w:type="spellEnd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памяти</w:t>
      </w:r>
      <w:proofErr w:type="spellEnd"/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 xml:space="preserve"> 8.00 GB; </w:t>
      </w:r>
    </w:p>
    <w:p w14:paraId="3E548B71" w14:textId="72381006" w:rsidR="00EF685C" w:rsidRDefault="00EF685C" w:rsidP="00EF685C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</w:rPr>
      </w:pPr>
      <w:r w:rsidRPr="00EF685C">
        <w:rPr>
          <w:rFonts w:asciiTheme="minorHAnsi" w:eastAsia="Consolas" w:hAnsiTheme="minorHAnsi" w:cstheme="minorHAnsi"/>
          <w:sz w:val="28"/>
          <w:szCs w:val="28"/>
        </w:rPr>
        <w:t xml:space="preserve">объём места на </w:t>
      </w:r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SSD</w:t>
      </w:r>
      <w:r w:rsidRPr="00EF685C">
        <w:rPr>
          <w:rFonts w:asciiTheme="minorHAnsi" w:eastAsia="Consolas" w:hAnsiTheme="minorHAnsi" w:cstheme="minorHAnsi"/>
          <w:sz w:val="28"/>
          <w:szCs w:val="28"/>
        </w:rPr>
        <w:t xml:space="preserve"> диске 250 </w:t>
      </w:r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GB</w:t>
      </w:r>
      <w:r w:rsidRPr="00EF685C">
        <w:rPr>
          <w:rFonts w:asciiTheme="minorHAnsi" w:eastAsia="Consolas" w:hAnsiTheme="minorHAnsi" w:cstheme="minorHAnsi"/>
          <w:sz w:val="28"/>
          <w:szCs w:val="28"/>
        </w:rPr>
        <w:t>;</w:t>
      </w:r>
    </w:p>
    <w:p w14:paraId="7F5D53B9" w14:textId="66408623" w:rsidR="00EF685C" w:rsidRDefault="00EF685C" w:rsidP="00EF685C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  <w:lang w:val="en-US"/>
        </w:rPr>
      </w:pPr>
      <w:r w:rsidRPr="00EF685C">
        <w:rPr>
          <w:rFonts w:asciiTheme="minorHAnsi" w:eastAsia="Consolas" w:hAnsiTheme="minorHAnsi" w:cstheme="minorHAnsi"/>
          <w:sz w:val="28"/>
          <w:szCs w:val="28"/>
        </w:rPr>
        <w:t>видеокарта</w:t>
      </w:r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 xml:space="preserve"> Intel(R) UHD Graphics;</w:t>
      </w:r>
    </w:p>
    <w:p w14:paraId="069C9E99" w14:textId="4EB46C34" w:rsidR="00EF685C" w:rsidRDefault="00EF685C" w:rsidP="00EF685C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Theme="minorHAnsi" w:eastAsia="Consolas" w:hAnsiTheme="minorHAnsi" w:cstheme="minorHAnsi"/>
          <w:sz w:val="28"/>
          <w:szCs w:val="28"/>
          <w:lang w:val="en-US"/>
        </w:rPr>
      </w:pPr>
      <w:r w:rsidRPr="00EF685C">
        <w:rPr>
          <w:rFonts w:asciiTheme="minorHAnsi" w:eastAsia="Consolas" w:hAnsiTheme="minorHAnsi" w:cstheme="minorHAnsi"/>
          <w:sz w:val="28"/>
          <w:szCs w:val="28"/>
          <w:lang w:val="en-US"/>
        </w:rPr>
        <w:t>ОС Window 10 Home;</w:t>
      </w:r>
    </w:p>
    <w:p w14:paraId="60EB2C8B" w14:textId="694078E3" w:rsidR="00150D8E" w:rsidRDefault="00150D8E">
      <w:pPr>
        <w:spacing w:after="0" w:line="240" w:lineRule="auto"/>
        <w:rPr>
          <w:rFonts w:eastAsia="Consolas" w:cstheme="minorHAnsi"/>
          <w:sz w:val="28"/>
          <w:szCs w:val="28"/>
          <w:lang w:val="en-US"/>
        </w:rPr>
      </w:pPr>
      <w:r>
        <w:rPr>
          <w:rFonts w:eastAsia="Consolas" w:cstheme="minorHAnsi"/>
          <w:sz w:val="28"/>
          <w:szCs w:val="28"/>
          <w:lang w:val="en-US"/>
        </w:rPr>
        <w:br w:type="page"/>
      </w:r>
    </w:p>
    <w:p w14:paraId="696A7E8B" w14:textId="274A6EA9" w:rsidR="00EF685C" w:rsidRDefault="00150D8E" w:rsidP="00EF685C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 w:rsidRPr="00150D8E">
        <w:rPr>
          <w:rFonts w:eastAsia="Consolas" w:cstheme="minorHAnsi"/>
          <w:b/>
          <w:bCs/>
          <w:sz w:val="28"/>
          <w:szCs w:val="28"/>
        </w:rPr>
        <w:lastRenderedPageBreak/>
        <w:t>1.4 Выбор стратегии разработки и модели Ж</w:t>
      </w:r>
      <w:r>
        <w:rPr>
          <w:rFonts w:eastAsia="Consolas" w:cstheme="minorHAnsi"/>
          <w:b/>
          <w:bCs/>
          <w:sz w:val="28"/>
          <w:szCs w:val="28"/>
        </w:rPr>
        <w:t>Ц</w:t>
      </w:r>
    </w:p>
    <w:p w14:paraId="7D260906" w14:textId="032AA5E6" w:rsidR="00150D8E" w:rsidRDefault="00150D8E" w:rsidP="00150D8E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Таблица 2 – выбор модели жизненного цикла на основе характеристик команды разработчиков.</w:t>
      </w: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739"/>
        <w:gridCol w:w="3836"/>
        <w:gridCol w:w="739"/>
        <w:gridCol w:w="739"/>
        <w:gridCol w:w="851"/>
        <w:gridCol w:w="850"/>
        <w:gridCol w:w="992"/>
        <w:gridCol w:w="845"/>
      </w:tblGrid>
      <w:tr w:rsidR="00C11225" w:rsidRPr="00C11225" w14:paraId="18B9CA03" w14:textId="77777777" w:rsidTr="003E4FEB">
        <w:trPr>
          <w:cantSplit/>
          <w:trHeight w:val="2244"/>
        </w:trPr>
        <w:tc>
          <w:tcPr>
            <w:tcW w:w="554" w:type="dxa"/>
            <w:textDirection w:val="btLr"/>
            <w:vAlign w:val="center"/>
          </w:tcPr>
          <w:p w14:paraId="56445B64" w14:textId="77777777" w:rsidR="00C11225" w:rsidRPr="00C11225" w:rsidRDefault="00C11225" w:rsidP="00C11225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№ критерия</w:t>
            </w:r>
          </w:p>
        </w:tc>
        <w:tc>
          <w:tcPr>
            <w:tcW w:w="3836" w:type="dxa"/>
            <w:vAlign w:val="center"/>
          </w:tcPr>
          <w:p w14:paraId="1772E41F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Критерии категории требований</w:t>
            </w:r>
          </w:p>
        </w:tc>
        <w:tc>
          <w:tcPr>
            <w:tcW w:w="708" w:type="dxa"/>
            <w:textDirection w:val="btLr"/>
            <w:vAlign w:val="center"/>
          </w:tcPr>
          <w:p w14:paraId="2DA6361B" w14:textId="77777777" w:rsidR="00C11225" w:rsidRPr="00C11225" w:rsidRDefault="00C11225" w:rsidP="00C11225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Каскадная</w:t>
            </w:r>
          </w:p>
        </w:tc>
        <w:tc>
          <w:tcPr>
            <w:tcW w:w="709" w:type="dxa"/>
            <w:textDirection w:val="btLr"/>
            <w:vAlign w:val="center"/>
          </w:tcPr>
          <w:p w14:paraId="5C76702A" w14:textId="77777777" w:rsidR="00C11225" w:rsidRPr="00C11225" w:rsidRDefault="00C11225" w:rsidP="00C11225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V-</w:t>
            </w: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образная</w:t>
            </w:r>
          </w:p>
        </w:tc>
        <w:tc>
          <w:tcPr>
            <w:tcW w:w="851" w:type="dxa"/>
            <w:textDirection w:val="btLr"/>
            <w:vAlign w:val="center"/>
          </w:tcPr>
          <w:p w14:paraId="46B9EA9A" w14:textId="77777777" w:rsidR="00C11225" w:rsidRPr="00C11225" w:rsidRDefault="00C11225" w:rsidP="00C11225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RAD</w:t>
            </w:r>
          </w:p>
        </w:tc>
        <w:tc>
          <w:tcPr>
            <w:tcW w:w="850" w:type="dxa"/>
            <w:textDirection w:val="btLr"/>
            <w:vAlign w:val="center"/>
          </w:tcPr>
          <w:p w14:paraId="6569ECA3" w14:textId="77777777" w:rsidR="00C11225" w:rsidRPr="00C11225" w:rsidRDefault="00C11225" w:rsidP="00C11225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</w:tcPr>
          <w:p w14:paraId="2BA80920" w14:textId="77777777" w:rsidR="00C11225" w:rsidRPr="00C11225" w:rsidRDefault="00C11225" w:rsidP="00C11225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Быстрого прототипирования</w:t>
            </w:r>
          </w:p>
        </w:tc>
        <w:tc>
          <w:tcPr>
            <w:tcW w:w="845" w:type="dxa"/>
            <w:textDirection w:val="btLr"/>
            <w:vAlign w:val="center"/>
          </w:tcPr>
          <w:p w14:paraId="6872D748" w14:textId="77777777" w:rsidR="00C11225" w:rsidRPr="00C11225" w:rsidRDefault="00C11225" w:rsidP="00C11225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Эволюционная</w:t>
            </w:r>
          </w:p>
        </w:tc>
      </w:tr>
      <w:tr w:rsidR="00C11225" w:rsidRPr="00C11225" w14:paraId="5CA36912" w14:textId="77777777" w:rsidTr="003E4FEB">
        <w:tc>
          <w:tcPr>
            <w:tcW w:w="554" w:type="dxa"/>
            <w:vAlign w:val="center"/>
          </w:tcPr>
          <w:p w14:paraId="2A879B4D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3836" w:type="dxa"/>
          </w:tcPr>
          <w:p w14:paraId="2F5D9404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708" w:type="dxa"/>
            <w:vAlign w:val="center"/>
          </w:tcPr>
          <w:p w14:paraId="34043C63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709" w:type="dxa"/>
            <w:vAlign w:val="center"/>
          </w:tcPr>
          <w:p w14:paraId="218D8120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4C9F7653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1C8B35DB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239DD506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7901FF13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C11225" w:rsidRPr="00C11225" w14:paraId="34B93DCF" w14:textId="77777777" w:rsidTr="003E4FEB">
        <w:tc>
          <w:tcPr>
            <w:tcW w:w="554" w:type="dxa"/>
            <w:vAlign w:val="center"/>
          </w:tcPr>
          <w:p w14:paraId="0402CA68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3836" w:type="dxa"/>
          </w:tcPr>
          <w:p w14:paraId="7A1BBCB6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Могут ли требования быть сформулированы в начале ЖЦ?</w:t>
            </w:r>
          </w:p>
        </w:tc>
        <w:tc>
          <w:tcPr>
            <w:tcW w:w="708" w:type="dxa"/>
            <w:vAlign w:val="center"/>
          </w:tcPr>
          <w:p w14:paraId="15239685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709" w:type="dxa"/>
            <w:vAlign w:val="center"/>
          </w:tcPr>
          <w:p w14:paraId="11521E4C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16610302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22BD1C73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4BF92E82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317A1D0D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C11225" w:rsidRPr="00C11225" w14:paraId="37DF65B8" w14:textId="77777777" w:rsidTr="003E4FEB">
        <w:tc>
          <w:tcPr>
            <w:tcW w:w="554" w:type="dxa"/>
            <w:vAlign w:val="center"/>
          </w:tcPr>
          <w:p w14:paraId="41850FFB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3836" w:type="dxa"/>
          </w:tcPr>
          <w:p w14:paraId="28C2EB99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Нужно ли демонстрировать требование с целью их определения?</w:t>
            </w:r>
          </w:p>
        </w:tc>
        <w:tc>
          <w:tcPr>
            <w:tcW w:w="708" w:type="dxa"/>
            <w:vAlign w:val="center"/>
          </w:tcPr>
          <w:p w14:paraId="58D51722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709" w:type="dxa"/>
            <w:vAlign w:val="center"/>
          </w:tcPr>
          <w:p w14:paraId="01E5694B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590511F9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328F7259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44229899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7E44FE5E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C11225" w:rsidRPr="00C11225" w14:paraId="7BEEA232" w14:textId="77777777" w:rsidTr="003E4FEB">
        <w:tc>
          <w:tcPr>
            <w:tcW w:w="554" w:type="dxa"/>
            <w:vAlign w:val="center"/>
          </w:tcPr>
          <w:p w14:paraId="104E0A34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3836" w:type="dxa"/>
          </w:tcPr>
          <w:p w14:paraId="1CEA35E0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708" w:type="dxa"/>
            <w:vAlign w:val="center"/>
          </w:tcPr>
          <w:p w14:paraId="602182B4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709" w:type="dxa"/>
            <w:vAlign w:val="center"/>
          </w:tcPr>
          <w:p w14:paraId="00A0134E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181137A2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67900057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1A6A01AE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6FCF39F0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C11225" w:rsidRPr="00C11225" w14:paraId="35F7D392" w14:textId="77777777" w:rsidTr="003E4FEB">
        <w:tc>
          <w:tcPr>
            <w:tcW w:w="554" w:type="dxa"/>
            <w:vAlign w:val="center"/>
          </w:tcPr>
          <w:p w14:paraId="0CD15BAB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3836" w:type="dxa"/>
          </w:tcPr>
          <w:p w14:paraId="56B65A34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708" w:type="dxa"/>
            <w:vAlign w:val="center"/>
          </w:tcPr>
          <w:p w14:paraId="2CAF67BD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709" w:type="dxa"/>
            <w:vAlign w:val="center"/>
          </w:tcPr>
          <w:p w14:paraId="602B983F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037C99E2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5E282347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44DE5321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2027E7E4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C11225" w:rsidRPr="00C11225" w14:paraId="4D45DD34" w14:textId="77777777" w:rsidTr="003E4FEB">
        <w:tc>
          <w:tcPr>
            <w:tcW w:w="554" w:type="dxa"/>
            <w:vAlign w:val="center"/>
          </w:tcPr>
          <w:p w14:paraId="7F7C5549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6.</w:t>
            </w:r>
          </w:p>
        </w:tc>
        <w:tc>
          <w:tcPr>
            <w:tcW w:w="3836" w:type="dxa"/>
          </w:tcPr>
          <w:p w14:paraId="5FE0DC23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708" w:type="dxa"/>
            <w:vAlign w:val="center"/>
          </w:tcPr>
          <w:p w14:paraId="506A060D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709" w:type="dxa"/>
            <w:vAlign w:val="center"/>
          </w:tcPr>
          <w:p w14:paraId="0E770AAD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07E13C2F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66CE866D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1C07FC03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795BAE97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C11225" w:rsidRPr="00C11225" w14:paraId="5592A3C8" w14:textId="77777777" w:rsidTr="003E4FEB">
        <w:tc>
          <w:tcPr>
            <w:tcW w:w="554" w:type="dxa"/>
            <w:vAlign w:val="center"/>
          </w:tcPr>
          <w:p w14:paraId="0C43E198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7.</w:t>
            </w:r>
          </w:p>
        </w:tc>
        <w:tc>
          <w:tcPr>
            <w:tcW w:w="3836" w:type="dxa"/>
          </w:tcPr>
          <w:p w14:paraId="2332458F" w14:textId="77777777" w:rsidR="00C11225" w:rsidRPr="00C11225" w:rsidRDefault="00C11225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708" w:type="dxa"/>
            <w:vAlign w:val="center"/>
          </w:tcPr>
          <w:p w14:paraId="5AA34169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709" w:type="dxa"/>
            <w:vAlign w:val="center"/>
          </w:tcPr>
          <w:p w14:paraId="44113768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63875796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5A380848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32A2967D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2273F534" w14:textId="77777777" w:rsidR="00C11225" w:rsidRPr="00C11225" w:rsidRDefault="00C11225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1122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3D3041" w:rsidRPr="00C11225" w14:paraId="75BDE02E" w14:textId="77777777" w:rsidTr="000A09D5">
        <w:trPr>
          <w:trHeight w:val="744"/>
        </w:trPr>
        <w:tc>
          <w:tcPr>
            <w:tcW w:w="554" w:type="dxa"/>
            <w:vAlign w:val="center"/>
          </w:tcPr>
          <w:p w14:paraId="4C720ADD" w14:textId="77777777" w:rsidR="003D3041" w:rsidRPr="00C11225" w:rsidRDefault="003D3041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836" w:type="dxa"/>
          </w:tcPr>
          <w:p w14:paraId="4E179328" w14:textId="1A018341" w:rsidR="003D3041" w:rsidRPr="00C11225" w:rsidRDefault="003D3041" w:rsidP="00C1122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Итог</w:t>
            </w:r>
          </w:p>
        </w:tc>
        <w:tc>
          <w:tcPr>
            <w:tcW w:w="708" w:type="dxa"/>
            <w:vAlign w:val="center"/>
          </w:tcPr>
          <w:p w14:paraId="79753B52" w14:textId="149617CF" w:rsidR="003D3041" w:rsidRPr="00C11225" w:rsidRDefault="003D3041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709" w:type="dxa"/>
            <w:vAlign w:val="center"/>
          </w:tcPr>
          <w:p w14:paraId="2171B82B" w14:textId="5D1C27C1" w:rsidR="003D3041" w:rsidRPr="00C11225" w:rsidRDefault="003D3041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51" w:type="dxa"/>
            <w:vAlign w:val="center"/>
          </w:tcPr>
          <w:p w14:paraId="22B31B5F" w14:textId="1C2E02DD" w:rsidR="003D3041" w:rsidRPr="00C11225" w:rsidRDefault="003D3041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50" w:type="dxa"/>
            <w:vAlign w:val="center"/>
          </w:tcPr>
          <w:p w14:paraId="4C2DC581" w14:textId="2C309368" w:rsidR="003D3041" w:rsidRPr="00C11225" w:rsidRDefault="003D3041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2" w:type="dxa"/>
            <w:vAlign w:val="center"/>
          </w:tcPr>
          <w:p w14:paraId="12FED655" w14:textId="5E93BC52" w:rsidR="003D3041" w:rsidRPr="00C11225" w:rsidRDefault="003D3041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45" w:type="dxa"/>
            <w:vAlign w:val="center"/>
          </w:tcPr>
          <w:p w14:paraId="55714701" w14:textId="64AC70D3" w:rsidR="003D3041" w:rsidRPr="00C11225" w:rsidRDefault="003D3041" w:rsidP="00C1122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5AB84F3F" w14:textId="3FFAA551" w:rsidR="00C11225" w:rsidRDefault="00C11225">
      <w:pPr>
        <w:spacing w:after="0" w:line="240" w:lineRule="auto"/>
        <w:rPr>
          <w:rFonts w:eastAsia="Consolas" w:cstheme="minorHAnsi"/>
          <w:sz w:val="28"/>
          <w:szCs w:val="28"/>
        </w:rPr>
      </w:pPr>
    </w:p>
    <w:p w14:paraId="60ECEE48" w14:textId="11007C96" w:rsidR="00150D8E" w:rsidRDefault="00850442" w:rsidP="00150D8E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>Таблица 3 – Выбор модели жизненного цикла на основе характеристик команды разработчиков.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851"/>
        <w:gridCol w:w="850"/>
        <w:gridCol w:w="851"/>
        <w:gridCol w:w="850"/>
        <w:gridCol w:w="992"/>
        <w:gridCol w:w="851"/>
      </w:tblGrid>
      <w:tr w:rsidR="00C11225" w:rsidRPr="00FE262E" w14:paraId="6AEA4F9D" w14:textId="77777777" w:rsidTr="003E4FEB">
        <w:trPr>
          <w:cantSplit/>
          <w:trHeight w:val="2273"/>
        </w:trPr>
        <w:tc>
          <w:tcPr>
            <w:tcW w:w="534" w:type="dxa"/>
            <w:textDirection w:val="btLr"/>
            <w:vAlign w:val="center"/>
          </w:tcPr>
          <w:p w14:paraId="43775752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№ критерия</w:t>
            </w:r>
          </w:p>
        </w:tc>
        <w:tc>
          <w:tcPr>
            <w:tcW w:w="4252" w:type="dxa"/>
            <w:vAlign w:val="center"/>
          </w:tcPr>
          <w:p w14:paraId="545DC85E" w14:textId="77777777" w:rsidR="00C11225" w:rsidRPr="00FE262E" w:rsidRDefault="00C11225" w:rsidP="003E4FEB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Критерии категории команды разработчиков проекта</w:t>
            </w:r>
          </w:p>
        </w:tc>
        <w:tc>
          <w:tcPr>
            <w:tcW w:w="851" w:type="dxa"/>
            <w:textDirection w:val="btLr"/>
            <w:vAlign w:val="center"/>
          </w:tcPr>
          <w:p w14:paraId="2CDCA759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Каскадная</w:t>
            </w:r>
          </w:p>
        </w:tc>
        <w:tc>
          <w:tcPr>
            <w:tcW w:w="850" w:type="dxa"/>
            <w:textDirection w:val="btLr"/>
            <w:vAlign w:val="center"/>
          </w:tcPr>
          <w:p w14:paraId="280CDC12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  <w:lang w:val="en-US"/>
              </w:rPr>
              <w:t>V-</w:t>
            </w:r>
            <w:r w:rsidRPr="00FE262E">
              <w:rPr>
                <w:rFonts w:eastAsia="Consolas" w:cstheme="minorHAnsi"/>
                <w:sz w:val="28"/>
                <w:szCs w:val="28"/>
              </w:rPr>
              <w:t>образная</w:t>
            </w:r>
          </w:p>
        </w:tc>
        <w:tc>
          <w:tcPr>
            <w:tcW w:w="851" w:type="dxa"/>
            <w:textDirection w:val="btLr"/>
            <w:vAlign w:val="center"/>
          </w:tcPr>
          <w:p w14:paraId="1063771C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  <w:lang w:val="en-US"/>
              </w:rPr>
              <w:t>RAD</w:t>
            </w:r>
          </w:p>
        </w:tc>
        <w:tc>
          <w:tcPr>
            <w:tcW w:w="850" w:type="dxa"/>
            <w:textDirection w:val="btLr"/>
            <w:vAlign w:val="center"/>
          </w:tcPr>
          <w:p w14:paraId="52DD151C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</w:tcPr>
          <w:p w14:paraId="067FA5E6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851" w:type="dxa"/>
            <w:textDirection w:val="btLr"/>
            <w:vAlign w:val="center"/>
          </w:tcPr>
          <w:p w14:paraId="6A0C0A0C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Эволюционная</w:t>
            </w:r>
          </w:p>
        </w:tc>
      </w:tr>
      <w:tr w:rsidR="00C11225" w:rsidRPr="00FE262E" w14:paraId="30290775" w14:textId="77777777" w:rsidTr="003E4FEB">
        <w:tc>
          <w:tcPr>
            <w:tcW w:w="534" w:type="dxa"/>
            <w:vAlign w:val="center"/>
          </w:tcPr>
          <w:p w14:paraId="39FD3166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1.</w:t>
            </w:r>
          </w:p>
        </w:tc>
        <w:tc>
          <w:tcPr>
            <w:tcW w:w="4252" w:type="dxa"/>
            <w:vAlign w:val="center"/>
          </w:tcPr>
          <w:p w14:paraId="415CD72B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851" w:type="dxa"/>
            <w:vAlign w:val="center"/>
          </w:tcPr>
          <w:p w14:paraId="21B7608B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0" w:type="dxa"/>
            <w:vAlign w:val="center"/>
          </w:tcPr>
          <w:p w14:paraId="12FF78C2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1" w:type="dxa"/>
            <w:vAlign w:val="center"/>
          </w:tcPr>
          <w:p w14:paraId="6DC87028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0" w:type="dxa"/>
            <w:vAlign w:val="center"/>
          </w:tcPr>
          <w:p w14:paraId="3D83ABE3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992" w:type="dxa"/>
            <w:vAlign w:val="center"/>
          </w:tcPr>
          <w:p w14:paraId="7F65F8F4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1" w:type="dxa"/>
            <w:vAlign w:val="center"/>
          </w:tcPr>
          <w:p w14:paraId="060CB283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</w:tr>
      <w:tr w:rsidR="00C11225" w:rsidRPr="00FE262E" w14:paraId="2BBD3154" w14:textId="77777777" w:rsidTr="003E4FEB">
        <w:tc>
          <w:tcPr>
            <w:tcW w:w="534" w:type="dxa"/>
            <w:vAlign w:val="center"/>
          </w:tcPr>
          <w:p w14:paraId="310FF25D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2.</w:t>
            </w:r>
          </w:p>
        </w:tc>
        <w:tc>
          <w:tcPr>
            <w:tcW w:w="4252" w:type="dxa"/>
            <w:vAlign w:val="center"/>
          </w:tcPr>
          <w:p w14:paraId="4BD1B1FA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Являются ли инструментальные</w:t>
            </w:r>
          </w:p>
          <w:p w14:paraId="46A595A4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средства, используемые в</w:t>
            </w:r>
          </w:p>
          <w:p w14:paraId="596A9BE7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проекте, новыми для</w:t>
            </w:r>
          </w:p>
          <w:p w14:paraId="69EBD943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большинства разработчиков?</w:t>
            </w:r>
          </w:p>
        </w:tc>
        <w:tc>
          <w:tcPr>
            <w:tcW w:w="851" w:type="dxa"/>
            <w:vAlign w:val="center"/>
          </w:tcPr>
          <w:p w14:paraId="17FAD235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0" w:type="dxa"/>
            <w:vAlign w:val="center"/>
          </w:tcPr>
          <w:p w14:paraId="0C5F0031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1" w:type="dxa"/>
            <w:vAlign w:val="center"/>
          </w:tcPr>
          <w:p w14:paraId="33970F79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0" w:type="dxa"/>
            <w:vAlign w:val="center"/>
          </w:tcPr>
          <w:p w14:paraId="45396D39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992" w:type="dxa"/>
            <w:vAlign w:val="center"/>
          </w:tcPr>
          <w:p w14:paraId="471FFC7F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1" w:type="dxa"/>
            <w:vAlign w:val="center"/>
          </w:tcPr>
          <w:p w14:paraId="31267758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</w:tr>
      <w:tr w:rsidR="00C11225" w:rsidRPr="00FE262E" w14:paraId="79569B24" w14:textId="77777777" w:rsidTr="003E4FEB">
        <w:tc>
          <w:tcPr>
            <w:tcW w:w="534" w:type="dxa"/>
            <w:vAlign w:val="center"/>
          </w:tcPr>
          <w:p w14:paraId="141A2C80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3.</w:t>
            </w:r>
          </w:p>
        </w:tc>
        <w:tc>
          <w:tcPr>
            <w:tcW w:w="4252" w:type="dxa"/>
            <w:vAlign w:val="center"/>
          </w:tcPr>
          <w:p w14:paraId="4B29DAD4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Изменяются ли роли участников</w:t>
            </w:r>
          </w:p>
          <w:p w14:paraId="1FBCD6ED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проекта на протяжении ЖЦ?</w:t>
            </w:r>
          </w:p>
        </w:tc>
        <w:tc>
          <w:tcPr>
            <w:tcW w:w="851" w:type="dxa"/>
            <w:vAlign w:val="center"/>
          </w:tcPr>
          <w:p w14:paraId="2A8E08C2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0" w:type="dxa"/>
            <w:vAlign w:val="center"/>
          </w:tcPr>
          <w:p w14:paraId="25F2B8F8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1" w:type="dxa"/>
            <w:vAlign w:val="center"/>
          </w:tcPr>
          <w:p w14:paraId="6BAEC84D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0" w:type="dxa"/>
            <w:vAlign w:val="center"/>
          </w:tcPr>
          <w:p w14:paraId="2B471362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992" w:type="dxa"/>
            <w:vAlign w:val="center"/>
          </w:tcPr>
          <w:p w14:paraId="60BF4F2C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1" w:type="dxa"/>
            <w:vAlign w:val="center"/>
          </w:tcPr>
          <w:p w14:paraId="264D2A25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</w:tr>
      <w:tr w:rsidR="00C11225" w:rsidRPr="00FE262E" w14:paraId="4C81D54C" w14:textId="77777777" w:rsidTr="003E4FEB">
        <w:tc>
          <w:tcPr>
            <w:tcW w:w="534" w:type="dxa"/>
            <w:vAlign w:val="center"/>
          </w:tcPr>
          <w:p w14:paraId="0A8A9BC8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4.</w:t>
            </w:r>
          </w:p>
        </w:tc>
        <w:tc>
          <w:tcPr>
            <w:tcW w:w="4252" w:type="dxa"/>
            <w:vAlign w:val="center"/>
          </w:tcPr>
          <w:p w14:paraId="02870A1F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Является ли структура процесса</w:t>
            </w:r>
          </w:p>
          <w:p w14:paraId="119BFF29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разработки более значимой для</w:t>
            </w:r>
          </w:p>
          <w:p w14:paraId="28988EB5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разработчиков, чем гибкость?</w:t>
            </w:r>
          </w:p>
        </w:tc>
        <w:tc>
          <w:tcPr>
            <w:tcW w:w="851" w:type="dxa"/>
            <w:vAlign w:val="center"/>
          </w:tcPr>
          <w:p w14:paraId="7FA772D1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0" w:type="dxa"/>
            <w:vAlign w:val="center"/>
          </w:tcPr>
          <w:p w14:paraId="55ECBD8D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1" w:type="dxa"/>
            <w:vAlign w:val="center"/>
          </w:tcPr>
          <w:p w14:paraId="7630AD5A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0" w:type="dxa"/>
            <w:vAlign w:val="center"/>
          </w:tcPr>
          <w:p w14:paraId="44773B73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992" w:type="dxa"/>
            <w:vAlign w:val="center"/>
          </w:tcPr>
          <w:p w14:paraId="2D307808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1" w:type="dxa"/>
            <w:vAlign w:val="center"/>
          </w:tcPr>
          <w:p w14:paraId="377988CC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</w:tr>
      <w:tr w:rsidR="00C11225" w:rsidRPr="00FE262E" w14:paraId="48F7249D" w14:textId="77777777" w:rsidTr="003E4FEB">
        <w:tc>
          <w:tcPr>
            <w:tcW w:w="534" w:type="dxa"/>
            <w:vAlign w:val="center"/>
          </w:tcPr>
          <w:p w14:paraId="2BE0A09F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5.</w:t>
            </w:r>
          </w:p>
        </w:tc>
        <w:tc>
          <w:tcPr>
            <w:tcW w:w="4252" w:type="dxa"/>
            <w:vAlign w:val="center"/>
          </w:tcPr>
          <w:p w14:paraId="637ECFB2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 xml:space="preserve">Важна ли </w:t>
            </w:r>
            <w:proofErr w:type="spellStart"/>
            <w:r w:rsidRPr="00FE262E">
              <w:rPr>
                <w:rFonts w:eastAsia="Consolas" w:cstheme="minorHAnsi"/>
                <w:sz w:val="28"/>
                <w:szCs w:val="28"/>
              </w:rPr>
              <w:t>легкость</w:t>
            </w:r>
            <w:proofErr w:type="spellEnd"/>
            <w:r w:rsidRPr="00FE262E">
              <w:rPr>
                <w:rFonts w:eastAsia="Consolas" w:cstheme="minorHAnsi"/>
                <w:sz w:val="28"/>
                <w:szCs w:val="28"/>
              </w:rPr>
              <w:t xml:space="preserve"> распределения</w:t>
            </w:r>
          </w:p>
          <w:p w14:paraId="12F2DB00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человеческих ресурсов проекта?</w:t>
            </w:r>
          </w:p>
        </w:tc>
        <w:tc>
          <w:tcPr>
            <w:tcW w:w="851" w:type="dxa"/>
            <w:vAlign w:val="center"/>
          </w:tcPr>
          <w:p w14:paraId="09C841BB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0" w:type="dxa"/>
            <w:vAlign w:val="center"/>
          </w:tcPr>
          <w:p w14:paraId="628E5549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1" w:type="dxa"/>
            <w:vAlign w:val="center"/>
          </w:tcPr>
          <w:p w14:paraId="096AADC3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0" w:type="dxa"/>
            <w:vAlign w:val="center"/>
          </w:tcPr>
          <w:p w14:paraId="5C98B5F4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992" w:type="dxa"/>
            <w:vAlign w:val="center"/>
          </w:tcPr>
          <w:p w14:paraId="6989409B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1" w:type="dxa"/>
            <w:vAlign w:val="center"/>
          </w:tcPr>
          <w:p w14:paraId="51807AE3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</w:tr>
      <w:tr w:rsidR="00C11225" w:rsidRPr="00FE262E" w14:paraId="0A9E0281" w14:textId="77777777" w:rsidTr="003E4FEB">
        <w:tc>
          <w:tcPr>
            <w:tcW w:w="534" w:type="dxa"/>
            <w:vAlign w:val="center"/>
          </w:tcPr>
          <w:p w14:paraId="4C44862F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6.</w:t>
            </w:r>
          </w:p>
        </w:tc>
        <w:tc>
          <w:tcPr>
            <w:tcW w:w="4252" w:type="dxa"/>
            <w:vAlign w:val="center"/>
          </w:tcPr>
          <w:p w14:paraId="7BDC892B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Приемлет ли команда</w:t>
            </w:r>
          </w:p>
          <w:p w14:paraId="56873D7E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разработчиков оценки, проверки,</w:t>
            </w:r>
          </w:p>
          <w:p w14:paraId="1D4EE2D1" w14:textId="77777777" w:rsidR="00C11225" w:rsidRPr="00FE262E" w:rsidRDefault="00C11225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стадии разработки?</w:t>
            </w:r>
          </w:p>
        </w:tc>
        <w:tc>
          <w:tcPr>
            <w:tcW w:w="851" w:type="dxa"/>
            <w:vAlign w:val="center"/>
          </w:tcPr>
          <w:p w14:paraId="76602FCF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0" w:type="dxa"/>
            <w:vAlign w:val="center"/>
          </w:tcPr>
          <w:p w14:paraId="631707C4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1" w:type="dxa"/>
            <w:vAlign w:val="center"/>
          </w:tcPr>
          <w:p w14:paraId="0591D5E1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Да</w:t>
            </w:r>
          </w:p>
        </w:tc>
        <w:tc>
          <w:tcPr>
            <w:tcW w:w="850" w:type="dxa"/>
            <w:vAlign w:val="center"/>
          </w:tcPr>
          <w:p w14:paraId="46C6CCE3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</w:t>
            </w:r>
          </w:p>
        </w:tc>
        <w:tc>
          <w:tcPr>
            <w:tcW w:w="992" w:type="dxa"/>
            <w:vAlign w:val="center"/>
          </w:tcPr>
          <w:p w14:paraId="53AF0A7D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  <w:tc>
          <w:tcPr>
            <w:tcW w:w="851" w:type="dxa"/>
            <w:vAlign w:val="center"/>
          </w:tcPr>
          <w:p w14:paraId="7D323812" w14:textId="77777777" w:rsidR="00C11225" w:rsidRPr="00FE262E" w:rsidRDefault="00C11225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FE262E">
              <w:rPr>
                <w:rFonts w:eastAsia="Consolas" w:cstheme="minorHAnsi"/>
                <w:sz w:val="28"/>
                <w:szCs w:val="28"/>
              </w:rPr>
              <w:t>Нет</w:t>
            </w:r>
          </w:p>
        </w:tc>
      </w:tr>
      <w:tr w:rsidR="003D3041" w:rsidRPr="00FE262E" w14:paraId="6E01D222" w14:textId="77777777" w:rsidTr="003D3041">
        <w:trPr>
          <w:trHeight w:val="950"/>
        </w:trPr>
        <w:tc>
          <w:tcPr>
            <w:tcW w:w="534" w:type="dxa"/>
            <w:vAlign w:val="center"/>
          </w:tcPr>
          <w:p w14:paraId="38753646" w14:textId="77777777" w:rsidR="003D3041" w:rsidRPr="00FE262E" w:rsidRDefault="003D3041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14:paraId="03AFDAE6" w14:textId="5D61AF89" w:rsidR="003D3041" w:rsidRPr="00FE262E" w:rsidRDefault="003D3041" w:rsidP="003E4FEB">
            <w:pPr>
              <w:spacing w:after="0" w:line="240" w:lineRule="auto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Итог</w:t>
            </w:r>
          </w:p>
        </w:tc>
        <w:tc>
          <w:tcPr>
            <w:tcW w:w="851" w:type="dxa"/>
            <w:vAlign w:val="center"/>
          </w:tcPr>
          <w:p w14:paraId="0C6D5744" w14:textId="079803E6" w:rsidR="003D3041" w:rsidRPr="00FE262E" w:rsidRDefault="003D3041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59B97789" w14:textId="6DDA3BF5" w:rsidR="003D3041" w:rsidRPr="00FE262E" w:rsidRDefault="003D3041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3</w:t>
            </w:r>
          </w:p>
        </w:tc>
        <w:tc>
          <w:tcPr>
            <w:tcW w:w="851" w:type="dxa"/>
            <w:vAlign w:val="center"/>
          </w:tcPr>
          <w:p w14:paraId="3B2BA693" w14:textId="683B290D" w:rsidR="003D3041" w:rsidRPr="00FE262E" w:rsidRDefault="003D3041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4A22D25" w14:textId="40A2CC16" w:rsidR="003D3041" w:rsidRPr="00FE262E" w:rsidRDefault="003D3041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2CAAB2D1" w14:textId="407C4534" w:rsidR="003D3041" w:rsidRPr="00FE262E" w:rsidRDefault="003D3041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3</w:t>
            </w:r>
          </w:p>
        </w:tc>
        <w:tc>
          <w:tcPr>
            <w:tcW w:w="851" w:type="dxa"/>
            <w:vAlign w:val="center"/>
          </w:tcPr>
          <w:p w14:paraId="2B9AD59E" w14:textId="7A77B43A" w:rsidR="003D3041" w:rsidRPr="00FE262E" w:rsidRDefault="003D3041" w:rsidP="003E4FE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1</w:t>
            </w:r>
          </w:p>
        </w:tc>
      </w:tr>
    </w:tbl>
    <w:p w14:paraId="2D098934" w14:textId="77777777" w:rsidR="00850442" w:rsidRDefault="00850442" w:rsidP="00150D8E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6E734651" w14:textId="77777777" w:rsidR="001D4851" w:rsidRDefault="001D4851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1C2124F5" w14:textId="6AC04DBD" w:rsidR="00850442" w:rsidRDefault="00C11225" w:rsidP="00150D8E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 xml:space="preserve">Таблица 4 – Выбор модели жизненного цикла на основе характеристик коллектива </w:t>
      </w:r>
      <w:proofErr w:type="spellStart"/>
      <w:r>
        <w:rPr>
          <w:rFonts w:eastAsia="Consolas" w:cstheme="minorHAnsi"/>
          <w:sz w:val="28"/>
          <w:szCs w:val="28"/>
        </w:rPr>
        <w:t>пользователй</w:t>
      </w:r>
      <w:proofErr w:type="spellEnd"/>
      <w:r>
        <w:rPr>
          <w:rFonts w:eastAsia="Consolas" w:cstheme="minorHAnsi"/>
          <w:sz w:val="28"/>
          <w:szCs w:val="28"/>
        </w:rPr>
        <w:t>.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850"/>
        <w:gridCol w:w="851"/>
        <w:gridCol w:w="709"/>
        <w:gridCol w:w="850"/>
        <w:gridCol w:w="992"/>
        <w:gridCol w:w="845"/>
      </w:tblGrid>
      <w:tr w:rsidR="001D4851" w:rsidRPr="001D4851" w14:paraId="2D6C82A0" w14:textId="77777777" w:rsidTr="003E4FEB">
        <w:trPr>
          <w:cantSplit/>
          <w:trHeight w:val="2242"/>
        </w:trPr>
        <w:tc>
          <w:tcPr>
            <w:tcW w:w="562" w:type="dxa"/>
            <w:textDirection w:val="btLr"/>
            <w:vAlign w:val="center"/>
          </w:tcPr>
          <w:p w14:paraId="48B7C942" w14:textId="77777777" w:rsidR="001D4851" w:rsidRPr="001D4851" w:rsidRDefault="001D4851" w:rsidP="000353F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№ критерия</w:t>
            </w:r>
          </w:p>
        </w:tc>
        <w:tc>
          <w:tcPr>
            <w:tcW w:w="3686" w:type="dxa"/>
            <w:vAlign w:val="center"/>
          </w:tcPr>
          <w:p w14:paraId="4DB0BBEC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Критерии категории коллектива пользователей</w:t>
            </w:r>
          </w:p>
        </w:tc>
        <w:tc>
          <w:tcPr>
            <w:tcW w:w="850" w:type="dxa"/>
            <w:textDirection w:val="btLr"/>
            <w:vAlign w:val="center"/>
          </w:tcPr>
          <w:p w14:paraId="10262980" w14:textId="77777777" w:rsidR="001D4851" w:rsidRPr="001D4851" w:rsidRDefault="001D4851" w:rsidP="000353F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Каскадная</w:t>
            </w:r>
          </w:p>
        </w:tc>
        <w:tc>
          <w:tcPr>
            <w:tcW w:w="851" w:type="dxa"/>
            <w:textDirection w:val="btLr"/>
            <w:vAlign w:val="center"/>
          </w:tcPr>
          <w:p w14:paraId="2312C208" w14:textId="77777777" w:rsidR="001D4851" w:rsidRPr="001D4851" w:rsidRDefault="001D4851" w:rsidP="000353F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V-</w:t>
            </w: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образная</w:t>
            </w:r>
          </w:p>
        </w:tc>
        <w:tc>
          <w:tcPr>
            <w:tcW w:w="709" w:type="dxa"/>
            <w:textDirection w:val="btLr"/>
            <w:vAlign w:val="center"/>
          </w:tcPr>
          <w:p w14:paraId="21AA7F08" w14:textId="77777777" w:rsidR="001D4851" w:rsidRPr="001D4851" w:rsidRDefault="001D4851" w:rsidP="000353F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RAD</w:t>
            </w:r>
          </w:p>
        </w:tc>
        <w:tc>
          <w:tcPr>
            <w:tcW w:w="850" w:type="dxa"/>
            <w:textDirection w:val="btLr"/>
            <w:vAlign w:val="center"/>
          </w:tcPr>
          <w:p w14:paraId="24D80C62" w14:textId="77777777" w:rsidR="001D4851" w:rsidRPr="001D4851" w:rsidRDefault="001D4851" w:rsidP="000353F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</w:tcPr>
          <w:p w14:paraId="0F5FC11B" w14:textId="77777777" w:rsidR="001D4851" w:rsidRPr="001D4851" w:rsidRDefault="001D4851" w:rsidP="000353F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Быстрого прототипирования</w:t>
            </w:r>
          </w:p>
        </w:tc>
        <w:tc>
          <w:tcPr>
            <w:tcW w:w="845" w:type="dxa"/>
            <w:textDirection w:val="btLr"/>
            <w:vAlign w:val="center"/>
          </w:tcPr>
          <w:p w14:paraId="677FD072" w14:textId="77777777" w:rsidR="001D4851" w:rsidRPr="001D4851" w:rsidRDefault="001D4851" w:rsidP="000353F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Эволюционная</w:t>
            </w:r>
          </w:p>
        </w:tc>
      </w:tr>
      <w:tr w:rsidR="001D4851" w:rsidRPr="001D4851" w14:paraId="09CE65F9" w14:textId="77777777" w:rsidTr="003E4FEB">
        <w:tc>
          <w:tcPr>
            <w:tcW w:w="562" w:type="dxa"/>
            <w:vAlign w:val="center"/>
          </w:tcPr>
          <w:p w14:paraId="36DC0C77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3686" w:type="dxa"/>
            <w:vAlign w:val="center"/>
          </w:tcPr>
          <w:p w14:paraId="32D710FD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Будет ли присутствие</w:t>
            </w:r>
          </w:p>
          <w:p w14:paraId="7FB398FE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пользователей ограничено в ЖЦ</w:t>
            </w:r>
          </w:p>
          <w:p w14:paraId="2801355F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разработки?</w:t>
            </w:r>
          </w:p>
        </w:tc>
        <w:tc>
          <w:tcPr>
            <w:tcW w:w="850" w:type="dxa"/>
            <w:vAlign w:val="center"/>
          </w:tcPr>
          <w:p w14:paraId="516942F8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4E3B0C8B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709" w:type="dxa"/>
            <w:vAlign w:val="center"/>
          </w:tcPr>
          <w:p w14:paraId="4A5D1247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6F930934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76D500CE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648CD4D9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1D4851" w:rsidRPr="001D4851" w14:paraId="5626A20B" w14:textId="77777777" w:rsidTr="003E4FEB">
        <w:tc>
          <w:tcPr>
            <w:tcW w:w="562" w:type="dxa"/>
            <w:vAlign w:val="center"/>
          </w:tcPr>
          <w:p w14:paraId="4E2AAC77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3686" w:type="dxa"/>
            <w:vAlign w:val="center"/>
          </w:tcPr>
          <w:p w14:paraId="5627351C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Будут ли пользователи оценивать</w:t>
            </w:r>
          </w:p>
          <w:p w14:paraId="392D51E2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текущее состояние программного</w:t>
            </w:r>
          </w:p>
          <w:p w14:paraId="1AAB155C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продукта (системы) в процессе</w:t>
            </w:r>
          </w:p>
          <w:p w14:paraId="305F1E20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разработки?</w:t>
            </w:r>
          </w:p>
        </w:tc>
        <w:tc>
          <w:tcPr>
            <w:tcW w:w="850" w:type="dxa"/>
            <w:vAlign w:val="center"/>
          </w:tcPr>
          <w:p w14:paraId="4C1371D7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21031222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709" w:type="dxa"/>
            <w:vAlign w:val="center"/>
          </w:tcPr>
          <w:p w14:paraId="0DDB71B4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36A5C794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10E653A8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6F24142B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1D4851" w:rsidRPr="001D4851" w14:paraId="6091941F" w14:textId="77777777" w:rsidTr="003E4FEB">
        <w:tc>
          <w:tcPr>
            <w:tcW w:w="562" w:type="dxa"/>
            <w:vAlign w:val="center"/>
          </w:tcPr>
          <w:p w14:paraId="2323538B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3686" w:type="dxa"/>
            <w:vAlign w:val="center"/>
          </w:tcPr>
          <w:p w14:paraId="1D48C348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Будут ли пользователи вовлечены</w:t>
            </w:r>
          </w:p>
          <w:p w14:paraId="0B785516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во все фазы ЖЦ разработки?</w:t>
            </w:r>
          </w:p>
        </w:tc>
        <w:tc>
          <w:tcPr>
            <w:tcW w:w="850" w:type="dxa"/>
            <w:vAlign w:val="center"/>
          </w:tcPr>
          <w:p w14:paraId="2264DBC0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124F156B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709" w:type="dxa"/>
            <w:vAlign w:val="center"/>
          </w:tcPr>
          <w:p w14:paraId="7EF553FA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24A3A12C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346AD87F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02004CDE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1D4851" w:rsidRPr="001D4851" w14:paraId="325AFFF9" w14:textId="77777777" w:rsidTr="003E4FEB">
        <w:tc>
          <w:tcPr>
            <w:tcW w:w="562" w:type="dxa"/>
            <w:vAlign w:val="center"/>
          </w:tcPr>
          <w:p w14:paraId="4BEC614C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3686" w:type="dxa"/>
            <w:vAlign w:val="center"/>
          </w:tcPr>
          <w:p w14:paraId="465D9100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Будет ли заказчик отслеживать</w:t>
            </w:r>
          </w:p>
          <w:p w14:paraId="0E909887" w14:textId="77777777" w:rsidR="001D4851" w:rsidRPr="001D4851" w:rsidRDefault="001D4851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ход выполнения проекта?</w:t>
            </w:r>
          </w:p>
        </w:tc>
        <w:tc>
          <w:tcPr>
            <w:tcW w:w="850" w:type="dxa"/>
            <w:vAlign w:val="center"/>
          </w:tcPr>
          <w:p w14:paraId="5C381941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6F2DC4E0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709" w:type="dxa"/>
            <w:vAlign w:val="center"/>
          </w:tcPr>
          <w:p w14:paraId="49E6C5A7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3539704F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77965BF7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5E5307B1" w14:textId="77777777" w:rsidR="001D4851" w:rsidRPr="001D4851" w:rsidRDefault="001D4851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D485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0353FC" w:rsidRPr="001D4851" w14:paraId="56E39BC4" w14:textId="77777777" w:rsidTr="000353FC">
        <w:trPr>
          <w:trHeight w:val="798"/>
        </w:trPr>
        <w:tc>
          <w:tcPr>
            <w:tcW w:w="562" w:type="dxa"/>
            <w:vAlign w:val="center"/>
          </w:tcPr>
          <w:p w14:paraId="50BF6857" w14:textId="77777777" w:rsidR="000353FC" w:rsidRPr="001D4851" w:rsidRDefault="000353FC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5A12C0DF" w14:textId="1CFC4992" w:rsidR="000353FC" w:rsidRPr="001D4851" w:rsidRDefault="000353FC" w:rsidP="000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Итог</w:t>
            </w:r>
          </w:p>
        </w:tc>
        <w:tc>
          <w:tcPr>
            <w:tcW w:w="850" w:type="dxa"/>
            <w:vAlign w:val="center"/>
          </w:tcPr>
          <w:p w14:paraId="1C7E211A" w14:textId="6C4AA52F" w:rsidR="000353FC" w:rsidRPr="001D4851" w:rsidRDefault="000353FC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51" w:type="dxa"/>
            <w:vAlign w:val="center"/>
          </w:tcPr>
          <w:p w14:paraId="2DC8A01D" w14:textId="06AFFD1B" w:rsidR="000353FC" w:rsidRPr="001D4851" w:rsidRDefault="000353FC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09" w:type="dxa"/>
            <w:vAlign w:val="center"/>
          </w:tcPr>
          <w:p w14:paraId="04B33ED2" w14:textId="288DA032" w:rsidR="000353FC" w:rsidRPr="001D4851" w:rsidRDefault="000353FC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0" w:type="dxa"/>
            <w:vAlign w:val="center"/>
          </w:tcPr>
          <w:p w14:paraId="6B7DC04C" w14:textId="5C475828" w:rsidR="000353FC" w:rsidRPr="001D4851" w:rsidRDefault="000353FC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2" w:type="dxa"/>
            <w:vAlign w:val="center"/>
          </w:tcPr>
          <w:p w14:paraId="524724C9" w14:textId="678FB6D7" w:rsidR="000353FC" w:rsidRPr="001D4851" w:rsidRDefault="000353FC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45" w:type="dxa"/>
            <w:vAlign w:val="center"/>
          </w:tcPr>
          <w:p w14:paraId="0E5B128E" w14:textId="0F664E72" w:rsidR="000353FC" w:rsidRPr="001D4851" w:rsidRDefault="000353FC" w:rsidP="000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</w:tr>
    </w:tbl>
    <w:p w14:paraId="503F56F6" w14:textId="0DA4D804" w:rsidR="003D3041" w:rsidRDefault="003D3041">
      <w:pPr>
        <w:spacing w:after="0" w:line="240" w:lineRule="auto"/>
        <w:rPr>
          <w:rFonts w:eastAsia="Consolas" w:cstheme="minorHAnsi"/>
          <w:sz w:val="28"/>
          <w:szCs w:val="28"/>
        </w:rPr>
      </w:pPr>
    </w:p>
    <w:p w14:paraId="7946FABC" w14:textId="77777777" w:rsidR="000A09D5" w:rsidRDefault="000A09D5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337D2DC9" w14:textId="07FFBECA" w:rsidR="00C11225" w:rsidRDefault="00B64B8D" w:rsidP="00150D8E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>Таблица 5 – Выбор модели жизненного цикла на основе характеристик типа проектов и рисков.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739"/>
        <w:gridCol w:w="3402"/>
        <w:gridCol w:w="851"/>
        <w:gridCol w:w="850"/>
        <w:gridCol w:w="851"/>
        <w:gridCol w:w="850"/>
        <w:gridCol w:w="992"/>
        <w:gridCol w:w="845"/>
      </w:tblGrid>
      <w:tr w:rsidR="00216BB1" w:rsidRPr="00216BB1" w14:paraId="3E4E61C8" w14:textId="77777777" w:rsidTr="000A09D5">
        <w:trPr>
          <w:cantSplit/>
          <w:trHeight w:val="2251"/>
        </w:trPr>
        <w:tc>
          <w:tcPr>
            <w:tcW w:w="739" w:type="dxa"/>
            <w:textDirection w:val="btLr"/>
            <w:vAlign w:val="center"/>
          </w:tcPr>
          <w:p w14:paraId="7CA213A3" w14:textId="77777777" w:rsidR="00216BB1" w:rsidRPr="00216BB1" w:rsidRDefault="00216BB1" w:rsidP="00216BB1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№ критерия</w:t>
            </w:r>
          </w:p>
        </w:tc>
        <w:tc>
          <w:tcPr>
            <w:tcW w:w="3402" w:type="dxa"/>
            <w:vAlign w:val="center"/>
          </w:tcPr>
          <w:p w14:paraId="70D85025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Критерии категории типов проекта и рисков</w:t>
            </w:r>
          </w:p>
        </w:tc>
        <w:tc>
          <w:tcPr>
            <w:tcW w:w="851" w:type="dxa"/>
            <w:textDirection w:val="btLr"/>
            <w:vAlign w:val="center"/>
          </w:tcPr>
          <w:p w14:paraId="35878611" w14:textId="77777777" w:rsidR="00216BB1" w:rsidRPr="00216BB1" w:rsidRDefault="00216BB1" w:rsidP="00216BB1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Каскадная</w:t>
            </w:r>
          </w:p>
        </w:tc>
        <w:tc>
          <w:tcPr>
            <w:tcW w:w="850" w:type="dxa"/>
            <w:textDirection w:val="btLr"/>
            <w:vAlign w:val="center"/>
          </w:tcPr>
          <w:p w14:paraId="2B2EFFF0" w14:textId="77777777" w:rsidR="00216BB1" w:rsidRPr="00216BB1" w:rsidRDefault="00216BB1" w:rsidP="00216BB1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V-</w:t>
            </w: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образная</w:t>
            </w:r>
          </w:p>
        </w:tc>
        <w:tc>
          <w:tcPr>
            <w:tcW w:w="851" w:type="dxa"/>
            <w:textDirection w:val="btLr"/>
            <w:vAlign w:val="center"/>
          </w:tcPr>
          <w:p w14:paraId="451D51C9" w14:textId="77777777" w:rsidR="00216BB1" w:rsidRPr="00216BB1" w:rsidRDefault="00216BB1" w:rsidP="00216BB1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RAD</w:t>
            </w:r>
          </w:p>
        </w:tc>
        <w:tc>
          <w:tcPr>
            <w:tcW w:w="850" w:type="dxa"/>
            <w:textDirection w:val="btLr"/>
            <w:vAlign w:val="center"/>
          </w:tcPr>
          <w:p w14:paraId="10D75D52" w14:textId="77777777" w:rsidR="00216BB1" w:rsidRPr="00216BB1" w:rsidRDefault="00216BB1" w:rsidP="00216BB1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</w:tcPr>
          <w:p w14:paraId="3123C957" w14:textId="77777777" w:rsidR="00216BB1" w:rsidRPr="00216BB1" w:rsidRDefault="00216BB1" w:rsidP="00216BB1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Быстрого прототипирования</w:t>
            </w:r>
          </w:p>
        </w:tc>
        <w:tc>
          <w:tcPr>
            <w:tcW w:w="845" w:type="dxa"/>
            <w:textDirection w:val="btLr"/>
            <w:vAlign w:val="center"/>
          </w:tcPr>
          <w:p w14:paraId="44EFCB13" w14:textId="77777777" w:rsidR="00216BB1" w:rsidRPr="00216BB1" w:rsidRDefault="00216BB1" w:rsidP="00216BB1">
            <w:pPr>
              <w:spacing w:after="160" w:line="259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Эволюционная</w:t>
            </w:r>
          </w:p>
        </w:tc>
      </w:tr>
      <w:tr w:rsidR="00216BB1" w:rsidRPr="00216BB1" w14:paraId="54687F35" w14:textId="77777777" w:rsidTr="000A09D5">
        <w:tc>
          <w:tcPr>
            <w:tcW w:w="739" w:type="dxa"/>
            <w:vAlign w:val="center"/>
          </w:tcPr>
          <w:p w14:paraId="600A133D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3402" w:type="dxa"/>
          </w:tcPr>
          <w:p w14:paraId="7D910657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Разрабатывается ли в проекте</w:t>
            </w:r>
          </w:p>
          <w:p w14:paraId="3FAD291F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продукт нового для организации</w:t>
            </w:r>
          </w:p>
          <w:p w14:paraId="710F6B4B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направления?</w:t>
            </w:r>
          </w:p>
        </w:tc>
        <w:tc>
          <w:tcPr>
            <w:tcW w:w="851" w:type="dxa"/>
            <w:vAlign w:val="center"/>
          </w:tcPr>
          <w:p w14:paraId="7793FEB3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039F0CF2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07C05365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784BF4FF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1502DA64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2980FCA1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216BB1" w:rsidRPr="00216BB1" w14:paraId="1CBE8F42" w14:textId="77777777" w:rsidTr="000A09D5">
        <w:tc>
          <w:tcPr>
            <w:tcW w:w="739" w:type="dxa"/>
            <w:vAlign w:val="center"/>
          </w:tcPr>
          <w:p w14:paraId="47E50279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3402" w:type="dxa"/>
          </w:tcPr>
          <w:p w14:paraId="379CBD37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Будет ли проект являться</w:t>
            </w:r>
          </w:p>
          <w:p w14:paraId="1313B7FB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расширением существующей</w:t>
            </w:r>
          </w:p>
          <w:p w14:paraId="7685D938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системы?</w:t>
            </w:r>
          </w:p>
        </w:tc>
        <w:tc>
          <w:tcPr>
            <w:tcW w:w="851" w:type="dxa"/>
            <w:vAlign w:val="center"/>
          </w:tcPr>
          <w:p w14:paraId="07EB2CAA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641D17D9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4B28D279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781F4259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62413ABA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7B76EF12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216BB1" w:rsidRPr="00216BB1" w14:paraId="63726C9A" w14:textId="77777777" w:rsidTr="000A09D5">
        <w:tc>
          <w:tcPr>
            <w:tcW w:w="739" w:type="dxa"/>
            <w:vAlign w:val="center"/>
          </w:tcPr>
          <w:p w14:paraId="558AAB6B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3402" w:type="dxa"/>
          </w:tcPr>
          <w:p w14:paraId="43DF1CE9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Будет ли проект крупно- или</w:t>
            </w:r>
          </w:p>
          <w:p w14:paraId="6164E5D8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среднемасштабным?</w:t>
            </w:r>
          </w:p>
        </w:tc>
        <w:tc>
          <w:tcPr>
            <w:tcW w:w="851" w:type="dxa"/>
            <w:vAlign w:val="center"/>
          </w:tcPr>
          <w:p w14:paraId="76D26914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01162DC3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4AE6514E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00C9F169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5E3F0071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3200CAD7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216BB1" w:rsidRPr="00216BB1" w14:paraId="2216AB8B" w14:textId="77777777" w:rsidTr="000A09D5">
        <w:tc>
          <w:tcPr>
            <w:tcW w:w="739" w:type="dxa"/>
            <w:vAlign w:val="center"/>
          </w:tcPr>
          <w:p w14:paraId="37BD2943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3402" w:type="dxa"/>
          </w:tcPr>
          <w:p w14:paraId="6EE4B698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Ожидается ли длительная</w:t>
            </w:r>
          </w:p>
          <w:p w14:paraId="573DDB74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эксплуатация продукта?</w:t>
            </w:r>
          </w:p>
        </w:tc>
        <w:tc>
          <w:tcPr>
            <w:tcW w:w="851" w:type="dxa"/>
            <w:vAlign w:val="center"/>
          </w:tcPr>
          <w:p w14:paraId="7B18E341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04D326F5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338A3FAD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59B98BF0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3E3A69F4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61FF8177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216BB1" w:rsidRPr="00216BB1" w14:paraId="17C5DACD" w14:textId="77777777" w:rsidTr="000A09D5">
        <w:tc>
          <w:tcPr>
            <w:tcW w:w="739" w:type="dxa"/>
            <w:vAlign w:val="center"/>
          </w:tcPr>
          <w:p w14:paraId="5ABFA9E5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3402" w:type="dxa"/>
          </w:tcPr>
          <w:p w14:paraId="05E58B17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Необходим ли высокий уровень</w:t>
            </w:r>
          </w:p>
          <w:p w14:paraId="52159D1D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надёжности продукта проекта?</w:t>
            </w:r>
          </w:p>
        </w:tc>
        <w:tc>
          <w:tcPr>
            <w:tcW w:w="851" w:type="dxa"/>
            <w:vAlign w:val="center"/>
          </w:tcPr>
          <w:p w14:paraId="22393E60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091A9E61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5D3A96E0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2BBAEC96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3D130ED5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1F2CE124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216BB1" w:rsidRPr="00216BB1" w14:paraId="2384AF4F" w14:textId="77777777" w:rsidTr="000A09D5">
        <w:tc>
          <w:tcPr>
            <w:tcW w:w="739" w:type="dxa"/>
            <w:vAlign w:val="center"/>
          </w:tcPr>
          <w:p w14:paraId="1C67B135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6.</w:t>
            </w:r>
          </w:p>
        </w:tc>
        <w:tc>
          <w:tcPr>
            <w:tcW w:w="3402" w:type="dxa"/>
          </w:tcPr>
          <w:p w14:paraId="510603B6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Предполагается ли эволюция</w:t>
            </w:r>
          </w:p>
          <w:p w14:paraId="6EC94591" w14:textId="77777777" w:rsidR="00216BB1" w:rsidRPr="00216BB1" w:rsidRDefault="00216BB1" w:rsidP="00216BB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продукта проекта в течение ЖЦ?</w:t>
            </w:r>
          </w:p>
        </w:tc>
        <w:tc>
          <w:tcPr>
            <w:tcW w:w="851" w:type="dxa"/>
            <w:vAlign w:val="center"/>
          </w:tcPr>
          <w:p w14:paraId="3A7EAD75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28D13CFE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7E1DADCB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53A13690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6AB708DA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0ADB8B89" w14:textId="77777777" w:rsidR="00216BB1" w:rsidRPr="00216BB1" w:rsidRDefault="00216BB1" w:rsidP="00216BB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</w:tbl>
    <w:p w14:paraId="78196DD5" w14:textId="2B6C5865" w:rsidR="000A09D5" w:rsidRDefault="000A09D5" w:rsidP="00150D8E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7687F534" w14:textId="77777777" w:rsidR="000A09D5" w:rsidRDefault="000A09D5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15C7C20E" w14:textId="61E0FBB7" w:rsidR="00B64B8D" w:rsidRDefault="000A09D5" w:rsidP="00150D8E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>Продолжение таблицы 5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850"/>
        <w:gridCol w:w="851"/>
        <w:gridCol w:w="850"/>
        <w:gridCol w:w="992"/>
        <w:gridCol w:w="845"/>
      </w:tblGrid>
      <w:tr w:rsidR="000A09D5" w:rsidRPr="00216BB1" w14:paraId="3558C2CA" w14:textId="77777777" w:rsidTr="003E4FEB">
        <w:tc>
          <w:tcPr>
            <w:tcW w:w="704" w:type="dxa"/>
            <w:vAlign w:val="center"/>
          </w:tcPr>
          <w:p w14:paraId="4D93CF45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7.</w:t>
            </w:r>
          </w:p>
        </w:tc>
        <w:tc>
          <w:tcPr>
            <w:tcW w:w="3402" w:type="dxa"/>
          </w:tcPr>
          <w:p w14:paraId="3A8376A3" w14:textId="77777777" w:rsidR="000A09D5" w:rsidRPr="00216BB1" w:rsidRDefault="000A09D5" w:rsidP="00AB24FC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Велика ли вероятность изменения</w:t>
            </w:r>
          </w:p>
          <w:p w14:paraId="606B2C9F" w14:textId="77777777" w:rsidR="000A09D5" w:rsidRPr="00216BB1" w:rsidRDefault="000A09D5" w:rsidP="00AB24FC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системы (продукта) на</w:t>
            </w:r>
          </w:p>
        </w:tc>
        <w:tc>
          <w:tcPr>
            <w:tcW w:w="851" w:type="dxa"/>
            <w:vAlign w:val="center"/>
          </w:tcPr>
          <w:p w14:paraId="0A9BAEB3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1189C1D3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Нет </w:t>
            </w:r>
          </w:p>
        </w:tc>
        <w:tc>
          <w:tcPr>
            <w:tcW w:w="851" w:type="dxa"/>
            <w:vAlign w:val="center"/>
          </w:tcPr>
          <w:p w14:paraId="6CDD895A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09EB2966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1D9FF085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1BDAD637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0A09D5" w:rsidRPr="00216BB1" w14:paraId="34E48B76" w14:textId="77777777" w:rsidTr="003E4FEB">
        <w:trPr>
          <w:trHeight w:val="473"/>
        </w:trPr>
        <w:tc>
          <w:tcPr>
            <w:tcW w:w="704" w:type="dxa"/>
            <w:vAlign w:val="center"/>
          </w:tcPr>
          <w:p w14:paraId="29358BD0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8.</w:t>
            </w:r>
          </w:p>
        </w:tc>
        <w:tc>
          <w:tcPr>
            <w:tcW w:w="3402" w:type="dxa"/>
            <w:vAlign w:val="center"/>
          </w:tcPr>
          <w:p w14:paraId="06416888" w14:textId="77777777" w:rsidR="000A09D5" w:rsidRPr="00216BB1" w:rsidRDefault="000A09D5" w:rsidP="00AB24FC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Является ли график сжатым?</w:t>
            </w:r>
          </w:p>
        </w:tc>
        <w:tc>
          <w:tcPr>
            <w:tcW w:w="851" w:type="dxa"/>
            <w:vAlign w:val="center"/>
          </w:tcPr>
          <w:p w14:paraId="1653E534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2B8CAD6B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1" w:type="dxa"/>
            <w:vAlign w:val="center"/>
          </w:tcPr>
          <w:p w14:paraId="4EE5BE2F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5EBDE285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35A7F32A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07286CDA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0A09D5" w:rsidRPr="00216BB1" w14:paraId="3CB52B4B" w14:textId="77777777" w:rsidTr="003E4FEB">
        <w:tc>
          <w:tcPr>
            <w:tcW w:w="704" w:type="dxa"/>
            <w:vAlign w:val="center"/>
          </w:tcPr>
          <w:p w14:paraId="3EC70469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9.</w:t>
            </w:r>
          </w:p>
        </w:tc>
        <w:tc>
          <w:tcPr>
            <w:tcW w:w="3402" w:type="dxa"/>
          </w:tcPr>
          <w:p w14:paraId="7401021D" w14:textId="77777777" w:rsidR="000A09D5" w:rsidRPr="00216BB1" w:rsidRDefault="000A09D5" w:rsidP="00AB24FC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Предполагается ли повторное</w:t>
            </w:r>
          </w:p>
          <w:p w14:paraId="65BB07CC" w14:textId="77777777" w:rsidR="000A09D5" w:rsidRPr="00216BB1" w:rsidRDefault="000A09D5" w:rsidP="00AB24FC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использование компонентов?</w:t>
            </w:r>
          </w:p>
        </w:tc>
        <w:tc>
          <w:tcPr>
            <w:tcW w:w="851" w:type="dxa"/>
            <w:vAlign w:val="center"/>
          </w:tcPr>
          <w:p w14:paraId="5327014A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1A69481B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53FFED94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1C4A2255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992" w:type="dxa"/>
            <w:vAlign w:val="center"/>
          </w:tcPr>
          <w:p w14:paraId="6313C901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45" w:type="dxa"/>
            <w:vAlign w:val="center"/>
          </w:tcPr>
          <w:p w14:paraId="09131910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</w:tr>
      <w:tr w:rsidR="000A09D5" w:rsidRPr="00216BB1" w14:paraId="01008C34" w14:textId="77777777" w:rsidTr="003E4FEB">
        <w:tc>
          <w:tcPr>
            <w:tcW w:w="704" w:type="dxa"/>
            <w:vAlign w:val="center"/>
          </w:tcPr>
          <w:p w14:paraId="0D4AA3BB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10.</w:t>
            </w:r>
          </w:p>
        </w:tc>
        <w:tc>
          <w:tcPr>
            <w:tcW w:w="3402" w:type="dxa"/>
          </w:tcPr>
          <w:p w14:paraId="0377FB5A" w14:textId="77777777" w:rsidR="000A09D5" w:rsidRPr="00216BB1" w:rsidRDefault="000A09D5" w:rsidP="00AB24FC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851" w:type="dxa"/>
            <w:vAlign w:val="center"/>
          </w:tcPr>
          <w:p w14:paraId="2CF26AF0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0" w:type="dxa"/>
            <w:vAlign w:val="center"/>
          </w:tcPr>
          <w:p w14:paraId="6AFD385A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51" w:type="dxa"/>
            <w:vAlign w:val="center"/>
          </w:tcPr>
          <w:p w14:paraId="0F67B342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850" w:type="dxa"/>
            <w:vAlign w:val="center"/>
          </w:tcPr>
          <w:p w14:paraId="1854A772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92" w:type="dxa"/>
            <w:vAlign w:val="center"/>
          </w:tcPr>
          <w:p w14:paraId="02A88A4C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845" w:type="dxa"/>
            <w:vAlign w:val="center"/>
          </w:tcPr>
          <w:p w14:paraId="16CE3CD6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216BB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Нет</w:t>
            </w:r>
          </w:p>
        </w:tc>
      </w:tr>
      <w:tr w:rsidR="000A09D5" w:rsidRPr="00216BB1" w14:paraId="4CCA07DD" w14:textId="77777777" w:rsidTr="003E4FEB">
        <w:trPr>
          <w:trHeight w:val="754"/>
        </w:trPr>
        <w:tc>
          <w:tcPr>
            <w:tcW w:w="704" w:type="dxa"/>
            <w:vAlign w:val="center"/>
          </w:tcPr>
          <w:p w14:paraId="0D0F62B0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402" w:type="dxa"/>
            <w:vAlign w:val="center"/>
          </w:tcPr>
          <w:p w14:paraId="2249AB78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Итог</w:t>
            </w:r>
          </w:p>
        </w:tc>
        <w:tc>
          <w:tcPr>
            <w:tcW w:w="851" w:type="dxa"/>
            <w:vAlign w:val="center"/>
          </w:tcPr>
          <w:p w14:paraId="7F43DC0A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850" w:type="dxa"/>
            <w:vAlign w:val="center"/>
          </w:tcPr>
          <w:p w14:paraId="695D7217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51" w:type="dxa"/>
            <w:vAlign w:val="center"/>
          </w:tcPr>
          <w:p w14:paraId="40EEC7BA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50" w:type="dxa"/>
            <w:vAlign w:val="center"/>
          </w:tcPr>
          <w:p w14:paraId="23710F93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2" w:type="dxa"/>
            <w:vAlign w:val="center"/>
          </w:tcPr>
          <w:p w14:paraId="436F4E8C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845" w:type="dxa"/>
            <w:vAlign w:val="center"/>
          </w:tcPr>
          <w:p w14:paraId="20252A07" w14:textId="77777777" w:rsidR="000A09D5" w:rsidRPr="00216BB1" w:rsidRDefault="000A09D5" w:rsidP="00AB24F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</w:tbl>
    <w:p w14:paraId="00E03452" w14:textId="77777777" w:rsidR="000A09D5" w:rsidRDefault="000A09D5" w:rsidP="000A09D5">
      <w:pPr>
        <w:spacing w:after="0" w:line="360" w:lineRule="auto"/>
        <w:jc w:val="both"/>
        <w:rPr>
          <w:rFonts w:eastAsia="Consolas" w:cstheme="minorHAnsi"/>
          <w:sz w:val="28"/>
          <w:szCs w:val="28"/>
        </w:rPr>
      </w:pP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850"/>
        <w:gridCol w:w="851"/>
        <w:gridCol w:w="850"/>
        <w:gridCol w:w="992"/>
        <w:gridCol w:w="845"/>
      </w:tblGrid>
      <w:tr w:rsidR="00375B6B" w:rsidRPr="00375B6B" w14:paraId="4A8B0797" w14:textId="77777777" w:rsidTr="00375B6B">
        <w:trPr>
          <w:cantSplit/>
          <w:trHeight w:val="2016"/>
        </w:trPr>
        <w:tc>
          <w:tcPr>
            <w:tcW w:w="704" w:type="dxa"/>
            <w:textDirection w:val="btLr"/>
            <w:vAlign w:val="center"/>
          </w:tcPr>
          <w:p w14:paraId="32CE4A29" w14:textId="604388B0" w:rsidR="00375B6B" w:rsidRPr="00375B6B" w:rsidRDefault="00375B6B" w:rsidP="00375B6B">
            <w:pPr>
              <w:spacing w:after="0" w:line="240" w:lineRule="auto"/>
              <w:ind w:left="113" w:right="113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№ Критерия</w:t>
            </w:r>
          </w:p>
        </w:tc>
        <w:tc>
          <w:tcPr>
            <w:tcW w:w="3402" w:type="dxa"/>
            <w:vAlign w:val="center"/>
          </w:tcPr>
          <w:p w14:paraId="2EFFCD7A" w14:textId="36CBDFE7" w:rsidR="00375B6B" w:rsidRPr="00375B6B" w:rsidRDefault="00375B6B" w:rsidP="00375B6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 w:rsidRPr="00375B6B">
              <w:rPr>
                <w:rFonts w:eastAsia="Consolas" w:cstheme="minorHAnsi"/>
                <w:sz w:val="28"/>
                <w:szCs w:val="28"/>
              </w:rPr>
              <w:t>Итог</w:t>
            </w:r>
          </w:p>
        </w:tc>
        <w:tc>
          <w:tcPr>
            <w:tcW w:w="851" w:type="dxa"/>
            <w:vAlign w:val="center"/>
          </w:tcPr>
          <w:p w14:paraId="267A9F35" w14:textId="7110D8E4" w:rsidR="00375B6B" w:rsidRPr="00375B6B" w:rsidRDefault="00375B6B" w:rsidP="00375B6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17</w:t>
            </w:r>
          </w:p>
        </w:tc>
        <w:tc>
          <w:tcPr>
            <w:tcW w:w="850" w:type="dxa"/>
            <w:vAlign w:val="center"/>
          </w:tcPr>
          <w:p w14:paraId="493A7E95" w14:textId="1BE4A527" w:rsidR="00375B6B" w:rsidRPr="00375B6B" w:rsidRDefault="00375B6B" w:rsidP="00375B6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13</w:t>
            </w:r>
          </w:p>
        </w:tc>
        <w:tc>
          <w:tcPr>
            <w:tcW w:w="851" w:type="dxa"/>
            <w:vAlign w:val="center"/>
          </w:tcPr>
          <w:p w14:paraId="6416FB29" w14:textId="2F08B208" w:rsidR="00375B6B" w:rsidRPr="00375B6B" w:rsidRDefault="00375B6B" w:rsidP="00375B6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14:paraId="60AE3659" w14:textId="4C3BE7D6" w:rsidR="00375B6B" w:rsidRPr="00375B6B" w:rsidRDefault="00375B6B" w:rsidP="00375B6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14</w:t>
            </w:r>
          </w:p>
        </w:tc>
        <w:tc>
          <w:tcPr>
            <w:tcW w:w="992" w:type="dxa"/>
            <w:vAlign w:val="center"/>
          </w:tcPr>
          <w:p w14:paraId="1667E819" w14:textId="68E8AF40" w:rsidR="00375B6B" w:rsidRPr="00375B6B" w:rsidRDefault="00375B6B" w:rsidP="00375B6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14</w:t>
            </w:r>
          </w:p>
        </w:tc>
        <w:tc>
          <w:tcPr>
            <w:tcW w:w="845" w:type="dxa"/>
            <w:vAlign w:val="center"/>
          </w:tcPr>
          <w:p w14:paraId="2B3FD2E9" w14:textId="05BE3486" w:rsidR="00375B6B" w:rsidRPr="00375B6B" w:rsidRDefault="00375B6B" w:rsidP="00375B6B">
            <w:pPr>
              <w:spacing w:after="0" w:line="240" w:lineRule="auto"/>
              <w:jc w:val="center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9</w:t>
            </w:r>
          </w:p>
        </w:tc>
      </w:tr>
    </w:tbl>
    <w:p w14:paraId="003F6167" w14:textId="77777777" w:rsidR="00661D86" w:rsidRDefault="00661D86" w:rsidP="00375B6B">
      <w:pPr>
        <w:spacing w:after="0" w:line="360" w:lineRule="auto"/>
        <w:jc w:val="both"/>
        <w:rPr>
          <w:rFonts w:eastAsia="Consolas" w:cstheme="minorHAnsi"/>
          <w:sz w:val="28"/>
          <w:szCs w:val="28"/>
        </w:rPr>
      </w:pPr>
    </w:p>
    <w:p w14:paraId="340D8D07" w14:textId="77777777" w:rsidR="003F7A4F" w:rsidRDefault="003F7A4F">
      <w:pPr>
        <w:spacing w:after="0" w:line="240" w:lineRule="auto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br w:type="page"/>
      </w:r>
    </w:p>
    <w:p w14:paraId="0730F7A0" w14:textId="78140B97" w:rsidR="00B64B8D" w:rsidRDefault="00C27FF6" w:rsidP="00150D8E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lastRenderedPageBreak/>
        <w:t>2 Проектирование</w:t>
      </w:r>
    </w:p>
    <w:p w14:paraId="13A1DA94" w14:textId="59925F65" w:rsidR="00471881" w:rsidRDefault="00471881" w:rsidP="00150D8E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2.1 Проектирование системы меню</w:t>
      </w:r>
    </w:p>
    <w:p w14:paraId="64698C0C" w14:textId="0D4D95B0" w:rsidR="00471881" w:rsidRDefault="00F32A3A" w:rsidP="0047188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1C3ADD69" wp14:editId="59A6FECD">
            <wp:extent cx="5274521" cy="2398240"/>
            <wp:effectExtent l="0" t="0" r="2540" b="2540"/>
            <wp:docPr id="13384609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11" cy="24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CB28" w14:textId="6CE68AC8" w:rsidR="00471881" w:rsidRDefault="00471881" w:rsidP="0047188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2 – Графическое изображение системы главного меню</w:t>
      </w:r>
    </w:p>
    <w:p w14:paraId="23D168FE" w14:textId="0E178F4C" w:rsidR="00F32A3A" w:rsidRDefault="00F32A3A" w:rsidP="00F32A3A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2.2 Модель данных</w:t>
      </w:r>
    </w:p>
    <w:p w14:paraId="2A4756F2" w14:textId="1CA2CA42" w:rsidR="00F32A3A" w:rsidRDefault="00172E03" w:rsidP="00F32A3A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4490383B" wp14:editId="78D7C85F">
            <wp:extent cx="5494655" cy="2096813"/>
            <wp:effectExtent l="0" t="0" r="0" b="0"/>
            <wp:docPr id="3157506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45" cy="21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B5FC" w14:textId="60836015" w:rsidR="00C3164E" w:rsidRDefault="00C3164E" w:rsidP="00F32A3A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3 – Графическое изображение модели данных</w:t>
      </w:r>
    </w:p>
    <w:p w14:paraId="012951A4" w14:textId="74053C5E" w:rsidR="00172E03" w:rsidRDefault="00A136F2" w:rsidP="00A136F2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 w:rsidRPr="00A136F2">
        <w:rPr>
          <w:rFonts w:eastAsia="Consolas" w:cstheme="minorHAnsi"/>
          <w:b/>
          <w:bCs/>
          <w:sz w:val="28"/>
          <w:szCs w:val="28"/>
        </w:rPr>
        <w:t>2.3</w:t>
      </w:r>
      <w:r>
        <w:rPr>
          <w:rFonts w:eastAsia="Consolas" w:cstheme="minorHAnsi"/>
          <w:b/>
          <w:bCs/>
          <w:sz w:val="28"/>
          <w:szCs w:val="28"/>
        </w:rPr>
        <w:t xml:space="preserve"> </w:t>
      </w:r>
      <w:r w:rsidR="00501D43">
        <w:rPr>
          <w:rFonts w:eastAsia="Consolas" w:cstheme="minorHAnsi"/>
          <w:b/>
          <w:bCs/>
          <w:sz w:val="28"/>
          <w:szCs w:val="28"/>
        </w:rPr>
        <w:t>Моделирование бизнес-процессов</w:t>
      </w:r>
    </w:p>
    <w:p w14:paraId="0FB1707A" w14:textId="3CBEE366" w:rsidR="00501D43" w:rsidRPr="00501D43" w:rsidRDefault="00583C1E" w:rsidP="00501D43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lastRenderedPageBreak/>
        <w:drawing>
          <wp:inline distT="0" distB="0" distL="0" distR="0" wp14:anchorId="3129AD0D" wp14:editId="1E1F864E">
            <wp:extent cx="5536988" cy="3663977"/>
            <wp:effectExtent l="0" t="0" r="0" b="0"/>
            <wp:docPr id="1364456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15" cy="36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02F5" w14:textId="7E1FECE2" w:rsidR="00501D43" w:rsidRDefault="0086636F" w:rsidP="00501D43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Рисунок 3 – </w:t>
      </w:r>
      <w:r w:rsidR="000926F6">
        <w:rPr>
          <w:rFonts w:eastAsia="Consolas" w:cstheme="minorHAnsi"/>
          <w:sz w:val="28"/>
          <w:szCs w:val="28"/>
        </w:rPr>
        <w:t xml:space="preserve">Графическое </w:t>
      </w:r>
      <w:proofErr w:type="spellStart"/>
      <w:r w:rsidR="000926F6">
        <w:rPr>
          <w:rFonts w:eastAsia="Consolas" w:cstheme="minorHAnsi"/>
          <w:sz w:val="28"/>
          <w:szCs w:val="28"/>
        </w:rPr>
        <w:t>изображени</w:t>
      </w:r>
      <w:proofErr w:type="spellEnd"/>
      <w:r w:rsidR="000926F6">
        <w:rPr>
          <w:rFonts w:eastAsia="Consolas" w:cstheme="minorHAnsi"/>
          <w:sz w:val="28"/>
          <w:szCs w:val="28"/>
        </w:rPr>
        <w:t xml:space="preserve"> ф</w:t>
      </w:r>
      <w:r>
        <w:rPr>
          <w:rFonts w:eastAsia="Consolas" w:cstheme="minorHAnsi"/>
          <w:sz w:val="28"/>
          <w:szCs w:val="28"/>
        </w:rPr>
        <w:t>ункциональн</w:t>
      </w:r>
      <w:r w:rsidR="000926F6">
        <w:rPr>
          <w:rFonts w:eastAsia="Consolas" w:cstheme="minorHAnsi"/>
          <w:sz w:val="28"/>
          <w:szCs w:val="28"/>
        </w:rPr>
        <w:t>ой</w:t>
      </w:r>
      <w:r>
        <w:rPr>
          <w:rFonts w:eastAsia="Consolas" w:cstheme="minorHAnsi"/>
          <w:sz w:val="28"/>
          <w:szCs w:val="28"/>
        </w:rPr>
        <w:t xml:space="preserve"> модел</w:t>
      </w:r>
      <w:r w:rsidR="000926F6">
        <w:rPr>
          <w:rFonts w:eastAsia="Consolas" w:cstheme="minorHAnsi"/>
          <w:sz w:val="28"/>
          <w:szCs w:val="28"/>
        </w:rPr>
        <w:t>и</w:t>
      </w:r>
      <w:r>
        <w:rPr>
          <w:rFonts w:eastAsia="Consolas" w:cstheme="minorHAnsi"/>
          <w:sz w:val="28"/>
          <w:szCs w:val="28"/>
        </w:rPr>
        <w:t xml:space="preserve"> процесса</w:t>
      </w:r>
    </w:p>
    <w:p w14:paraId="30D0EAE9" w14:textId="136E07E7" w:rsidR="00744A6D" w:rsidRDefault="00C46262" w:rsidP="00744A6D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7208F24A" wp14:editId="08B0F92B">
            <wp:extent cx="5750822" cy="3462867"/>
            <wp:effectExtent l="0" t="0" r="2540" b="4445"/>
            <wp:docPr id="9633843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71" cy="346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8DAE" w14:textId="568CF2B3" w:rsidR="00744A6D" w:rsidRDefault="00744A6D" w:rsidP="00744A6D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4 – Графическое изображение диаграммы деятельности</w:t>
      </w:r>
    </w:p>
    <w:p w14:paraId="788F4120" w14:textId="77777777" w:rsidR="00C46262" w:rsidRDefault="00C46262" w:rsidP="00744A6D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</w:p>
    <w:p w14:paraId="712DE962" w14:textId="5780D502" w:rsidR="00744A6D" w:rsidRDefault="00C46262" w:rsidP="00744A6D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lastRenderedPageBreak/>
        <w:drawing>
          <wp:inline distT="0" distB="0" distL="0" distR="0" wp14:anchorId="69AB9DD0" wp14:editId="75E8DC15">
            <wp:extent cx="5680302" cy="4191000"/>
            <wp:effectExtent l="0" t="0" r="0" b="0"/>
            <wp:docPr id="7797699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45" cy="419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6113" w14:textId="0E34D5C7" w:rsidR="00744A6D" w:rsidRDefault="00744A6D" w:rsidP="00744A6D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5 – Графическое изображение диаграммы последовательности</w:t>
      </w:r>
    </w:p>
    <w:p w14:paraId="0C3CCFCC" w14:textId="77777777" w:rsidR="00C46262" w:rsidRDefault="00C46262" w:rsidP="00C46262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55D3795F" w14:textId="13346518" w:rsidR="00C46262" w:rsidRDefault="00A440FD" w:rsidP="009F2088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lastRenderedPageBreak/>
        <w:drawing>
          <wp:inline distT="0" distB="0" distL="0" distR="0" wp14:anchorId="6C3542F7" wp14:editId="0EFC7F22">
            <wp:extent cx="5497301" cy="4351867"/>
            <wp:effectExtent l="0" t="0" r="8255" b="0"/>
            <wp:docPr id="54459697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5" cy="43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BBDA" w14:textId="4F9560BC" w:rsidR="00744A6D" w:rsidRDefault="009F2088" w:rsidP="009F2088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6 – Графическое изображение диаграммы классов</w:t>
      </w:r>
    </w:p>
    <w:p w14:paraId="0212C460" w14:textId="77777777" w:rsidR="00A440FD" w:rsidRDefault="00A440FD" w:rsidP="009F2088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</w:p>
    <w:p w14:paraId="2FCC2A23" w14:textId="5352E654" w:rsidR="00A440FD" w:rsidRDefault="00A440FD" w:rsidP="009F2088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1105845B" wp14:editId="4F142817">
            <wp:extent cx="4716145" cy="2794000"/>
            <wp:effectExtent l="0" t="0" r="8255" b="6350"/>
            <wp:docPr id="14094958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D059" w14:textId="07EC41A6" w:rsidR="00A440FD" w:rsidRDefault="00A440FD" w:rsidP="009F2088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7 – Графическое изображение диаграммы объектов</w:t>
      </w:r>
    </w:p>
    <w:p w14:paraId="0D9F40F8" w14:textId="77777777" w:rsidR="00A440FD" w:rsidRDefault="00A440FD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72642BAB" w14:textId="23806AA1" w:rsidR="00A440FD" w:rsidRDefault="00175D45" w:rsidP="00A440FD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lastRenderedPageBreak/>
        <w:t>2.4 Проектирование пользовательского интерфейса</w:t>
      </w:r>
    </w:p>
    <w:p w14:paraId="3826DAC9" w14:textId="5E8808C5" w:rsidR="00175D45" w:rsidRDefault="00175D45" w:rsidP="00A440FD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Поставленной задачей была реализация </w:t>
      </w:r>
      <w:proofErr w:type="spellStart"/>
      <w:r>
        <w:rPr>
          <w:rFonts w:eastAsia="Consolas" w:cstheme="minorHAnsi"/>
          <w:sz w:val="28"/>
          <w:szCs w:val="28"/>
          <w:lang w:val="en-US"/>
        </w:rPr>
        <w:t>ux</w:t>
      </w:r>
      <w:proofErr w:type="spellEnd"/>
      <w:r w:rsidRPr="00175D45">
        <w:rPr>
          <w:rFonts w:eastAsia="Consolas" w:cstheme="minorHAnsi"/>
          <w:sz w:val="28"/>
          <w:szCs w:val="28"/>
        </w:rPr>
        <w:t>/</w:t>
      </w:r>
      <w:proofErr w:type="spellStart"/>
      <w:r>
        <w:rPr>
          <w:rFonts w:eastAsia="Consolas" w:cstheme="minorHAnsi"/>
          <w:sz w:val="28"/>
          <w:szCs w:val="28"/>
          <w:lang w:val="en-US"/>
        </w:rPr>
        <w:t>ui</w:t>
      </w:r>
      <w:proofErr w:type="spellEnd"/>
      <w:r w:rsidRPr="00175D45">
        <w:rPr>
          <w:rFonts w:eastAsia="Consolas" w:cstheme="minorHAnsi"/>
          <w:sz w:val="28"/>
          <w:szCs w:val="28"/>
        </w:rPr>
        <w:t xml:space="preserve"> </w:t>
      </w:r>
      <w:r>
        <w:rPr>
          <w:rFonts w:eastAsia="Consolas" w:cstheme="minorHAnsi"/>
          <w:sz w:val="28"/>
          <w:szCs w:val="28"/>
        </w:rPr>
        <w:t>интерфейсов. При разработке интерфейсов были использованы следующие разрешения: 1440</w:t>
      </w:r>
      <w:proofErr w:type="spellStart"/>
      <w:r>
        <w:rPr>
          <w:rFonts w:eastAsia="Consolas" w:cstheme="minorHAnsi"/>
          <w:sz w:val="28"/>
          <w:szCs w:val="28"/>
          <w:lang w:val="en-US"/>
        </w:rPr>
        <w:t>px</w:t>
      </w:r>
      <w:proofErr w:type="spellEnd"/>
      <w:r w:rsidRPr="00175D45">
        <w:rPr>
          <w:rFonts w:eastAsia="Consolas" w:cstheme="minorHAnsi"/>
          <w:sz w:val="28"/>
          <w:szCs w:val="28"/>
        </w:rPr>
        <w:t>, 768</w:t>
      </w:r>
      <w:proofErr w:type="spellStart"/>
      <w:r>
        <w:rPr>
          <w:rFonts w:eastAsia="Consolas" w:cstheme="minorHAnsi"/>
          <w:sz w:val="28"/>
          <w:szCs w:val="28"/>
          <w:lang w:val="en-US"/>
        </w:rPr>
        <w:t>px</w:t>
      </w:r>
      <w:proofErr w:type="spellEnd"/>
      <w:r w:rsidRPr="00175D45">
        <w:rPr>
          <w:rFonts w:eastAsia="Consolas" w:cstheme="minorHAnsi"/>
          <w:sz w:val="28"/>
          <w:szCs w:val="28"/>
        </w:rPr>
        <w:t>, 320</w:t>
      </w:r>
      <w:proofErr w:type="spellStart"/>
      <w:r>
        <w:rPr>
          <w:rFonts w:eastAsia="Consolas" w:cstheme="minorHAnsi"/>
          <w:sz w:val="28"/>
          <w:szCs w:val="28"/>
          <w:lang w:val="en-US"/>
        </w:rPr>
        <w:t>px</w:t>
      </w:r>
      <w:proofErr w:type="spellEnd"/>
      <w:r>
        <w:rPr>
          <w:rFonts w:eastAsia="Consolas" w:cstheme="minorHAnsi"/>
          <w:sz w:val="28"/>
          <w:szCs w:val="28"/>
        </w:rPr>
        <w:t xml:space="preserve">. При создании </w:t>
      </w:r>
      <w:r>
        <w:rPr>
          <w:rFonts w:eastAsia="Consolas" w:cstheme="minorHAnsi"/>
          <w:sz w:val="28"/>
          <w:szCs w:val="28"/>
          <w:lang w:val="en-US"/>
        </w:rPr>
        <w:t>UX</w:t>
      </w:r>
      <w:r w:rsidRPr="00175D45">
        <w:rPr>
          <w:rFonts w:eastAsia="Consolas" w:cstheme="minorHAnsi"/>
          <w:sz w:val="28"/>
          <w:szCs w:val="28"/>
        </w:rPr>
        <w:t>/</w:t>
      </w:r>
      <w:r>
        <w:rPr>
          <w:rFonts w:eastAsia="Consolas" w:cstheme="minorHAnsi"/>
          <w:sz w:val="28"/>
          <w:szCs w:val="28"/>
          <w:lang w:val="en-US"/>
        </w:rPr>
        <w:t>UI</w:t>
      </w:r>
      <w:r w:rsidRPr="00175D45">
        <w:rPr>
          <w:rFonts w:eastAsia="Consolas" w:cstheme="minorHAnsi"/>
          <w:sz w:val="28"/>
          <w:szCs w:val="28"/>
        </w:rPr>
        <w:t xml:space="preserve"> </w:t>
      </w:r>
      <w:r>
        <w:rPr>
          <w:rFonts w:eastAsia="Consolas" w:cstheme="minorHAnsi"/>
          <w:sz w:val="28"/>
          <w:szCs w:val="28"/>
        </w:rPr>
        <w:t>интерфейсов были использованы модульные сетки с целью создания пропорционального, понятного интерфейса. Использовались преимущественно оттенки белого и фиолетового цветов. Основные разделы доступны с первой страницы. Таким образом был реализован понятный пользовательский интерфейс</w:t>
      </w:r>
      <w:r w:rsidR="007A68E2">
        <w:rPr>
          <w:rFonts w:eastAsia="Consolas" w:cstheme="minorHAnsi"/>
          <w:sz w:val="28"/>
          <w:szCs w:val="28"/>
        </w:rPr>
        <w:t>.</w:t>
      </w:r>
    </w:p>
    <w:p w14:paraId="34BFBCE2" w14:textId="123D52E6" w:rsidR="00175D45" w:rsidRDefault="0016492C" w:rsidP="00175D45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 w:rsidRPr="0016492C">
        <w:rPr>
          <w:rFonts w:eastAsia="Consolas" w:cstheme="minorHAnsi"/>
          <w:sz w:val="28"/>
          <w:szCs w:val="28"/>
        </w:rPr>
        <w:drawing>
          <wp:inline distT="0" distB="0" distL="0" distR="0" wp14:anchorId="55A208A9" wp14:editId="6A276A3C">
            <wp:extent cx="5685476" cy="4004733"/>
            <wp:effectExtent l="0" t="0" r="0" b="0"/>
            <wp:docPr id="467100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00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947" cy="40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F17" w14:textId="2AEEB8AD" w:rsidR="00175D45" w:rsidRDefault="00175D45" w:rsidP="00175D45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Рисунок 8 – </w:t>
      </w:r>
      <w:r>
        <w:rPr>
          <w:rFonts w:eastAsia="Consolas" w:cstheme="minorHAnsi"/>
          <w:sz w:val="28"/>
          <w:szCs w:val="28"/>
          <w:lang w:val="en-US"/>
        </w:rPr>
        <w:t>UX</w:t>
      </w:r>
      <w:r>
        <w:rPr>
          <w:rFonts w:eastAsia="Consolas" w:cstheme="minorHAnsi"/>
          <w:sz w:val="28"/>
          <w:szCs w:val="28"/>
        </w:rPr>
        <w:t xml:space="preserve"> интерфейс программы</w:t>
      </w:r>
    </w:p>
    <w:p w14:paraId="0CB222F6" w14:textId="77777777" w:rsidR="00175D45" w:rsidRDefault="00175D45" w:rsidP="0016492C">
      <w:pPr>
        <w:spacing w:after="0" w:line="360" w:lineRule="auto"/>
        <w:jc w:val="center"/>
        <w:rPr>
          <w:rFonts w:eastAsia="Consolas" w:cstheme="minorHAnsi"/>
          <w:sz w:val="28"/>
          <w:szCs w:val="28"/>
        </w:rPr>
      </w:pPr>
    </w:p>
    <w:p w14:paraId="3B576FAD" w14:textId="2DB7C0DD" w:rsidR="0016492C" w:rsidRDefault="007A68E2" w:rsidP="0016492C">
      <w:pPr>
        <w:spacing w:after="0" w:line="360" w:lineRule="auto"/>
        <w:jc w:val="center"/>
        <w:rPr>
          <w:rFonts w:eastAsia="Consolas" w:cstheme="minorHAnsi"/>
          <w:sz w:val="28"/>
          <w:szCs w:val="28"/>
        </w:rPr>
      </w:pPr>
      <w:r w:rsidRPr="007A68E2">
        <w:rPr>
          <w:rFonts w:eastAsia="Consolas" w:cstheme="minorHAnsi"/>
          <w:sz w:val="28"/>
          <w:szCs w:val="28"/>
        </w:rPr>
        <w:lastRenderedPageBreak/>
        <w:drawing>
          <wp:inline distT="0" distB="0" distL="0" distR="0" wp14:anchorId="7D6E9A4D" wp14:editId="59BEABF6">
            <wp:extent cx="6263640" cy="3388995"/>
            <wp:effectExtent l="0" t="0" r="3810" b="1905"/>
            <wp:docPr id="188591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16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F817" w14:textId="0C73D6DF" w:rsidR="00175D45" w:rsidRDefault="00175D45" w:rsidP="00175D45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Рисунок 7 – </w:t>
      </w:r>
      <w:r>
        <w:rPr>
          <w:rFonts w:eastAsia="Consolas" w:cstheme="minorHAnsi"/>
          <w:sz w:val="28"/>
          <w:szCs w:val="28"/>
          <w:lang w:val="en-US"/>
        </w:rPr>
        <w:t>UI</w:t>
      </w:r>
      <w:r w:rsidRPr="00175D45">
        <w:rPr>
          <w:rFonts w:eastAsia="Consolas" w:cstheme="minorHAnsi"/>
          <w:sz w:val="28"/>
          <w:szCs w:val="28"/>
        </w:rPr>
        <w:t xml:space="preserve"> </w:t>
      </w:r>
      <w:r>
        <w:rPr>
          <w:rFonts w:eastAsia="Consolas" w:cstheme="minorHAnsi"/>
          <w:sz w:val="28"/>
          <w:szCs w:val="28"/>
        </w:rPr>
        <w:t>интерфейс программы</w:t>
      </w:r>
    </w:p>
    <w:p w14:paraId="7D8BD269" w14:textId="77777777" w:rsidR="003F7A4F" w:rsidRDefault="003F7A4F">
      <w:pPr>
        <w:spacing w:after="0" w:line="240" w:lineRule="auto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br w:type="page"/>
      </w:r>
    </w:p>
    <w:p w14:paraId="1C507756" w14:textId="757751D8" w:rsidR="00E82016" w:rsidRDefault="00947411" w:rsidP="00E82016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lastRenderedPageBreak/>
        <w:t>3 Реализация</w:t>
      </w:r>
    </w:p>
    <w:p w14:paraId="2444EA5C" w14:textId="24CD528C" w:rsidR="00947411" w:rsidRDefault="00947411" w:rsidP="00E82016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3.1 Руководство программиста</w:t>
      </w:r>
    </w:p>
    <w:p w14:paraId="208A1A2A" w14:textId="6E902656" w:rsidR="00947411" w:rsidRDefault="00947411" w:rsidP="00E82016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3.1.1 Организация данных</w:t>
      </w:r>
    </w:p>
    <w:p w14:paraId="0BDF3AF6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программе используется </w:t>
      </w:r>
      <w:proofErr w:type="spellStart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используется</w:t>
      </w:r>
      <w:proofErr w:type="spell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основной файл программы 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main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который запускает приложение, инициализирует базу данных и запускает 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home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page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 котором приложение определяет, какую страницу открыть, в зависимости от того, зарегистрирован ли пользователь. В приложении подключена библиотека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Hive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которая 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  сохранять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все данные, вписанные пользователем, на устройстве.</w:t>
      </w:r>
    </w:p>
    <w:p w14:paraId="0DE5B1FB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register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page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открывается, если пользователь не зарегистрирован в приложении. На этом экране реализована регистрация через поля ввода: ввод логина, пароля и повторный ввод пароля.</w:t>
      </w:r>
    </w:p>
    <w:p w14:paraId="3FE9B004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task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page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первым экраном, после прохождения регистрации пользователем. В нём расположены кнопки для выбора предметов, а также задания, для каждого предмета, на которые также можно нажать и перейти на страницу задания, за которую отвечает 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task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detail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page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3126E63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task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detail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page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реализовано отображение выбранного задания и его информация. Также здесь реализована 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кнопка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отвечающая за функцию отметки задания, как выполнено, или не выполнено.</w:t>
      </w:r>
    </w:p>
    <w:p w14:paraId="752172C6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Файл </w:t>
      </w:r>
      <w:proofErr w:type="spell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doneTask</w:t>
      </w:r>
      <w:proofErr w:type="spell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page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отображает все выполненные задания определённого предмета, который можно также выбрать, как и на экране заданий.</w:t>
      </w:r>
    </w:p>
    <w:p w14:paraId="1F3D1995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subjects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list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классом, в котором описывается список с элементами: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pressed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tasks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60B3915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task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list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также является классом, в котором описан список с элементами: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description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difficulty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finished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79986D5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user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list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описывает класс, в котором есть список с элементами: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password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7D6A006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Файл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data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proofErr w:type="gramStart"/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base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dart</w:t>
      </w:r>
      <w:proofErr w:type="gramEnd"/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подключает библиотеку </w:t>
      </w:r>
      <w:r w:rsidRPr="009820D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Hive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спискам, с элементами, описанными выше.</w:t>
      </w:r>
    </w:p>
    <w:p w14:paraId="5FC5EFC1" w14:textId="77777777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78B9654" w14:textId="4B9F829B" w:rsidR="009820D8" w:rsidRP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3.1.2</w:t>
      </w:r>
      <w:r w:rsidRPr="009820D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Структура программы</w:t>
      </w:r>
    </w:p>
    <w:p w14:paraId="5112FED7" w14:textId="77777777" w:rsidR="009820D8" w:rsidRDefault="009820D8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>На главной странице присутствует нижнее меню, содержащее в себе кнопки для перехода на другие страницы приложения.</w:t>
      </w:r>
    </w:p>
    <w:p w14:paraId="45B21B05" w14:textId="77777777" w:rsidR="003F7A4F" w:rsidRPr="009820D8" w:rsidRDefault="003F7A4F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0C74E47" w14:textId="77777777" w:rsidR="009820D8" w:rsidRPr="009820D8" w:rsidRDefault="009820D8" w:rsidP="009820D8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BB1394D" wp14:editId="3E848FEC">
            <wp:extent cx="5179544" cy="2353733"/>
            <wp:effectExtent l="0" t="0" r="2540" b="8890"/>
            <wp:docPr id="195651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31" cy="236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E145" w14:textId="51374D5A" w:rsidR="009820D8" w:rsidRDefault="009820D8" w:rsidP="009820D8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3F7A4F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9820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графическое изображение системы меню приложения</w:t>
      </w:r>
    </w:p>
    <w:p w14:paraId="69EB9338" w14:textId="77777777" w:rsidR="003F7A4F" w:rsidRPr="009820D8" w:rsidRDefault="003F7A4F" w:rsidP="009820D8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6DADDAE" w14:textId="77777777" w:rsidR="003F7A4F" w:rsidRDefault="003F7A4F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br w:type="page"/>
      </w:r>
    </w:p>
    <w:p w14:paraId="4458E7FC" w14:textId="691507D8" w:rsidR="009820D8" w:rsidRPr="009820D8" w:rsidRDefault="003F7A4F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lastRenderedPageBreak/>
        <w:t>4</w:t>
      </w:r>
      <w:r w:rsidR="009820D8" w:rsidRPr="009820D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Тестирование</w:t>
      </w:r>
    </w:p>
    <w:p w14:paraId="21C8992C" w14:textId="45E12777" w:rsidR="009820D8" w:rsidRPr="009820D8" w:rsidRDefault="00532D72" w:rsidP="009820D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4</w:t>
      </w:r>
      <w:r w:rsidR="009820D8" w:rsidRPr="009820D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.1 </w:t>
      </w:r>
      <w:r w:rsidR="003F7A4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Тесты на использование</w:t>
      </w:r>
    </w:p>
    <w:p w14:paraId="5B8DEC8C" w14:textId="5C0F4C28" w:rsidR="00947411" w:rsidRDefault="00532D72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В ходе разработки программного продукта были составлены тесты, которые необходимо выполнить в дальнейшем. Тесты составлены таким образом, чтобы предусмотреть максимальное количество возможных действий.</w:t>
      </w:r>
    </w:p>
    <w:p w14:paraId="08246405" w14:textId="77777777" w:rsidR="00532D72" w:rsidRDefault="00532D72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4A5F91D8" w14:textId="73813689" w:rsidR="00532D72" w:rsidRDefault="00532D72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Таблица 6 – проведение тестов</w:t>
      </w:r>
    </w:p>
    <w:tbl>
      <w:tblPr>
        <w:tblStyle w:val="6"/>
        <w:tblW w:w="9889" w:type="dxa"/>
        <w:tblLayout w:type="fixed"/>
        <w:tblLook w:val="04A0" w:firstRow="1" w:lastRow="0" w:firstColumn="1" w:lastColumn="0" w:noHBand="0" w:noVBand="1"/>
      </w:tblPr>
      <w:tblGrid>
        <w:gridCol w:w="798"/>
        <w:gridCol w:w="1720"/>
        <w:gridCol w:w="2693"/>
        <w:gridCol w:w="2552"/>
        <w:gridCol w:w="2126"/>
      </w:tblGrid>
      <w:tr w:rsidR="0011579A" w:rsidRPr="00BA329D" w14:paraId="5C1AB49E" w14:textId="77777777" w:rsidTr="0011579A">
        <w:tc>
          <w:tcPr>
            <w:tcW w:w="798" w:type="dxa"/>
            <w:hideMark/>
          </w:tcPr>
          <w:p w14:paraId="4382CB1A" w14:textId="77777777" w:rsidR="0011579A" w:rsidRPr="00BA329D" w:rsidRDefault="0011579A" w:rsidP="00BA3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№ теста</w:t>
            </w:r>
          </w:p>
        </w:tc>
        <w:tc>
          <w:tcPr>
            <w:tcW w:w="1720" w:type="dxa"/>
            <w:hideMark/>
          </w:tcPr>
          <w:p w14:paraId="0BB67213" w14:textId="77777777" w:rsidR="0011579A" w:rsidRPr="00BA329D" w:rsidRDefault="0011579A" w:rsidP="00BA3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Тест</w:t>
            </w:r>
          </w:p>
        </w:tc>
        <w:tc>
          <w:tcPr>
            <w:tcW w:w="2693" w:type="dxa"/>
            <w:hideMark/>
          </w:tcPr>
          <w:p w14:paraId="7142FD45" w14:textId="4B385BF4" w:rsidR="0011579A" w:rsidRPr="00BA329D" w:rsidRDefault="0011579A" w:rsidP="00BA3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Действия</w:t>
            </w:r>
          </w:p>
        </w:tc>
        <w:tc>
          <w:tcPr>
            <w:tcW w:w="2552" w:type="dxa"/>
            <w:hideMark/>
          </w:tcPr>
          <w:p w14:paraId="31FB2D03" w14:textId="77777777" w:rsidR="0011579A" w:rsidRPr="00BA329D" w:rsidRDefault="0011579A" w:rsidP="00BA3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Ожидаемый результат</w:t>
            </w:r>
          </w:p>
        </w:tc>
        <w:tc>
          <w:tcPr>
            <w:tcW w:w="2126" w:type="dxa"/>
            <w:hideMark/>
          </w:tcPr>
          <w:p w14:paraId="0BFAAA21" w14:textId="77777777" w:rsidR="0011579A" w:rsidRPr="00BA329D" w:rsidRDefault="0011579A" w:rsidP="00BA3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Физический результат</w:t>
            </w:r>
          </w:p>
        </w:tc>
      </w:tr>
      <w:tr w:rsidR="0011579A" w:rsidRPr="00BA329D" w14:paraId="6C7DBBCC" w14:textId="77777777" w:rsidTr="0011579A">
        <w:tc>
          <w:tcPr>
            <w:tcW w:w="798" w:type="dxa"/>
            <w:hideMark/>
          </w:tcPr>
          <w:p w14:paraId="078FF49B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720" w:type="dxa"/>
            <w:hideMark/>
          </w:tcPr>
          <w:p w14:paraId="38A7A4AB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Проверка страницы Регистрации</w:t>
            </w:r>
          </w:p>
        </w:tc>
        <w:tc>
          <w:tcPr>
            <w:tcW w:w="2693" w:type="dxa"/>
            <w:hideMark/>
          </w:tcPr>
          <w:p w14:paraId="1264FD1B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Запустить приложение</w:t>
            </w:r>
          </w:p>
          <w:p w14:paraId="474EA523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2. Проверить наличие страницы Регистрации</w:t>
            </w:r>
          </w:p>
        </w:tc>
        <w:tc>
          <w:tcPr>
            <w:tcW w:w="2552" w:type="dxa"/>
            <w:hideMark/>
          </w:tcPr>
          <w:p w14:paraId="2F220FA0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Отображается страница Регистрации с полями для ввода логина, пароля и подтверждения пароля</w:t>
            </w:r>
          </w:p>
        </w:tc>
        <w:tc>
          <w:tcPr>
            <w:tcW w:w="2126" w:type="dxa"/>
            <w:hideMark/>
          </w:tcPr>
          <w:p w14:paraId="48BE33C8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Отображается страница Регистрации с необходимыми полями</w:t>
            </w:r>
          </w:p>
        </w:tc>
      </w:tr>
      <w:tr w:rsidR="0011579A" w:rsidRPr="00BA329D" w14:paraId="4F2E4267" w14:textId="77777777" w:rsidTr="0011579A">
        <w:tc>
          <w:tcPr>
            <w:tcW w:w="798" w:type="dxa"/>
            <w:hideMark/>
          </w:tcPr>
          <w:p w14:paraId="2E9A6284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720" w:type="dxa"/>
            <w:hideMark/>
          </w:tcPr>
          <w:p w14:paraId="73C240E2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Регистрация с корректными данными</w:t>
            </w:r>
          </w:p>
        </w:tc>
        <w:tc>
          <w:tcPr>
            <w:tcW w:w="2693" w:type="dxa"/>
            <w:hideMark/>
          </w:tcPr>
          <w:p w14:paraId="7E40239F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Ввести логин, пароль и подтверждение пароля</w:t>
            </w:r>
          </w:p>
          <w:p w14:paraId="7DA37EF9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2. Нажать кнопку регистрации</w:t>
            </w:r>
          </w:p>
        </w:tc>
        <w:tc>
          <w:tcPr>
            <w:tcW w:w="2552" w:type="dxa"/>
            <w:hideMark/>
          </w:tcPr>
          <w:p w14:paraId="044B0C2C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Пользователь успешно перенаправлен на страницу Заданий</w:t>
            </w:r>
          </w:p>
        </w:tc>
        <w:tc>
          <w:tcPr>
            <w:tcW w:w="2126" w:type="dxa"/>
            <w:hideMark/>
          </w:tcPr>
          <w:p w14:paraId="4E1EB53F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Пользователь перешел на страницу Заданий</w:t>
            </w:r>
          </w:p>
        </w:tc>
      </w:tr>
      <w:tr w:rsidR="0011579A" w:rsidRPr="00BA329D" w14:paraId="59319B86" w14:textId="77777777" w:rsidTr="0011579A">
        <w:tc>
          <w:tcPr>
            <w:tcW w:w="798" w:type="dxa"/>
            <w:hideMark/>
          </w:tcPr>
          <w:p w14:paraId="3CB65637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720" w:type="dxa"/>
            <w:hideMark/>
          </w:tcPr>
          <w:p w14:paraId="3A164BEE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Регистрация с неподтвержденным паролем</w:t>
            </w:r>
          </w:p>
        </w:tc>
        <w:tc>
          <w:tcPr>
            <w:tcW w:w="2693" w:type="dxa"/>
            <w:hideMark/>
          </w:tcPr>
          <w:p w14:paraId="046BBC09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Ввести логин и пароль</w:t>
            </w:r>
          </w:p>
          <w:p w14:paraId="34195F31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2. Не подтверждать пароль</w:t>
            </w:r>
          </w:p>
          <w:p w14:paraId="4C659DF0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3. Нажать кнопку регистрации</w:t>
            </w:r>
          </w:p>
        </w:tc>
        <w:tc>
          <w:tcPr>
            <w:tcW w:w="2552" w:type="dxa"/>
            <w:hideMark/>
          </w:tcPr>
          <w:p w14:paraId="7168D06F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Появляется сообщение об ошибке о несовпадении паролей</w:t>
            </w:r>
          </w:p>
        </w:tc>
        <w:tc>
          <w:tcPr>
            <w:tcW w:w="2126" w:type="dxa"/>
            <w:hideMark/>
          </w:tcPr>
          <w:p w14:paraId="5D1120C4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Отображается сообщение об ошибке</w:t>
            </w:r>
          </w:p>
        </w:tc>
      </w:tr>
      <w:tr w:rsidR="0011579A" w:rsidRPr="00BA329D" w14:paraId="701CB59F" w14:textId="77777777" w:rsidTr="0011579A">
        <w:tc>
          <w:tcPr>
            <w:tcW w:w="798" w:type="dxa"/>
            <w:hideMark/>
          </w:tcPr>
          <w:p w14:paraId="5F28441C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720" w:type="dxa"/>
            <w:hideMark/>
          </w:tcPr>
          <w:p w14:paraId="26C9DD9C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Переход на страницу задания</w:t>
            </w:r>
          </w:p>
        </w:tc>
        <w:tc>
          <w:tcPr>
            <w:tcW w:w="2693" w:type="dxa"/>
            <w:hideMark/>
          </w:tcPr>
          <w:p w14:paraId="294771AE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1. Выбрать предмет на странице Заданий </w:t>
            </w:r>
          </w:p>
          <w:p w14:paraId="34E0E90B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2. Нажать на задание</w:t>
            </w:r>
          </w:p>
        </w:tc>
        <w:tc>
          <w:tcPr>
            <w:tcW w:w="2552" w:type="dxa"/>
            <w:hideMark/>
          </w:tcPr>
          <w:p w14:paraId="335913C1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Пользователь перенаправлен на страницу задания с возможностью отметить его выполнение</w:t>
            </w:r>
          </w:p>
        </w:tc>
        <w:tc>
          <w:tcPr>
            <w:tcW w:w="2126" w:type="dxa"/>
            <w:hideMark/>
          </w:tcPr>
          <w:p w14:paraId="7B5794E6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Пользователь перешел на страницу задания</w:t>
            </w:r>
          </w:p>
        </w:tc>
      </w:tr>
      <w:tr w:rsidR="0011579A" w:rsidRPr="00BA329D" w14:paraId="448EF022" w14:textId="77777777" w:rsidTr="0011579A">
        <w:tc>
          <w:tcPr>
            <w:tcW w:w="798" w:type="dxa"/>
            <w:hideMark/>
          </w:tcPr>
          <w:p w14:paraId="18708B27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1720" w:type="dxa"/>
            <w:hideMark/>
          </w:tcPr>
          <w:p w14:paraId="30970A58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Отметка задания как выполненного</w:t>
            </w:r>
          </w:p>
        </w:tc>
        <w:tc>
          <w:tcPr>
            <w:tcW w:w="2693" w:type="dxa"/>
            <w:hideMark/>
          </w:tcPr>
          <w:p w14:paraId="2D74AE22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Отметить задание как выполненное</w:t>
            </w:r>
          </w:p>
        </w:tc>
        <w:tc>
          <w:tcPr>
            <w:tcW w:w="2552" w:type="dxa"/>
            <w:hideMark/>
          </w:tcPr>
          <w:p w14:paraId="704911DC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Задание появляется на странице выполненных заданий</w:t>
            </w:r>
          </w:p>
        </w:tc>
        <w:tc>
          <w:tcPr>
            <w:tcW w:w="2126" w:type="dxa"/>
            <w:hideMark/>
          </w:tcPr>
          <w:p w14:paraId="3E3F1803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Задание появилось на странице выполненных заданий</w:t>
            </w:r>
          </w:p>
        </w:tc>
      </w:tr>
      <w:tr w:rsidR="0011579A" w:rsidRPr="00BA329D" w14:paraId="1E1DAE1B" w14:textId="77777777" w:rsidTr="0011579A">
        <w:tc>
          <w:tcPr>
            <w:tcW w:w="798" w:type="dxa"/>
            <w:hideMark/>
          </w:tcPr>
          <w:p w14:paraId="3A9F21BE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1720" w:type="dxa"/>
            <w:hideMark/>
          </w:tcPr>
          <w:p w14:paraId="05DE4441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Попытка перехода на выполненное задание</w:t>
            </w:r>
          </w:p>
        </w:tc>
        <w:tc>
          <w:tcPr>
            <w:tcW w:w="2693" w:type="dxa"/>
            <w:hideMark/>
          </w:tcPr>
          <w:p w14:paraId="3AED1701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Попытаться открыть выполненное задание</w:t>
            </w:r>
          </w:p>
        </w:tc>
        <w:tc>
          <w:tcPr>
            <w:tcW w:w="2552" w:type="dxa"/>
            <w:hideMark/>
          </w:tcPr>
          <w:p w14:paraId="34984D57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Задание не доступно для отметки или просмотра</w:t>
            </w:r>
          </w:p>
        </w:tc>
        <w:tc>
          <w:tcPr>
            <w:tcW w:w="2126" w:type="dxa"/>
            <w:hideMark/>
          </w:tcPr>
          <w:p w14:paraId="51DBE37D" w14:textId="77777777" w:rsidR="0011579A" w:rsidRPr="00BA329D" w:rsidRDefault="0011579A" w:rsidP="00BA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Задание не доступно для отметки или просмотра</w:t>
            </w:r>
          </w:p>
        </w:tc>
      </w:tr>
    </w:tbl>
    <w:p w14:paraId="6D6BB7C6" w14:textId="77777777" w:rsidR="0011579A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47E7B3C0" w14:textId="77777777" w:rsidR="0011579A" w:rsidRDefault="0011579A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4C4BFAC7" w14:textId="587627F4" w:rsidR="00532D72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>Продолжение таблицы 6</w:t>
      </w:r>
    </w:p>
    <w:tbl>
      <w:tblPr>
        <w:tblStyle w:val="6"/>
        <w:tblW w:w="9889" w:type="dxa"/>
        <w:tblLayout w:type="fixed"/>
        <w:tblLook w:val="04A0" w:firstRow="1" w:lastRow="0" w:firstColumn="1" w:lastColumn="0" w:noHBand="0" w:noVBand="1"/>
      </w:tblPr>
      <w:tblGrid>
        <w:gridCol w:w="798"/>
        <w:gridCol w:w="1720"/>
        <w:gridCol w:w="2693"/>
        <w:gridCol w:w="2268"/>
        <w:gridCol w:w="2410"/>
      </w:tblGrid>
      <w:tr w:rsidR="0011579A" w:rsidRPr="00BA329D" w14:paraId="40D2059D" w14:textId="77777777" w:rsidTr="0011579A">
        <w:tc>
          <w:tcPr>
            <w:tcW w:w="798" w:type="dxa"/>
            <w:hideMark/>
          </w:tcPr>
          <w:p w14:paraId="3871CD88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1720" w:type="dxa"/>
            <w:hideMark/>
          </w:tcPr>
          <w:p w14:paraId="00E6ACD5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Просмотр списка предметов и количества заданий на странице Аккаунт</w:t>
            </w:r>
          </w:p>
        </w:tc>
        <w:tc>
          <w:tcPr>
            <w:tcW w:w="2693" w:type="dxa"/>
            <w:hideMark/>
          </w:tcPr>
          <w:p w14:paraId="2C81135D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Перейти на страницу Аккаунт</w:t>
            </w:r>
          </w:p>
        </w:tc>
        <w:tc>
          <w:tcPr>
            <w:tcW w:w="2268" w:type="dxa"/>
            <w:hideMark/>
          </w:tcPr>
          <w:p w14:paraId="6ED0A229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Отображается список всех предметов и количество заданий в каждом предмете</w:t>
            </w:r>
          </w:p>
        </w:tc>
        <w:tc>
          <w:tcPr>
            <w:tcW w:w="2410" w:type="dxa"/>
            <w:hideMark/>
          </w:tcPr>
          <w:p w14:paraId="54EA0042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Отображается список предметов и их количество заданий</w:t>
            </w:r>
          </w:p>
        </w:tc>
      </w:tr>
      <w:tr w:rsidR="0011579A" w:rsidRPr="00BA329D" w14:paraId="72E34EE3" w14:textId="77777777" w:rsidTr="0011579A">
        <w:tc>
          <w:tcPr>
            <w:tcW w:w="798" w:type="dxa"/>
            <w:hideMark/>
          </w:tcPr>
          <w:p w14:paraId="542E3911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</w:tc>
        <w:tc>
          <w:tcPr>
            <w:tcW w:w="1720" w:type="dxa"/>
            <w:hideMark/>
          </w:tcPr>
          <w:p w14:paraId="0C5023A3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Смена логина пользователя</w:t>
            </w:r>
          </w:p>
        </w:tc>
        <w:tc>
          <w:tcPr>
            <w:tcW w:w="2693" w:type="dxa"/>
            <w:hideMark/>
          </w:tcPr>
          <w:p w14:paraId="7973CB40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Нажать кнопку смены логина</w:t>
            </w:r>
          </w:p>
          <w:p w14:paraId="6A494870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2. Ввести новый логин</w:t>
            </w:r>
          </w:p>
          <w:p w14:paraId="186CEA00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3. Нажать кнопку Ок</w:t>
            </w:r>
          </w:p>
        </w:tc>
        <w:tc>
          <w:tcPr>
            <w:tcW w:w="2268" w:type="dxa"/>
            <w:hideMark/>
          </w:tcPr>
          <w:p w14:paraId="2559B866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Новый логин отображается на странице Аккаунт</w:t>
            </w:r>
          </w:p>
        </w:tc>
        <w:tc>
          <w:tcPr>
            <w:tcW w:w="2410" w:type="dxa"/>
            <w:hideMark/>
          </w:tcPr>
          <w:p w14:paraId="7E03F5F2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Новый логин отображается на странице Аккаунт</w:t>
            </w:r>
          </w:p>
        </w:tc>
      </w:tr>
      <w:tr w:rsidR="0011579A" w:rsidRPr="00BA329D" w14:paraId="6585E13A" w14:textId="77777777" w:rsidTr="0011579A">
        <w:tc>
          <w:tcPr>
            <w:tcW w:w="798" w:type="dxa"/>
            <w:hideMark/>
          </w:tcPr>
          <w:p w14:paraId="15565CC5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</w:tc>
        <w:tc>
          <w:tcPr>
            <w:tcW w:w="1720" w:type="dxa"/>
            <w:hideMark/>
          </w:tcPr>
          <w:p w14:paraId="2D31A040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Отмена смены логина</w:t>
            </w:r>
          </w:p>
        </w:tc>
        <w:tc>
          <w:tcPr>
            <w:tcW w:w="2693" w:type="dxa"/>
            <w:hideMark/>
          </w:tcPr>
          <w:p w14:paraId="63DD70F1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1. Нажать кнопку смены логина</w:t>
            </w:r>
          </w:p>
          <w:p w14:paraId="4142C882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2. Не вводить новый логин </w:t>
            </w:r>
          </w:p>
          <w:p w14:paraId="3A12FFD7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3. Нажать кнопку Отмена</w:t>
            </w:r>
          </w:p>
        </w:tc>
        <w:tc>
          <w:tcPr>
            <w:tcW w:w="2268" w:type="dxa"/>
            <w:hideMark/>
          </w:tcPr>
          <w:p w14:paraId="05EDA211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Всплывающее окно закрывается без изменений логина</w:t>
            </w:r>
          </w:p>
        </w:tc>
        <w:tc>
          <w:tcPr>
            <w:tcW w:w="2410" w:type="dxa"/>
            <w:hideMark/>
          </w:tcPr>
          <w:p w14:paraId="086F1A2E" w14:textId="77777777" w:rsidR="0011579A" w:rsidRPr="00BA329D" w:rsidRDefault="0011579A" w:rsidP="003E4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A329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Всплывающее окно закрылось без изменений</w:t>
            </w:r>
          </w:p>
        </w:tc>
      </w:tr>
    </w:tbl>
    <w:p w14:paraId="655B2C54" w14:textId="77777777" w:rsidR="0011579A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374A4C3A" w14:textId="060C21E6" w:rsidR="00AF542E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4.2 Отчёт о результатах тестирования</w:t>
      </w:r>
    </w:p>
    <w:p w14:paraId="4C95822D" w14:textId="6FCF41C7" w:rsidR="0011579A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Таблица 7 – результаты тестов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35"/>
        <w:gridCol w:w="7845"/>
      </w:tblGrid>
      <w:tr w:rsidR="0011579A" w14:paraId="7B7BEF39" w14:textId="77777777" w:rsidTr="0011579A">
        <w:tc>
          <w:tcPr>
            <w:tcW w:w="2235" w:type="dxa"/>
          </w:tcPr>
          <w:p w14:paraId="13D01688" w14:textId="3119383C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№</w:t>
            </w:r>
          </w:p>
        </w:tc>
        <w:tc>
          <w:tcPr>
            <w:tcW w:w="7845" w:type="dxa"/>
          </w:tcPr>
          <w:p w14:paraId="30FD2B89" w14:textId="0A4B1AE8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Статус</w:t>
            </w:r>
          </w:p>
        </w:tc>
      </w:tr>
      <w:tr w:rsidR="0011579A" w14:paraId="73842F58" w14:textId="77777777" w:rsidTr="0011579A">
        <w:tc>
          <w:tcPr>
            <w:tcW w:w="2235" w:type="dxa"/>
          </w:tcPr>
          <w:p w14:paraId="5C955059" w14:textId="7E53DDC4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1</w:t>
            </w:r>
          </w:p>
        </w:tc>
        <w:tc>
          <w:tcPr>
            <w:tcW w:w="7845" w:type="dxa"/>
          </w:tcPr>
          <w:p w14:paraId="67383CDF" w14:textId="49A0965B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010BCCC5" w14:textId="77777777" w:rsidTr="0011579A">
        <w:tc>
          <w:tcPr>
            <w:tcW w:w="2235" w:type="dxa"/>
          </w:tcPr>
          <w:p w14:paraId="211D4173" w14:textId="6F8559B7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2</w:t>
            </w:r>
          </w:p>
        </w:tc>
        <w:tc>
          <w:tcPr>
            <w:tcW w:w="7845" w:type="dxa"/>
          </w:tcPr>
          <w:p w14:paraId="7A649DEF" w14:textId="475B8555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35A7556F" w14:textId="77777777" w:rsidTr="0011579A">
        <w:tc>
          <w:tcPr>
            <w:tcW w:w="2235" w:type="dxa"/>
          </w:tcPr>
          <w:p w14:paraId="056DDAF0" w14:textId="69CFABE0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3</w:t>
            </w:r>
          </w:p>
        </w:tc>
        <w:tc>
          <w:tcPr>
            <w:tcW w:w="7845" w:type="dxa"/>
          </w:tcPr>
          <w:p w14:paraId="6274CB47" w14:textId="17835399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69125CD7" w14:textId="77777777" w:rsidTr="0011579A">
        <w:tc>
          <w:tcPr>
            <w:tcW w:w="2235" w:type="dxa"/>
          </w:tcPr>
          <w:p w14:paraId="5D83278F" w14:textId="5F01ADE1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4</w:t>
            </w:r>
          </w:p>
        </w:tc>
        <w:tc>
          <w:tcPr>
            <w:tcW w:w="7845" w:type="dxa"/>
          </w:tcPr>
          <w:p w14:paraId="0B9187C6" w14:textId="0BF6503C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 w:rsidRPr="0011579A"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57108431" w14:textId="77777777" w:rsidTr="0011579A">
        <w:tc>
          <w:tcPr>
            <w:tcW w:w="2235" w:type="dxa"/>
          </w:tcPr>
          <w:p w14:paraId="27AB6263" w14:textId="5E787417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5</w:t>
            </w:r>
          </w:p>
        </w:tc>
        <w:tc>
          <w:tcPr>
            <w:tcW w:w="7845" w:type="dxa"/>
          </w:tcPr>
          <w:p w14:paraId="74EA2EC0" w14:textId="42F3B04C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 w:rsidRPr="0011579A"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52D3B9F5" w14:textId="77777777" w:rsidTr="0011579A">
        <w:tc>
          <w:tcPr>
            <w:tcW w:w="2235" w:type="dxa"/>
          </w:tcPr>
          <w:p w14:paraId="55054E5E" w14:textId="4E0A9103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6</w:t>
            </w:r>
          </w:p>
        </w:tc>
        <w:tc>
          <w:tcPr>
            <w:tcW w:w="7845" w:type="dxa"/>
          </w:tcPr>
          <w:p w14:paraId="479C50C7" w14:textId="3CF13803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 w:rsidRPr="0011579A"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05FBBC92" w14:textId="77777777" w:rsidTr="0011579A">
        <w:tc>
          <w:tcPr>
            <w:tcW w:w="2235" w:type="dxa"/>
          </w:tcPr>
          <w:p w14:paraId="7F065B68" w14:textId="066A0732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7</w:t>
            </w:r>
          </w:p>
        </w:tc>
        <w:tc>
          <w:tcPr>
            <w:tcW w:w="7845" w:type="dxa"/>
          </w:tcPr>
          <w:p w14:paraId="31EDAC67" w14:textId="64AE13FE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 w:rsidRPr="0011579A"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7F5B451D" w14:textId="77777777" w:rsidTr="0011579A">
        <w:tc>
          <w:tcPr>
            <w:tcW w:w="2235" w:type="dxa"/>
          </w:tcPr>
          <w:p w14:paraId="4C27EDE1" w14:textId="2CA2BA3E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8</w:t>
            </w:r>
          </w:p>
        </w:tc>
        <w:tc>
          <w:tcPr>
            <w:tcW w:w="7845" w:type="dxa"/>
          </w:tcPr>
          <w:p w14:paraId="32DDBAFD" w14:textId="32C204B7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 w:rsidRPr="0011579A"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  <w:tr w:rsidR="0011579A" w14:paraId="67DC66CB" w14:textId="77777777" w:rsidTr="0011579A">
        <w:tc>
          <w:tcPr>
            <w:tcW w:w="2235" w:type="dxa"/>
          </w:tcPr>
          <w:p w14:paraId="3A4C6118" w14:textId="79CFB563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>
              <w:rPr>
                <w:rFonts w:eastAsia="Consolas" w:cstheme="minorHAnsi"/>
                <w:sz w:val="28"/>
                <w:szCs w:val="28"/>
              </w:rPr>
              <w:t>9</w:t>
            </w:r>
          </w:p>
        </w:tc>
        <w:tc>
          <w:tcPr>
            <w:tcW w:w="7845" w:type="dxa"/>
          </w:tcPr>
          <w:p w14:paraId="1F35A3DF" w14:textId="5AA93A82" w:rsidR="0011579A" w:rsidRDefault="0011579A" w:rsidP="0011579A">
            <w:pPr>
              <w:spacing w:after="0" w:line="240" w:lineRule="auto"/>
              <w:jc w:val="both"/>
              <w:rPr>
                <w:rFonts w:eastAsia="Consolas" w:cstheme="minorHAnsi"/>
                <w:sz w:val="28"/>
                <w:szCs w:val="28"/>
              </w:rPr>
            </w:pPr>
            <w:r w:rsidRPr="0011579A">
              <w:rPr>
                <w:rFonts w:eastAsia="Consolas" w:cstheme="minorHAnsi"/>
                <w:sz w:val="28"/>
                <w:szCs w:val="28"/>
              </w:rPr>
              <w:t>Выполнено успешно</w:t>
            </w:r>
          </w:p>
        </w:tc>
      </w:tr>
    </w:tbl>
    <w:p w14:paraId="1C865B71" w14:textId="5424CE8C" w:rsidR="0011579A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2314A24F" w14:textId="77777777" w:rsidR="0011579A" w:rsidRDefault="0011579A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2AC49F6C" w14:textId="6DAE5903" w:rsidR="0011579A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lastRenderedPageBreak/>
        <w:t>5 Руководство пользователя</w:t>
      </w:r>
    </w:p>
    <w:p w14:paraId="27D15796" w14:textId="655B8742" w:rsidR="0011579A" w:rsidRDefault="0011579A" w:rsidP="009820D8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5.1 Общие сведения</w:t>
      </w:r>
    </w:p>
    <w:p w14:paraId="29371CFB" w14:textId="77777777" w:rsidR="00B36455" w:rsidRDefault="00B36455" w:rsidP="00B36455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 w:rsidRPr="00B36455">
        <w:rPr>
          <w:rFonts w:eastAsia="Consolas" w:cstheme="minorHAnsi"/>
          <w:sz w:val="28"/>
          <w:szCs w:val="28"/>
        </w:rPr>
        <w:t>Наименованием приложения является «</w:t>
      </w:r>
      <w:proofErr w:type="spellStart"/>
      <w:r w:rsidRPr="00B36455">
        <w:rPr>
          <w:rFonts w:eastAsia="Consolas" w:cstheme="minorHAnsi"/>
          <w:sz w:val="28"/>
          <w:szCs w:val="28"/>
        </w:rPr>
        <w:t>StudyPal</w:t>
      </w:r>
      <w:proofErr w:type="spellEnd"/>
      <w:r w:rsidRPr="00B36455">
        <w:rPr>
          <w:rFonts w:eastAsia="Consolas" w:cstheme="minorHAnsi"/>
          <w:sz w:val="28"/>
          <w:szCs w:val="28"/>
        </w:rPr>
        <w:t xml:space="preserve">». </w:t>
      </w:r>
    </w:p>
    <w:p w14:paraId="7645C0BD" w14:textId="783BCD12" w:rsidR="00B36455" w:rsidRPr="00B36455" w:rsidRDefault="00B36455" w:rsidP="00B36455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 w:rsidRPr="00B36455">
        <w:rPr>
          <w:rFonts w:eastAsia="Consolas" w:cstheme="minorHAnsi"/>
          <w:sz w:val="28"/>
          <w:szCs w:val="28"/>
        </w:rPr>
        <w:t>Назначение – программный продукт разрабатывался для учеников, которым нужно просмотреть задание, выполнить его, а также получить помощь по выполнению задания.</w:t>
      </w:r>
      <w:r>
        <w:rPr>
          <w:rFonts w:eastAsia="Consolas" w:cstheme="minorHAnsi"/>
          <w:sz w:val="28"/>
          <w:szCs w:val="28"/>
        </w:rPr>
        <w:t xml:space="preserve"> </w:t>
      </w:r>
      <w:r w:rsidRPr="00B36455">
        <w:rPr>
          <w:rFonts w:eastAsia="Consolas" w:cstheme="minorHAnsi"/>
          <w:sz w:val="28"/>
          <w:szCs w:val="28"/>
        </w:rPr>
        <w:t>В приложении пользователь может посмотреть список предметов и задания, вложенные в предметы. Также пользователь может просмотреть помощь по заданию.</w:t>
      </w:r>
    </w:p>
    <w:p w14:paraId="6CFFFB55" w14:textId="50C02C02" w:rsidR="00B36455" w:rsidRPr="00B36455" w:rsidRDefault="00B36455" w:rsidP="00B36455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5</w:t>
      </w:r>
      <w:r w:rsidRPr="00B36455">
        <w:rPr>
          <w:rFonts w:eastAsia="Consolas" w:cstheme="minorHAnsi"/>
          <w:b/>
          <w:bCs/>
          <w:sz w:val="28"/>
          <w:szCs w:val="28"/>
        </w:rPr>
        <w:t>.2 Руководство</w:t>
      </w:r>
    </w:p>
    <w:p w14:paraId="3457FC57" w14:textId="3359E2A4" w:rsidR="0011579A" w:rsidRDefault="00B36455" w:rsidP="00B36455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 w:rsidRPr="00B36455">
        <w:rPr>
          <w:rFonts w:eastAsia="Consolas" w:cstheme="minorHAnsi"/>
          <w:sz w:val="28"/>
          <w:szCs w:val="28"/>
        </w:rPr>
        <w:t xml:space="preserve">Для </w:t>
      </w:r>
      <w:proofErr w:type="spellStart"/>
      <w:r w:rsidRPr="00B36455">
        <w:rPr>
          <w:rFonts w:eastAsia="Consolas" w:cstheme="minorHAnsi"/>
          <w:sz w:val="28"/>
          <w:szCs w:val="28"/>
        </w:rPr>
        <w:t>инсталяции</w:t>
      </w:r>
      <w:proofErr w:type="spellEnd"/>
      <w:r w:rsidRPr="00B36455">
        <w:rPr>
          <w:rFonts w:eastAsia="Consolas" w:cstheme="minorHAnsi"/>
          <w:sz w:val="28"/>
          <w:szCs w:val="28"/>
        </w:rPr>
        <w:t xml:space="preserve"> приложения нужно запустить файл APK после чего появится окно установки, в котором нужно нажать на кнопку «Установить»</w:t>
      </w:r>
    </w:p>
    <w:p w14:paraId="5979ECA7" w14:textId="28DC1DBB" w:rsidR="00BC4789" w:rsidRDefault="00C74FBB" w:rsidP="00BC4789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7A0DADA1" wp14:editId="798205F5">
            <wp:extent cx="2270760" cy="4793382"/>
            <wp:effectExtent l="19050" t="19050" r="15240" b="26670"/>
            <wp:docPr id="9758634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22" cy="4812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CCB5F" w14:textId="42DA575A" w:rsidR="00BC4789" w:rsidRDefault="00BC4789" w:rsidP="00BC4789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Рисунок 9 – окно </w:t>
      </w:r>
      <w:proofErr w:type="spellStart"/>
      <w:r>
        <w:rPr>
          <w:rFonts w:eastAsia="Consolas" w:cstheme="minorHAnsi"/>
          <w:sz w:val="28"/>
          <w:szCs w:val="28"/>
        </w:rPr>
        <w:t>инсталяции</w:t>
      </w:r>
      <w:proofErr w:type="spellEnd"/>
      <w:r>
        <w:rPr>
          <w:rFonts w:eastAsia="Consolas" w:cstheme="minorHAnsi"/>
          <w:sz w:val="28"/>
          <w:szCs w:val="28"/>
        </w:rPr>
        <w:t xml:space="preserve"> приложения</w:t>
      </w:r>
    </w:p>
    <w:p w14:paraId="5E48F9E6" w14:textId="77777777" w:rsidR="00C74FBB" w:rsidRDefault="00C74FBB">
      <w:pPr>
        <w:spacing w:after="0" w:line="240" w:lineRule="auto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br w:type="page"/>
      </w:r>
    </w:p>
    <w:p w14:paraId="735C9ABE" w14:textId="6D473EEB" w:rsidR="00BC4789" w:rsidRDefault="00C74FBB" w:rsidP="00BC4789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lastRenderedPageBreak/>
        <w:t>5.3 Запуск приложения</w:t>
      </w:r>
    </w:p>
    <w:p w14:paraId="253A4A81" w14:textId="70A46A47" w:rsidR="00C74FBB" w:rsidRDefault="00C74FBB" w:rsidP="00BC4789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Для того, чтобы запустить данное приложение нужно нажать на его иконку, на экране смартфона.</w:t>
      </w:r>
    </w:p>
    <w:p w14:paraId="32E83A88" w14:textId="470F064E" w:rsidR="00C74FBB" w:rsidRDefault="00AE0135" w:rsidP="00C74FBB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3543849C" wp14:editId="1A467CA6">
            <wp:extent cx="2255520" cy="4765631"/>
            <wp:effectExtent l="0" t="0" r="0" b="0"/>
            <wp:docPr id="327138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567" cy="47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8207" w14:textId="4BC0BCD0" w:rsidR="00C74FBB" w:rsidRDefault="00C74FBB" w:rsidP="00C74FBB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Рисунок 10 – </w:t>
      </w:r>
      <w:r w:rsidR="00E03AA3">
        <w:rPr>
          <w:rFonts w:eastAsia="Consolas" w:cstheme="minorHAnsi"/>
          <w:sz w:val="28"/>
          <w:szCs w:val="28"/>
        </w:rPr>
        <w:t>главный экран приложения</w:t>
      </w:r>
    </w:p>
    <w:p w14:paraId="4A2D91AB" w14:textId="231E391B" w:rsidR="00C74FBB" w:rsidRDefault="00AE0135" w:rsidP="00C74FBB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5.4 Инструкция по работе с конфигурацией</w:t>
      </w:r>
    </w:p>
    <w:p w14:paraId="56B2E20D" w14:textId="776D0949" w:rsidR="00AE0135" w:rsidRDefault="00AE0135" w:rsidP="00C74FBB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Данное приложение поддерживает такие функции, как: регистрация, отметка заданий как выполненные, смена логина пользователя.</w:t>
      </w:r>
    </w:p>
    <w:p w14:paraId="7CC71FD9" w14:textId="493616FB" w:rsidR="00AE0135" w:rsidRDefault="00AE0135" w:rsidP="00C74FBB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При первом включении приложения появляется окно регистрации, на котором пользователь может зарегистрироваться.</w:t>
      </w:r>
    </w:p>
    <w:p w14:paraId="50DE7507" w14:textId="5DF157FD" w:rsidR="00AE0135" w:rsidRDefault="003355ED" w:rsidP="00AE0135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lastRenderedPageBreak/>
        <w:drawing>
          <wp:inline distT="0" distB="0" distL="0" distR="0" wp14:anchorId="34E3A64C" wp14:editId="1E485C9F">
            <wp:extent cx="2293620" cy="4846132"/>
            <wp:effectExtent l="0" t="0" r="0" b="0"/>
            <wp:docPr id="5898506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102" cy="484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FCE3" w14:textId="3634950A" w:rsidR="00AE0135" w:rsidRDefault="00AE0135" w:rsidP="00AE0135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11 – экран регистрации</w:t>
      </w:r>
    </w:p>
    <w:p w14:paraId="3BAB00E3" w14:textId="2A4DCD4C" w:rsidR="00621211" w:rsidRDefault="00F909A6" w:rsidP="00621211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При нажатии на иконку глаза можно включить, или отключить скрытие пароля.</w:t>
      </w:r>
    </w:p>
    <w:p w14:paraId="2DA3A036" w14:textId="3F47AC55" w:rsidR="00F909A6" w:rsidRDefault="00621211" w:rsidP="00F909A6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213AB46D" wp14:editId="7373DF3A">
            <wp:extent cx="3085465" cy="1729092"/>
            <wp:effectExtent l="0" t="0" r="635" b="5080"/>
            <wp:docPr id="3568533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1" b="33736"/>
                    <a:stretch/>
                  </pic:blipFill>
                  <pic:spPr bwMode="auto">
                    <a:xfrm>
                      <a:off x="0" y="0"/>
                      <a:ext cx="3088179" cy="173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6CD67" w14:textId="787ABE18" w:rsidR="00F909A6" w:rsidRDefault="00F909A6" w:rsidP="00F909A6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12 – поля ввода на экране регистрации</w:t>
      </w:r>
    </w:p>
    <w:p w14:paraId="06ACD2FE" w14:textId="77777777" w:rsidR="00F71132" w:rsidRDefault="00F71132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02D091B7" w14:textId="4CFFA6BF" w:rsidR="00F71132" w:rsidRDefault="00B42C31" w:rsidP="00F71132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>После регистрации пользователь попадает на главный экран, где может выбирать предметы в панели предметов, сверху.</w:t>
      </w:r>
    </w:p>
    <w:p w14:paraId="21AF4B02" w14:textId="7246023B" w:rsidR="00B42C31" w:rsidRDefault="00F71132" w:rsidP="00B42C3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5B7FF9C0" wp14:editId="636AD6F6">
            <wp:extent cx="2384425" cy="670560"/>
            <wp:effectExtent l="0" t="0" r="0" b="0"/>
            <wp:docPr id="83240445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5" b="82455"/>
                    <a:stretch/>
                  </pic:blipFill>
                  <pic:spPr bwMode="auto">
                    <a:xfrm>
                      <a:off x="0" y="0"/>
                      <a:ext cx="2387972" cy="6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9721D" w14:textId="2E2CA721" w:rsidR="00B42C31" w:rsidRDefault="00B42C31" w:rsidP="00B42C3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13 – панель предметов</w:t>
      </w:r>
    </w:p>
    <w:p w14:paraId="65563DBD" w14:textId="3E16E255" w:rsidR="00B42C31" w:rsidRDefault="00F71132" w:rsidP="00B42C31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При нажатии на одно из заданий на главном экране пользователь попадает на экран этого задания.</w:t>
      </w:r>
    </w:p>
    <w:p w14:paraId="0377E9C9" w14:textId="480E08FE" w:rsidR="00F71132" w:rsidRDefault="00985759" w:rsidP="00F71132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2979DB9E" wp14:editId="50DEBD08">
            <wp:extent cx="2423160" cy="5119835"/>
            <wp:effectExtent l="0" t="0" r="0" b="5080"/>
            <wp:docPr id="4258958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42" cy="512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7005" w14:textId="38EC5DCC" w:rsidR="00F71132" w:rsidRDefault="00F71132" w:rsidP="00F71132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14 – экран задания</w:t>
      </w:r>
    </w:p>
    <w:p w14:paraId="00DAC2AB" w14:textId="77777777" w:rsidR="00F71132" w:rsidRDefault="00F71132" w:rsidP="00F71132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</w:p>
    <w:p w14:paraId="55199CA9" w14:textId="77777777" w:rsidR="001140DB" w:rsidRDefault="001140DB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462A4BC2" w14:textId="63029FE4" w:rsidR="001140DB" w:rsidRDefault="00985759" w:rsidP="001140DB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>При нажатии на кнопку ссылки пользователь может пометить задание как выполненное.</w:t>
      </w:r>
      <w:r w:rsidR="00A56607">
        <w:rPr>
          <w:rFonts w:eastAsia="Consolas" w:cstheme="minorHAnsi"/>
          <w:sz w:val="28"/>
          <w:szCs w:val="28"/>
        </w:rPr>
        <w:t xml:space="preserve"> При этом кнопка сменит свой вид на белую галочку, на зелёном фоне.</w:t>
      </w:r>
    </w:p>
    <w:p w14:paraId="6251E8AE" w14:textId="6733B818" w:rsidR="00985759" w:rsidRDefault="001140DB" w:rsidP="00985759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073EAAE0" wp14:editId="514603BD">
            <wp:extent cx="1394460" cy="1392821"/>
            <wp:effectExtent l="0" t="0" r="0" b="0"/>
            <wp:docPr id="11971403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9" t="87671"/>
                    <a:stretch/>
                  </pic:blipFill>
                  <pic:spPr bwMode="auto">
                    <a:xfrm>
                      <a:off x="0" y="0"/>
                      <a:ext cx="1401458" cy="13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880B" w14:textId="2EA37C27" w:rsidR="00985759" w:rsidRDefault="00985759" w:rsidP="00985759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15 – кнопка ссылки</w:t>
      </w:r>
    </w:p>
    <w:p w14:paraId="22D263F8" w14:textId="77777777" w:rsidR="00A47E31" w:rsidRDefault="00A47E31" w:rsidP="00985759">
      <w:pPr>
        <w:spacing w:after="0" w:line="360" w:lineRule="auto"/>
        <w:ind w:firstLine="851"/>
        <w:jc w:val="center"/>
        <w:rPr>
          <w:rFonts w:eastAsia="Consolas" w:cstheme="minorHAnsi"/>
          <w:noProof/>
          <w:sz w:val="28"/>
          <w:szCs w:val="28"/>
        </w:rPr>
      </w:pPr>
    </w:p>
    <w:p w14:paraId="489CFF3C" w14:textId="13A7AE32" w:rsidR="00A56607" w:rsidRDefault="00A47E31" w:rsidP="00985759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035A9DBA" wp14:editId="3AC46F5E">
            <wp:extent cx="1264920" cy="1239622"/>
            <wp:effectExtent l="0" t="0" r="0" b="0"/>
            <wp:docPr id="116815409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45" t="87730"/>
                    <a:stretch/>
                  </pic:blipFill>
                  <pic:spPr bwMode="auto">
                    <a:xfrm>
                      <a:off x="0" y="0"/>
                      <a:ext cx="1265265" cy="12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69A32" w14:textId="4BAFB060" w:rsidR="00A56607" w:rsidRDefault="00A56607" w:rsidP="00985759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16 – кнопка выполненного задания</w:t>
      </w:r>
    </w:p>
    <w:p w14:paraId="2EAA60D8" w14:textId="29ECCC38" w:rsidR="001140DB" w:rsidRDefault="00A56607" w:rsidP="001140DB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При нажатии на кнопку «назад» приложение перейдёт обратно на главный экран.</w:t>
      </w:r>
    </w:p>
    <w:p w14:paraId="1CD6A537" w14:textId="718CFFAD" w:rsidR="00BB00E9" w:rsidRDefault="00A47E31" w:rsidP="00BB00E9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По нажатии на кнопку «Выполненные задания» нижнего меню пользователь переходит на экран выполненных заданий, где также, как и </w:t>
      </w:r>
      <w:proofErr w:type="spellStart"/>
      <w:r>
        <w:rPr>
          <w:rFonts w:eastAsia="Consolas" w:cstheme="minorHAnsi"/>
          <w:sz w:val="28"/>
          <w:szCs w:val="28"/>
        </w:rPr>
        <w:t>наглавном</w:t>
      </w:r>
      <w:proofErr w:type="spellEnd"/>
      <w:r>
        <w:rPr>
          <w:rFonts w:eastAsia="Consolas" w:cstheme="minorHAnsi"/>
          <w:sz w:val="28"/>
          <w:szCs w:val="28"/>
        </w:rPr>
        <w:t xml:space="preserve"> экране может переключаться между предметами, при помощи панели предметов.</w:t>
      </w:r>
    </w:p>
    <w:p w14:paraId="7F9711B0" w14:textId="00F046BE" w:rsidR="00A47E31" w:rsidRDefault="00BB00E9" w:rsidP="00A47E3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6B855E3A" wp14:editId="3D18F15D">
            <wp:extent cx="4320540" cy="1013460"/>
            <wp:effectExtent l="0" t="0" r="3810" b="0"/>
            <wp:docPr id="164439466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8"/>
                    <a:stretch/>
                  </pic:blipFill>
                  <pic:spPr bwMode="auto">
                    <a:xfrm>
                      <a:off x="0" y="0"/>
                      <a:ext cx="43205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F1F03" w14:textId="32D98542" w:rsidR="00A47E31" w:rsidRDefault="00A47E31" w:rsidP="00A47E3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17 – нижнее меню приложения</w:t>
      </w:r>
    </w:p>
    <w:p w14:paraId="1071A55F" w14:textId="51ABAF56" w:rsidR="00A47E31" w:rsidRDefault="00BB00E9" w:rsidP="00A47E3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lastRenderedPageBreak/>
        <w:drawing>
          <wp:inline distT="0" distB="0" distL="0" distR="0" wp14:anchorId="1A7EC014" wp14:editId="5FA50443">
            <wp:extent cx="2293620" cy="4846131"/>
            <wp:effectExtent l="0" t="0" r="0" b="0"/>
            <wp:docPr id="13493550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56" cy="48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B3B" w14:textId="18928F5F" w:rsidR="00A47E31" w:rsidRDefault="00A47E31" w:rsidP="00A47E31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18 – экран «выполненные задания»</w:t>
      </w:r>
    </w:p>
    <w:p w14:paraId="2360D03C" w14:textId="77777777" w:rsidR="000D7743" w:rsidRDefault="000D7743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77B88174" w14:textId="13BBB6CF" w:rsidR="00BB00E9" w:rsidRDefault="00BB00E9" w:rsidP="00BB00E9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lastRenderedPageBreak/>
        <w:t>По нажатии на кнопку «Аккаунт» в нижнем меню приложения</w:t>
      </w:r>
      <w:r w:rsidR="00367662">
        <w:rPr>
          <w:rFonts w:eastAsia="Consolas" w:cstheme="minorHAnsi"/>
          <w:sz w:val="28"/>
          <w:szCs w:val="28"/>
        </w:rPr>
        <w:t>,</w:t>
      </w:r>
      <w:r>
        <w:rPr>
          <w:rFonts w:eastAsia="Consolas" w:cstheme="minorHAnsi"/>
          <w:sz w:val="28"/>
          <w:szCs w:val="28"/>
        </w:rPr>
        <w:t xml:space="preserve"> пользователь переходит</w:t>
      </w:r>
      <w:r w:rsidR="00367662">
        <w:rPr>
          <w:rFonts w:eastAsia="Consolas" w:cstheme="minorHAnsi"/>
          <w:sz w:val="28"/>
          <w:szCs w:val="28"/>
        </w:rPr>
        <w:t xml:space="preserve"> на экран аккаунта, где может посмотреть все свои предметы, и количество заданий в каждом из предметов.</w:t>
      </w:r>
    </w:p>
    <w:p w14:paraId="750D942D" w14:textId="437B399E" w:rsidR="00367662" w:rsidRDefault="000D7743" w:rsidP="00367662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30D9A6BD" wp14:editId="36E0A418">
            <wp:extent cx="2438400" cy="5152033"/>
            <wp:effectExtent l="0" t="0" r="0" b="0"/>
            <wp:docPr id="164647551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36" cy="51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5259" w14:textId="73CDD675" w:rsidR="00367662" w:rsidRDefault="00367662" w:rsidP="00367662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19 – экран аккаунта</w:t>
      </w:r>
    </w:p>
    <w:p w14:paraId="16493DE9" w14:textId="7351092D" w:rsidR="00404635" w:rsidRDefault="000D7743" w:rsidP="00404635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При нажатии на кнопку настройки аккаунта пользователь может сменить логин в сплывающем окне смены логина.</w:t>
      </w:r>
    </w:p>
    <w:p w14:paraId="4D9706EB" w14:textId="50E5ADCC" w:rsidR="000D7743" w:rsidRDefault="00404635" w:rsidP="000D7743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drawing>
          <wp:inline distT="0" distB="0" distL="0" distR="0" wp14:anchorId="012C78E5" wp14:editId="1CD35AD9">
            <wp:extent cx="802495" cy="739140"/>
            <wp:effectExtent l="0" t="0" r="0" b="3810"/>
            <wp:docPr id="16002831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67" t="20117" r="29629" b="74040"/>
                    <a:stretch/>
                  </pic:blipFill>
                  <pic:spPr bwMode="auto">
                    <a:xfrm>
                      <a:off x="0" y="0"/>
                      <a:ext cx="809944" cy="7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12D1" w14:textId="5C52E5DE" w:rsidR="000D7743" w:rsidRDefault="000D7743" w:rsidP="000D7743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20 – кнопка настройки аккаунта</w:t>
      </w:r>
    </w:p>
    <w:p w14:paraId="61891CE7" w14:textId="667E03EB" w:rsidR="000D7743" w:rsidRDefault="00404635" w:rsidP="000D7743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noProof/>
          <w:sz w:val="28"/>
          <w:szCs w:val="28"/>
        </w:rPr>
        <w:lastRenderedPageBreak/>
        <w:drawing>
          <wp:inline distT="0" distB="0" distL="0" distR="0" wp14:anchorId="673AF1D1" wp14:editId="29BB01DE">
            <wp:extent cx="2545080" cy="5377437"/>
            <wp:effectExtent l="0" t="0" r="7620" b="0"/>
            <wp:docPr id="73221377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42" cy="538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67F0" w14:textId="47B99D9E" w:rsidR="000D7743" w:rsidRDefault="000D7743" w:rsidP="000D7743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Рисунок 21 – всплывающее окно смены логина</w:t>
      </w:r>
    </w:p>
    <w:p w14:paraId="1F1F6527" w14:textId="77777777" w:rsidR="005E36C1" w:rsidRDefault="005E36C1" w:rsidP="000D7743">
      <w:pPr>
        <w:spacing w:after="0" w:line="360" w:lineRule="auto"/>
        <w:ind w:firstLine="851"/>
        <w:jc w:val="center"/>
        <w:rPr>
          <w:rFonts w:eastAsia="Consolas" w:cstheme="minorHAnsi"/>
          <w:sz w:val="28"/>
          <w:szCs w:val="28"/>
        </w:rPr>
      </w:pPr>
    </w:p>
    <w:p w14:paraId="2E403E8C" w14:textId="1E952424" w:rsidR="005E36C1" w:rsidRDefault="005E36C1" w:rsidP="005E36C1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t>5.5 Завершение работы с приложением</w:t>
      </w:r>
    </w:p>
    <w:p w14:paraId="07908BA4" w14:textId="56B73F40" w:rsidR="0014764F" w:rsidRDefault="005E36C1" w:rsidP="005E36C1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Завершить работу с приложением можно с помощью кнопок навигации системы мобильного устройства.</w:t>
      </w:r>
    </w:p>
    <w:p w14:paraId="4F026FBD" w14:textId="77777777" w:rsidR="0014764F" w:rsidRDefault="0014764F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083790B6" w14:textId="5A14E889" w:rsidR="005E36C1" w:rsidRDefault="0014764F" w:rsidP="0014764F">
      <w:pPr>
        <w:spacing w:after="0" w:line="360" w:lineRule="auto"/>
        <w:ind w:firstLine="851"/>
        <w:jc w:val="center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lastRenderedPageBreak/>
        <w:t>Заключение</w:t>
      </w:r>
    </w:p>
    <w:p w14:paraId="2E2E4265" w14:textId="50C39AAE" w:rsidR="0014764F" w:rsidRDefault="0014764F" w:rsidP="0014764F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>Целью данного учебного проекта являлась разработка мобильного приложения «</w:t>
      </w:r>
      <w:proofErr w:type="spellStart"/>
      <w:r>
        <w:rPr>
          <w:rFonts w:eastAsia="Consolas" w:cstheme="minorHAnsi"/>
          <w:sz w:val="28"/>
          <w:szCs w:val="28"/>
          <w:lang w:val="en-US"/>
        </w:rPr>
        <w:t>StudyPal</w:t>
      </w:r>
      <w:proofErr w:type="spellEnd"/>
      <w:r>
        <w:rPr>
          <w:rFonts w:eastAsia="Consolas" w:cstheme="minorHAnsi"/>
          <w:sz w:val="28"/>
          <w:szCs w:val="28"/>
        </w:rPr>
        <w:t>».</w:t>
      </w:r>
    </w:p>
    <w:p w14:paraId="79AF0FFC" w14:textId="2EB82829" w:rsidR="0014764F" w:rsidRDefault="0014764F" w:rsidP="0014764F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В ходе реализации поставленной задачи был изучен язык </w:t>
      </w:r>
      <w:r>
        <w:rPr>
          <w:rFonts w:eastAsia="Consolas" w:cstheme="minorHAnsi"/>
          <w:sz w:val="28"/>
          <w:szCs w:val="28"/>
          <w:lang w:val="en-US"/>
        </w:rPr>
        <w:t>Dart</w:t>
      </w:r>
      <w:r>
        <w:rPr>
          <w:rFonts w:eastAsia="Consolas" w:cstheme="minorHAnsi"/>
          <w:sz w:val="28"/>
          <w:szCs w:val="28"/>
        </w:rPr>
        <w:t xml:space="preserve"> и фреймворк </w:t>
      </w:r>
      <w:r>
        <w:rPr>
          <w:rFonts w:eastAsia="Consolas" w:cstheme="minorHAnsi"/>
          <w:sz w:val="28"/>
          <w:szCs w:val="28"/>
          <w:lang w:val="en-US"/>
        </w:rPr>
        <w:t>Flutter</w:t>
      </w:r>
      <w:r>
        <w:rPr>
          <w:rFonts w:eastAsia="Consolas" w:cstheme="minorHAnsi"/>
          <w:sz w:val="28"/>
          <w:szCs w:val="28"/>
        </w:rPr>
        <w:t>, были укреплены знания графических редакторов.</w:t>
      </w:r>
    </w:p>
    <w:p w14:paraId="3B67940F" w14:textId="26CC2AEF" w:rsidR="0014764F" w:rsidRDefault="0014764F" w:rsidP="0014764F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Следует также указать, что в поставленной задаче был реализован простой </w:t>
      </w:r>
      <w:proofErr w:type="spellStart"/>
      <w:r>
        <w:rPr>
          <w:rFonts w:eastAsia="Consolas" w:cstheme="minorHAnsi"/>
          <w:sz w:val="28"/>
          <w:szCs w:val="28"/>
        </w:rPr>
        <w:t>интефейс</w:t>
      </w:r>
      <w:proofErr w:type="spellEnd"/>
      <w:r>
        <w:rPr>
          <w:rFonts w:eastAsia="Consolas" w:cstheme="minorHAnsi"/>
          <w:sz w:val="28"/>
          <w:szCs w:val="28"/>
        </w:rPr>
        <w:t>, который позволяет использовать приложение пользователю, не обладающему дополнительными знаниями ЭВМ. Также основной функционал реализован</w:t>
      </w:r>
      <w:r w:rsidR="00180911">
        <w:rPr>
          <w:rFonts w:eastAsia="Consolas" w:cstheme="minorHAnsi"/>
          <w:sz w:val="28"/>
          <w:szCs w:val="28"/>
        </w:rPr>
        <w:t xml:space="preserve"> для пользователя, функционал для администратора не выполняется.</w:t>
      </w:r>
    </w:p>
    <w:p w14:paraId="3C1A0A89" w14:textId="66880BFB" w:rsidR="00180911" w:rsidRDefault="00180911" w:rsidP="0014764F">
      <w:pPr>
        <w:spacing w:after="0" w:line="360" w:lineRule="auto"/>
        <w:ind w:firstLine="851"/>
        <w:jc w:val="both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t xml:space="preserve">После тщательного тестирования приложения были выявлены некоторые недоработки, которые были полностью исправлены на стадии проектирования или полностью исключены на стадии тестирования программы. В </w:t>
      </w:r>
      <w:proofErr w:type="spellStart"/>
      <w:r>
        <w:rPr>
          <w:rFonts w:eastAsia="Consolas" w:cstheme="minorHAnsi"/>
          <w:sz w:val="28"/>
          <w:szCs w:val="28"/>
        </w:rPr>
        <w:t>целлом</w:t>
      </w:r>
      <w:proofErr w:type="spellEnd"/>
      <w:r>
        <w:rPr>
          <w:rFonts w:eastAsia="Consolas" w:cstheme="minorHAnsi"/>
          <w:sz w:val="28"/>
          <w:szCs w:val="28"/>
        </w:rPr>
        <w:t>, при реализации приложения, были выполнены все условия, перечисленные в предыдущих разделах пояснительной записки. Таким образом, можно сказать, что приложение было реализовано успешно.</w:t>
      </w:r>
    </w:p>
    <w:p w14:paraId="0C4078B9" w14:textId="77777777" w:rsidR="00180911" w:rsidRDefault="00180911">
      <w:pPr>
        <w:spacing w:after="0" w:line="240" w:lineRule="auto"/>
        <w:rPr>
          <w:rFonts w:eastAsia="Consolas" w:cstheme="minorHAnsi"/>
          <w:sz w:val="28"/>
          <w:szCs w:val="28"/>
        </w:rPr>
      </w:pPr>
      <w:r>
        <w:rPr>
          <w:rFonts w:eastAsia="Consolas" w:cstheme="minorHAnsi"/>
          <w:sz w:val="28"/>
          <w:szCs w:val="28"/>
        </w:rPr>
        <w:br w:type="page"/>
      </w:r>
    </w:p>
    <w:p w14:paraId="7941A5F1" w14:textId="461D934E" w:rsidR="00180911" w:rsidRDefault="00180911" w:rsidP="0014764F">
      <w:p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eastAsia="Consolas" w:cstheme="minorHAnsi"/>
          <w:b/>
          <w:bCs/>
          <w:sz w:val="28"/>
          <w:szCs w:val="28"/>
        </w:rPr>
        <w:lastRenderedPageBreak/>
        <w:t>Список используемых источников</w:t>
      </w:r>
    </w:p>
    <w:p w14:paraId="2650477F" w14:textId="524B7E94" w:rsidR="00180911" w:rsidRPr="00577F45" w:rsidRDefault="00577F45" w:rsidP="002D1F72">
      <w:pPr>
        <w:pStyle w:val="af8"/>
        <w:numPr>
          <w:ilvl w:val="0"/>
          <w:numId w:val="6"/>
        </w:numPr>
        <w:spacing w:after="0" w:line="360" w:lineRule="auto"/>
        <w:ind w:firstLine="851"/>
        <w:jc w:val="both"/>
        <w:rPr>
          <w:rFonts w:eastAsia="Consolas" w:cstheme="minorHAnsi"/>
          <w:b/>
          <w:bCs/>
          <w:sz w:val="28"/>
          <w:szCs w:val="28"/>
        </w:rPr>
      </w:pPr>
      <w:r>
        <w:rPr>
          <w:rFonts w:ascii="Times New Roman" w:eastAsia="Consolas" w:hAnsi="Times New Roman"/>
          <w:sz w:val="28"/>
          <w:szCs w:val="28"/>
        </w:rPr>
        <w:t xml:space="preserve">Сайт </w:t>
      </w:r>
      <w:proofErr w:type="spellStart"/>
      <w:r>
        <w:rPr>
          <w:rFonts w:ascii="Times New Roman" w:eastAsia="Consolas" w:hAnsi="Times New Roman"/>
          <w:sz w:val="28"/>
          <w:szCs w:val="28"/>
          <w:lang w:val="en-US"/>
        </w:rPr>
        <w:t>Metanit</w:t>
      </w:r>
      <w:proofErr w:type="spellEnd"/>
      <w:r w:rsidRPr="00577F45">
        <w:rPr>
          <w:rFonts w:ascii="Times New Roman" w:eastAsia="Consolas" w:hAnsi="Times New Roman"/>
          <w:sz w:val="28"/>
          <w:szCs w:val="28"/>
        </w:rPr>
        <w:t>.</w:t>
      </w:r>
      <w:r>
        <w:rPr>
          <w:rFonts w:ascii="Times New Roman" w:eastAsia="Consolas" w:hAnsi="Times New Roman"/>
          <w:sz w:val="28"/>
          <w:szCs w:val="28"/>
          <w:lang w:val="en-US"/>
        </w:rPr>
        <w:t>com</w:t>
      </w:r>
      <w:r w:rsidRPr="00577F45">
        <w:rPr>
          <w:rFonts w:ascii="Times New Roman" w:eastAsia="Consolas" w:hAnsi="Times New Roman"/>
          <w:sz w:val="28"/>
          <w:szCs w:val="28"/>
        </w:rPr>
        <w:t xml:space="preserve"> – </w:t>
      </w:r>
      <w:r>
        <w:rPr>
          <w:rFonts w:ascii="Times New Roman" w:eastAsia="Consolas" w:hAnsi="Times New Roman"/>
          <w:sz w:val="28"/>
          <w:szCs w:val="28"/>
        </w:rPr>
        <w:t xml:space="preserve">Режим доступа: </w:t>
      </w:r>
      <w:r w:rsidRPr="00577F45">
        <w:rPr>
          <w:rFonts w:ascii="Times New Roman" w:eastAsia="Consolas" w:hAnsi="Times New Roman"/>
          <w:sz w:val="28"/>
          <w:szCs w:val="28"/>
        </w:rPr>
        <w:t xml:space="preserve">https://metanit.com/dart/flutter/1.1.php – Дата доступа: </w:t>
      </w:r>
      <w:r>
        <w:rPr>
          <w:rFonts w:ascii="Times New Roman" w:eastAsia="Consolas" w:hAnsi="Times New Roman"/>
          <w:sz w:val="28"/>
          <w:szCs w:val="28"/>
        </w:rPr>
        <w:t>07</w:t>
      </w:r>
      <w:r w:rsidRPr="00577F45">
        <w:rPr>
          <w:rFonts w:ascii="Times New Roman" w:eastAsia="Consolas" w:hAnsi="Times New Roman"/>
          <w:sz w:val="28"/>
          <w:szCs w:val="28"/>
        </w:rPr>
        <w:t>.</w:t>
      </w:r>
      <w:r>
        <w:rPr>
          <w:rFonts w:ascii="Times New Roman" w:eastAsia="Consolas" w:hAnsi="Times New Roman"/>
          <w:sz w:val="28"/>
          <w:szCs w:val="28"/>
        </w:rPr>
        <w:t>0</w:t>
      </w:r>
      <w:r w:rsidRPr="00577F45">
        <w:rPr>
          <w:rFonts w:ascii="Times New Roman" w:eastAsia="Consolas" w:hAnsi="Times New Roman"/>
          <w:sz w:val="28"/>
          <w:szCs w:val="28"/>
        </w:rPr>
        <w:t>1.202</w:t>
      </w:r>
      <w:r>
        <w:rPr>
          <w:rFonts w:ascii="Times New Roman" w:eastAsia="Consolas" w:hAnsi="Times New Roman"/>
          <w:sz w:val="28"/>
          <w:szCs w:val="28"/>
        </w:rPr>
        <w:t>4</w:t>
      </w:r>
      <w:r w:rsidRPr="00577F45">
        <w:rPr>
          <w:rFonts w:ascii="Times New Roman" w:eastAsia="Consolas" w:hAnsi="Times New Roman"/>
          <w:sz w:val="28"/>
          <w:szCs w:val="28"/>
        </w:rPr>
        <w:t>.</w:t>
      </w:r>
    </w:p>
    <w:p w14:paraId="0652F80D" w14:textId="0C050E9F" w:rsidR="004C2613" w:rsidRDefault="000F403C" w:rsidP="002D1F72">
      <w:pPr>
        <w:pStyle w:val="af8"/>
        <w:numPr>
          <w:ilvl w:val="0"/>
          <w:numId w:val="6"/>
        </w:numPr>
        <w:spacing w:after="0" w:line="360" w:lineRule="auto"/>
        <w:ind w:firstLine="851"/>
        <w:jc w:val="both"/>
        <w:rPr>
          <w:rFonts w:ascii="Times New Roman" w:eastAsia="Consolas" w:hAnsi="Times New Roman"/>
          <w:sz w:val="28"/>
          <w:szCs w:val="28"/>
        </w:rPr>
      </w:pPr>
      <w:r w:rsidRPr="000F403C">
        <w:rPr>
          <w:rFonts w:ascii="Times New Roman" w:eastAsia="Consolas" w:hAnsi="Times New Roman"/>
          <w:sz w:val="28"/>
          <w:szCs w:val="28"/>
        </w:rPr>
        <w:t xml:space="preserve">Сайт </w:t>
      </w:r>
      <w:r w:rsidRPr="000F403C">
        <w:rPr>
          <w:rFonts w:ascii="Times New Roman" w:eastAsia="Consolas" w:hAnsi="Times New Roman"/>
          <w:sz w:val="28"/>
          <w:szCs w:val="28"/>
        </w:rPr>
        <w:t>stackoverflow.com</w:t>
      </w:r>
      <w:r>
        <w:rPr>
          <w:rFonts w:ascii="Times New Roman" w:eastAsia="Consolas" w:hAnsi="Times New Roman"/>
          <w:sz w:val="28"/>
          <w:szCs w:val="28"/>
        </w:rPr>
        <w:t xml:space="preserve"> – Режим доступа: </w:t>
      </w:r>
      <w:hyperlink r:id="rId28" w:history="1">
        <w:r w:rsidRPr="00E329C4">
          <w:rPr>
            <w:rStyle w:val="a5"/>
            <w:rFonts w:ascii="Times New Roman" w:eastAsia="Consolas" w:hAnsi="Times New Roman"/>
            <w:sz w:val="28"/>
            <w:szCs w:val="28"/>
          </w:rPr>
          <w:t>https://stackoverflow.com</w:t>
        </w:r>
      </w:hyperlink>
      <w:r>
        <w:rPr>
          <w:rFonts w:ascii="Times New Roman" w:eastAsia="Consolas" w:hAnsi="Times New Roman"/>
          <w:sz w:val="28"/>
          <w:szCs w:val="28"/>
        </w:rPr>
        <w:t xml:space="preserve"> – Дата доступа 29.12.2023.</w:t>
      </w:r>
    </w:p>
    <w:p w14:paraId="390EB1FE" w14:textId="77777777" w:rsidR="004C2613" w:rsidRDefault="004C2613">
      <w:pPr>
        <w:spacing w:after="0" w:line="240" w:lineRule="auto"/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/>
          <w:sz w:val="28"/>
          <w:szCs w:val="28"/>
        </w:rPr>
        <w:br w:type="page"/>
      </w:r>
    </w:p>
    <w:p w14:paraId="2D0F92E5" w14:textId="3B392E05" w:rsidR="0095668E" w:rsidRDefault="0095668E">
      <w:pPr>
        <w:spacing w:after="0" w:line="240" w:lineRule="auto"/>
        <w:rPr>
          <w:rFonts w:ascii="Times New Roman" w:eastAsia="Consolas" w:hAnsi="Times New Roman"/>
          <w:sz w:val="28"/>
          <w:szCs w:val="28"/>
        </w:rPr>
      </w:pPr>
      <w:r w:rsidRPr="0095668E">
        <w:rPr>
          <w:rFonts w:ascii="Times New Roman" w:eastAsia="Consolas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56629E09" wp14:editId="695AB38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66900" cy="3276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B3C8" w14:textId="2F0DB4D3" w:rsidR="0095668E" w:rsidRPr="0095668E" w:rsidRDefault="009566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6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Листинг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29E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147pt;height:25.8pt;z-index: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" filled="f" stroked="f">
                <v:textbox>
                  <w:txbxContent>
                    <w:p w14:paraId="09B3B3C8" w14:textId="2F0DB4D3" w:rsidR="0095668E" w:rsidRPr="0095668E" w:rsidRDefault="009566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5668E">
                        <w:rPr>
                          <w:b/>
                          <w:bCs/>
                          <w:sz w:val="28"/>
                          <w:szCs w:val="28"/>
                        </w:rPr>
                        <w:t>Листинг программы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eastAsia="Consolas" w:hAnsi="Times New Roman"/>
          <w:sz w:val="28"/>
          <w:szCs w:val="28"/>
        </w:rPr>
        <w:br w:type="page"/>
      </w:r>
    </w:p>
    <w:p w14:paraId="7AA7DF26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lastRenderedPageBreak/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package:flutter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material.dart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5289D1C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package:google_fonts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google_fonts.dart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521FE8A7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package:hive_flutter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hive_flutter.dart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2D2D3253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/Pages/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register_page.dart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39F063F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home_page.dart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5637849F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/models/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subjects_list.dart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2AE7A0B4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/models/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task_list.dart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30CE42C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/models/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user_list.dart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709A2A19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54DF12C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void </w:t>
      </w:r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main(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) async {</w:t>
      </w:r>
    </w:p>
    <w:p w14:paraId="7A2A1AFE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await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Hive.initFlutter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3C5A85B3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Hive.registerAdapter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SubjectAdapter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));</w:t>
      </w:r>
    </w:p>
    <w:p w14:paraId="77C7EE94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Hive.registerAdapter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TasksAdapter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));</w:t>
      </w:r>
    </w:p>
    <w:p w14:paraId="4C1899B4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Hive.registerAdapter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UserAdapter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));</w:t>
      </w:r>
    </w:p>
    <w:p w14:paraId="66CD64A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var box = await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Hive.openBox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709A774F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0E0177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var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isUserRegistered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box.containsKey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userList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5FF05318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1B0A21A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runApp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StudyPal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isUserRegistered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isUserRegistered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));</w:t>
      </w:r>
    </w:p>
    <w:p w14:paraId="104785E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22E7D8B0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370AA8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44A1D83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class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StudyPal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extends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StatelessWidget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{</w:t>
      </w:r>
    </w:p>
    <w:p w14:paraId="2A5AEDBA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final bool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isUserRegistered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7D5EC8D1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84AE85F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const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StudyPal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{Key? key, required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this.isUserRegistered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}) : super(key: key);</w:t>
      </w:r>
    </w:p>
    <w:p w14:paraId="2CC15476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FD20571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72779F9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107F0899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Widget </w:t>
      </w:r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build(</w:t>
      </w:r>
      <w:proofErr w:type="spellStart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74797F77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MaterialApp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41BE6AC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D6D4ACB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routes: {</w:t>
      </w:r>
    </w:p>
    <w:p w14:paraId="14DB46C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'/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': (context) =&gt; const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3B364171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'/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RegisterPage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':(context) =&gt; const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RegisterPage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2B795209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},</w:t>
      </w:r>
    </w:p>
    <w:p w14:paraId="684CEFC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A9743DD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debugShowCheckedModeBanner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: false,</w:t>
      </w:r>
    </w:p>
    <w:p w14:paraId="4813535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870490E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theme: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ThemeData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6AF76DF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useMaterial3: true,</w:t>
      </w:r>
    </w:p>
    <w:p w14:paraId="4470529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41CE47D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colorScheme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ColorScheme.fromSeed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seedColor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(255, 55, 0, 255)),</w:t>
      </w:r>
    </w:p>
    <w:p w14:paraId="0376586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scaffoldBackgroundColor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(245, 245, 245, 245),</w:t>
      </w:r>
    </w:p>
    <w:p w14:paraId="6E29CB0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disabledColor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(255, 146, 146, 255),</w:t>
      </w:r>
    </w:p>
    <w:p w14:paraId="545E5EB9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//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primaryColor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(255, 58, 0, 232),</w:t>
      </w:r>
    </w:p>
    <w:p w14:paraId="4364CC3A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shadowColor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: const Color(0x66DBDBDB),</w:t>
      </w:r>
    </w:p>
    <w:p w14:paraId="0CFBB1ED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canvasColor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(245, 245, 245, 245),</w:t>
      </w:r>
    </w:p>
    <w:p w14:paraId="2EE5974F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8EA6CBE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textTheme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GoogleFonts.latoTextTheme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145A93F6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displayMedium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GoogleFonts.yesevaOne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71EAFD29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  color: const Color(0xFF202020),</w:t>
      </w:r>
    </w:p>
    <w:p w14:paraId="5EFF01F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fontSize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: 20,</w:t>
      </w:r>
    </w:p>
    <w:p w14:paraId="77FAFBC7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7299F11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6C2B32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GoogleFonts.montserrat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465EE69C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  color: const Color(0xFF202020),</w:t>
      </w:r>
    </w:p>
    <w:p w14:paraId="41C1BE8C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fontSize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: 15,</w:t>
      </w:r>
    </w:p>
    <w:p w14:paraId="40B7CC76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fontWeight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FontWeight.normal</w:t>
      </w:r>
      <w:proofErr w:type="spellEnd"/>
    </w:p>
    <w:p w14:paraId="662BAF45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34EFD331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F85D291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labelSmall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GoogleFonts.montserrat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7BEC07B9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  color: const Color(0xFFAEAEAE),</w:t>
      </w:r>
    </w:p>
    <w:p w14:paraId="28F13893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fontSize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: 15,</w:t>
      </w:r>
    </w:p>
    <w:p w14:paraId="49141653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  )</w:t>
      </w:r>
    </w:p>
    <w:p w14:paraId="22A94D77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  )</w:t>
      </w:r>
    </w:p>
    <w:p w14:paraId="540D8381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),</w:t>
      </w:r>
    </w:p>
    <w:p w14:paraId="257ACB53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2D6F25C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  home: </w:t>
      </w:r>
      <w:proofErr w:type="spellStart"/>
      <w:proofErr w:type="gramStart"/>
      <w:r w:rsidRPr="00672A8A">
        <w:rPr>
          <w:rFonts w:ascii="Times New Roman" w:eastAsia="Consolas" w:hAnsi="Times New Roman"/>
          <w:sz w:val="28"/>
          <w:szCs w:val="28"/>
          <w:lang w:val="en-US"/>
        </w:rPr>
        <w:t>isUserRegistered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?</w:t>
      </w:r>
      <w:proofErr w:type="gram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const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() : const </w:t>
      </w:r>
      <w:proofErr w:type="spellStart"/>
      <w:r w:rsidRPr="00672A8A">
        <w:rPr>
          <w:rFonts w:ascii="Times New Roman" w:eastAsia="Consolas" w:hAnsi="Times New Roman"/>
          <w:sz w:val="28"/>
          <w:szCs w:val="28"/>
          <w:lang w:val="en-US"/>
        </w:rPr>
        <w:t>RegisterPage</w:t>
      </w:r>
      <w:proofErr w:type="spellEnd"/>
      <w:r w:rsidRPr="00672A8A">
        <w:rPr>
          <w:rFonts w:ascii="Times New Roman" w:eastAsia="Consolas" w:hAnsi="Times New Roman"/>
          <w:sz w:val="28"/>
          <w:szCs w:val="28"/>
          <w:lang w:val="en-US"/>
        </w:rPr>
        <w:t>(),</w:t>
      </w:r>
    </w:p>
    <w:p w14:paraId="3B1CB101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672A8A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r w:rsidRPr="00672A8A">
        <w:rPr>
          <w:rFonts w:ascii="Times New Roman" w:eastAsia="Consolas" w:hAnsi="Times New Roman"/>
          <w:sz w:val="28"/>
          <w:szCs w:val="28"/>
        </w:rPr>
        <w:t>);</w:t>
      </w:r>
    </w:p>
    <w:p w14:paraId="56BF3752" w14:textId="77777777" w:rsidR="00672A8A" w:rsidRP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672A8A">
        <w:rPr>
          <w:rFonts w:ascii="Times New Roman" w:eastAsia="Consolas" w:hAnsi="Times New Roman"/>
          <w:sz w:val="28"/>
          <w:szCs w:val="28"/>
        </w:rPr>
        <w:t xml:space="preserve">  }</w:t>
      </w:r>
    </w:p>
    <w:p w14:paraId="503E95C9" w14:textId="1959E732" w:rsidR="00672A8A" w:rsidRDefault="00672A8A" w:rsidP="00672A8A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672A8A">
        <w:rPr>
          <w:rFonts w:ascii="Times New Roman" w:eastAsia="Consolas" w:hAnsi="Times New Roman"/>
          <w:sz w:val="28"/>
          <w:szCs w:val="28"/>
        </w:rPr>
        <w:t>}</w:t>
      </w:r>
    </w:p>
    <w:p w14:paraId="290726C2" w14:textId="77777777" w:rsidR="00672A8A" w:rsidRDefault="00672A8A">
      <w:pPr>
        <w:spacing w:after="0" w:line="240" w:lineRule="auto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/>
          <w:sz w:val="28"/>
          <w:szCs w:val="28"/>
        </w:rPr>
        <w:br w:type="page"/>
      </w:r>
    </w:p>
    <w:p w14:paraId="4F563418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lastRenderedPageBreak/>
        <w:t>import '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package:flutter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material.dart</w:t>
      </w:r>
      <w:proofErr w:type="spellEnd"/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391966F8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package:google_nav_bar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google_nav_bar.dart</w:t>
      </w:r>
      <w:proofErr w:type="spellEnd"/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E90014D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>import 'Pages/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account_page.dart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58EAC36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>import 'Pages/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doneTask_page.dart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D7140CD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>import 'Pages/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task_page.dart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CCFC042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90F57E6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class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extends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StatefulWidget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{</w:t>
      </w:r>
    </w:p>
    <w:p w14:paraId="0CAC0E0A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const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({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super.key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});</w:t>
      </w:r>
    </w:p>
    <w:p w14:paraId="3FA3564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8327214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424F6C9D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State&lt;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createState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) =&gt; _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HomePageState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7C06ACE8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2724335F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2D39D5A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>class _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HomePageState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extends State&lt;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&gt; {</w:t>
      </w:r>
    </w:p>
    <w:p w14:paraId="7B48575D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14C8A8A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final List&lt;Widget&gt; pages = [</w:t>
      </w:r>
    </w:p>
    <w:p w14:paraId="106B9E70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const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DoneTask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0BA9DB0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const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TaskPage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0E452338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const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AccountPage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0D64D63E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];</w:t>
      </w:r>
    </w:p>
    <w:p w14:paraId="707BB328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494ECEE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int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selectedIndex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= 1;</w:t>
      </w:r>
    </w:p>
    <w:p w14:paraId="705259C6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24AEFAD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navigationBarIndex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int index) {</w:t>
      </w:r>
    </w:p>
    <w:p w14:paraId="2FD9854F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46DBE9C9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selectedIndex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= index;</w:t>
      </w:r>
    </w:p>
    <w:p w14:paraId="7DA4A5C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});</w:t>
      </w:r>
    </w:p>
    <w:p w14:paraId="307984E3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40EBC305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FA56664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7755E06B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Widget </w:t>
      </w:r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build(</w:t>
      </w:r>
      <w:proofErr w:type="spellStart"/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348F5DC3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return </w:t>
      </w:r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Scaffold(</w:t>
      </w:r>
      <w:proofErr w:type="gramEnd"/>
    </w:p>
    <w:p w14:paraId="7B0CC319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3A59E4E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bottomNavigationBar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73B6D280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padding: const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(vertical: 14),</w:t>
      </w:r>
    </w:p>
    <w:p w14:paraId="47B6733B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</w:p>
    <w:p w14:paraId="3D6F8CA7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decoration: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BoxDecoration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B73C3E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color: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3302C19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A187C33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),</w:t>
      </w:r>
    </w:p>
    <w:p w14:paraId="68615E15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A633640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child: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GNav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4B25214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6A7B37C0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backgroundColor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416A41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color: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disabledColor</w:t>
      </w:r>
      <w:proofErr w:type="spellEnd"/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3A2741A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activeColor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Colors.white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A4CF08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iconSize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: 30,</w:t>
      </w:r>
    </w:p>
    <w:p w14:paraId="04B5024E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MainAxisAlignment.spaceEvenly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F261CD7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gap: 8,</w:t>
      </w:r>
    </w:p>
    <w:p w14:paraId="642D27EA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selectedIndex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selectedIndex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361249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padding: const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EdgeInsets.all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>10),</w:t>
      </w:r>
    </w:p>
    <w:p w14:paraId="30C63E07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//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tabBackgroundColor:const</w:t>
      </w:r>
      <w:proofErr w:type="spellEnd"/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(255, 55, 0, 253),</w:t>
      </w:r>
    </w:p>
    <w:p w14:paraId="404665B7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7B8E8C8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onTabChange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: (index) {</w:t>
      </w:r>
    </w:p>
    <w:p w14:paraId="3BC72F8D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navigationBarIndex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(index);</w:t>
      </w:r>
    </w:p>
    <w:p w14:paraId="63780777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},</w:t>
      </w:r>
    </w:p>
    <w:p w14:paraId="0EC358DE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7735010E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tabs: const [</w:t>
      </w:r>
    </w:p>
    <w:p w14:paraId="47767012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GButton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icon: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Icons.task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, text: '</w:t>
      </w:r>
      <w:r w:rsidRPr="00F06BBF">
        <w:rPr>
          <w:rFonts w:ascii="Times New Roman" w:eastAsia="Consolas" w:hAnsi="Times New Roman"/>
          <w:sz w:val="28"/>
          <w:szCs w:val="28"/>
        </w:rPr>
        <w:t>Выполнено</w:t>
      </w:r>
      <w:r w:rsidRPr="00F06BBF">
        <w:rPr>
          <w:rFonts w:ascii="Times New Roman" w:eastAsia="Consolas" w:hAnsi="Times New Roman"/>
          <w:sz w:val="28"/>
          <w:szCs w:val="28"/>
          <w:lang w:val="en-US"/>
        </w:rPr>
        <w:t>'),</w:t>
      </w:r>
    </w:p>
    <w:p w14:paraId="25B6314A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598DBA0D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GButton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icon: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Icons.list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, text: '</w:t>
      </w:r>
      <w:r w:rsidRPr="00F06BBF">
        <w:rPr>
          <w:rFonts w:ascii="Times New Roman" w:eastAsia="Consolas" w:hAnsi="Times New Roman"/>
          <w:sz w:val="28"/>
          <w:szCs w:val="28"/>
        </w:rPr>
        <w:t>Задания</w:t>
      </w:r>
      <w:r w:rsidRPr="00F06BBF">
        <w:rPr>
          <w:rFonts w:ascii="Times New Roman" w:eastAsia="Consolas" w:hAnsi="Times New Roman"/>
          <w:sz w:val="28"/>
          <w:szCs w:val="28"/>
          <w:lang w:val="en-US"/>
        </w:rPr>
        <w:t>'),</w:t>
      </w:r>
    </w:p>
    <w:p w14:paraId="2D275A38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59BCD37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6BBF">
        <w:rPr>
          <w:rFonts w:ascii="Times New Roman" w:eastAsia="Consolas" w:hAnsi="Times New Roman"/>
          <w:sz w:val="28"/>
          <w:szCs w:val="28"/>
          <w:lang w:val="en-US"/>
        </w:rPr>
        <w:t>GButton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icon: </w:t>
      </w:r>
      <w:proofErr w:type="spellStart"/>
      <w:r w:rsidRPr="00F06BBF">
        <w:rPr>
          <w:rFonts w:ascii="Times New Roman" w:eastAsia="Consolas" w:hAnsi="Times New Roman"/>
          <w:sz w:val="28"/>
          <w:szCs w:val="28"/>
          <w:lang w:val="en-US"/>
        </w:rPr>
        <w:t>Icons.account_circle_rounded</w:t>
      </w:r>
      <w:proofErr w:type="spellEnd"/>
      <w:r w:rsidRPr="00F06BBF">
        <w:rPr>
          <w:rFonts w:ascii="Times New Roman" w:eastAsia="Consolas" w:hAnsi="Times New Roman"/>
          <w:sz w:val="28"/>
          <w:szCs w:val="28"/>
          <w:lang w:val="en-US"/>
        </w:rPr>
        <w:t>, text: '</w:t>
      </w:r>
      <w:r w:rsidRPr="00F06BBF">
        <w:rPr>
          <w:rFonts w:ascii="Times New Roman" w:eastAsia="Consolas" w:hAnsi="Times New Roman"/>
          <w:sz w:val="28"/>
          <w:szCs w:val="28"/>
        </w:rPr>
        <w:t>Аккаунт</w:t>
      </w:r>
      <w:r w:rsidRPr="00F06BBF">
        <w:rPr>
          <w:rFonts w:ascii="Times New Roman" w:eastAsia="Consolas" w:hAnsi="Times New Roman"/>
          <w:sz w:val="28"/>
          <w:szCs w:val="28"/>
          <w:lang w:val="en-US"/>
        </w:rPr>
        <w:t>'),</w:t>
      </w:r>
    </w:p>
    <w:p w14:paraId="3C0A1E47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F06BB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r w:rsidRPr="00F06BBF">
        <w:rPr>
          <w:rFonts w:ascii="Times New Roman" w:eastAsia="Consolas" w:hAnsi="Times New Roman"/>
          <w:sz w:val="28"/>
          <w:szCs w:val="28"/>
        </w:rPr>
        <w:t>],</w:t>
      </w:r>
    </w:p>
    <w:p w14:paraId="6B3868A6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F06BBF">
        <w:rPr>
          <w:rFonts w:ascii="Times New Roman" w:eastAsia="Consolas" w:hAnsi="Times New Roman"/>
          <w:sz w:val="28"/>
          <w:szCs w:val="28"/>
        </w:rPr>
        <w:t xml:space="preserve">        ),</w:t>
      </w:r>
    </w:p>
    <w:p w14:paraId="6E13A6DB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F06BBF">
        <w:rPr>
          <w:rFonts w:ascii="Times New Roman" w:eastAsia="Consolas" w:hAnsi="Times New Roman"/>
          <w:sz w:val="28"/>
          <w:szCs w:val="28"/>
        </w:rPr>
        <w:t xml:space="preserve">      ),</w:t>
      </w:r>
    </w:p>
    <w:p w14:paraId="02F517D3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</w:p>
    <w:p w14:paraId="0F9F9B4C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F06BBF">
        <w:rPr>
          <w:rFonts w:ascii="Times New Roman" w:eastAsia="Consolas" w:hAnsi="Times New Roman"/>
          <w:sz w:val="28"/>
          <w:szCs w:val="28"/>
        </w:rPr>
        <w:t xml:space="preserve">      </w:t>
      </w:r>
      <w:proofErr w:type="spellStart"/>
      <w:r w:rsidRPr="00F06BBF">
        <w:rPr>
          <w:rFonts w:ascii="Times New Roman" w:eastAsia="Consolas" w:hAnsi="Times New Roman"/>
          <w:sz w:val="28"/>
          <w:szCs w:val="28"/>
        </w:rPr>
        <w:t>body</w:t>
      </w:r>
      <w:proofErr w:type="spellEnd"/>
      <w:r w:rsidRPr="00F06BBF">
        <w:rPr>
          <w:rFonts w:ascii="Times New Roman" w:eastAsia="Consolas" w:hAnsi="Times New Roman"/>
          <w:sz w:val="28"/>
          <w:szCs w:val="28"/>
        </w:rPr>
        <w:t xml:space="preserve">: </w:t>
      </w:r>
      <w:proofErr w:type="spellStart"/>
      <w:r w:rsidRPr="00F06BBF">
        <w:rPr>
          <w:rFonts w:ascii="Times New Roman" w:eastAsia="Consolas" w:hAnsi="Times New Roman"/>
          <w:sz w:val="28"/>
          <w:szCs w:val="28"/>
        </w:rPr>
        <w:t>pages</w:t>
      </w:r>
      <w:proofErr w:type="spellEnd"/>
      <w:r w:rsidRPr="00F06BBF">
        <w:rPr>
          <w:rFonts w:ascii="Times New Roman" w:eastAsia="Consolas" w:hAnsi="Times New Roman"/>
          <w:sz w:val="28"/>
          <w:szCs w:val="28"/>
        </w:rPr>
        <w:t>[</w:t>
      </w:r>
      <w:proofErr w:type="spellStart"/>
      <w:r w:rsidRPr="00F06BBF">
        <w:rPr>
          <w:rFonts w:ascii="Times New Roman" w:eastAsia="Consolas" w:hAnsi="Times New Roman"/>
          <w:sz w:val="28"/>
          <w:szCs w:val="28"/>
        </w:rPr>
        <w:t>selectedIndex</w:t>
      </w:r>
      <w:proofErr w:type="spellEnd"/>
      <w:r w:rsidRPr="00F06BBF">
        <w:rPr>
          <w:rFonts w:ascii="Times New Roman" w:eastAsia="Consolas" w:hAnsi="Times New Roman"/>
          <w:sz w:val="28"/>
          <w:szCs w:val="28"/>
        </w:rPr>
        <w:t>],</w:t>
      </w:r>
    </w:p>
    <w:p w14:paraId="79157B70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</w:p>
    <w:p w14:paraId="482D7DCF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F06BBF">
        <w:rPr>
          <w:rFonts w:ascii="Times New Roman" w:eastAsia="Consolas" w:hAnsi="Times New Roman"/>
          <w:sz w:val="28"/>
          <w:szCs w:val="28"/>
        </w:rPr>
        <w:t xml:space="preserve">    );</w:t>
      </w:r>
    </w:p>
    <w:p w14:paraId="14404D70" w14:textId="77777777" w:rsidR="00F06BBF" w:rsidRP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F06BBF">
        <w:rPr>
          <w:rFonts w:ascii="Times New Roman" w:eastAsia="Consolas" w:hAnsi="Times New Roman"/>
          <w:sz w:val="28"/>
          <w:szCs w:val="28"/>
        </w:rPr>
        <w:t xml:space="preserve">  }</w:t>
      </w:r>
    </w:p>
    <w:p w14:paraId="52581CE9" w14:textId="5947CE6E" w:rsidR="00F06BBF" w:rsidRDefault="00F06BBF" w:rsidP="00F06BB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F06BBF">
        <w:rPr>
          <w:rFonts w:ascii="Times New Roman" w:eastAsia="Consolas" w:hAnsi="Times New Roman"/>
          <w:sz w:val="28"/>
          <w:szCs w:val="28"/>
        </w:rPr>
        <w:t>}</w:t>
      </w:r>
    </w:p>
    <w:p w14:paraId="32C747D3" w14:textId="77777777" w:rsidR="00F06BBF" w:rsidRDefault="00F06BBF">
      <w:pPr>
        <w:spacing w:after="0" w:line="240" w:lineRule="auto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/>
          <w:sz w:val="28"/>
          <w:szCs w:val="28"/>
        </w:rPr>
        <w:br w:type="page"/>
      </w:r>
    </w:p>
    <w:p w14:paraId="648D876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lastRenderedPageBreak/>
        <w:t>import '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package:flutter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material.dart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248F5B7F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package:hive_flutter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hive_flutter.dart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2AB5E70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/Pages/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task_detail_page.dart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F6C29B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>import '../Data/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data_base.dart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13884FB5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F66958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class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TaskPage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extends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StatefulWidget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{</w:t>
      </w:r>
    </w:p>
    <w:p w14:paraId="4D82BCB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const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TaskPage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{Key? key}) : super(key: key);</w:t>
      </w:r>
    </w:p>
    <w:p w14:paraId="2B8EE20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3829BD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64A214E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State&lt;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TaskPage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createState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) =&gt; _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TaskPageState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39097EF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3C57E24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28FB76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>class _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TaskPageState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extends State&lt;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TaskPage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&gt; {</w:t>
      </w:r>
    </w:p>
    <w:p w14:paraId="2E7A969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final _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Hive.box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2FF0325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late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2CC712E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C2C508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7B1B130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initState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58B4E8D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super.initState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2F55C4C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86B722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if (_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subjectList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') == null || _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userList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') == null) {</w:t>
      </w:r>
    </w:p>
    <w:p w14:paraId="1D07ADF8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db.createInitialData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4AA9CE7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} else {</w:t>
      </w:r>
    </w:p>
    <w:p w14:paraId="6F62C774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db.loadData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3B8AA2A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}</w:t>
      </w:r>
    </w:p>
    <w:p w14:paraId="508DCD2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6B03789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F36915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pressedButton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int index) {</w:t>
      </w:r>
    </w:p>
    <w:p w14:paraId="6B71EDD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0CBE8FC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for (int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= 0;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;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++) {</w:t>
      </w:r>
    </w:p>
    <w:p w14:paraId="059F6998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].pressed =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== index;</w:t>
      </w:r>
    </w:p>
    <w:p w14:paraId="4FA28F9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}</w:t>
      </w:r>
    </w:p>
    <w:p w14:paraId="2A6B3D25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});</w:t>
      </w:r>
    </w:p>
    <w:p w14:paraId="6F156B2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</w:p>
    <w:p w14:paraId="23BC0E7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00846CC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34D33C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73C8494F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Widget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build(</w:t>
      </w:r>
      <w:proofErr w:type="spellStart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65B1565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return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Scaffold(</w:t>
      </w:r>
      <w:proofErr w:type="gramEnd"/>
    </w:p>
    <w:p w14:paraId="5F4AC83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body: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ListView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2F08435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children: &lt;Widget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&gt;[</w:t>
      </w:r>
      <w:proofErr w:type="gramEnd"/>
    </w:p>
    <w:p w14:paraId="700CB9FF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3348563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children: &lt;Widget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&gt;[</w:t>
      </w:r>
      <w:proofErr w:type="gramEnd"/>
    </w:p>
    <w:p w14:paraId="791F2E4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ConstrainedBox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3C40290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constraints: const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BoxConstraints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maxHeight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100),</w:t>
      </w:r>
    </w:p>
    <w:p w14:paraId="0472982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B4318B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ListView.builder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1818A99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padding: const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(bottom: 20, top: 20, left: 30),</w:t>
      </w:r>
    </w:p>
    <w:p w14:paraId="052F79D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shrinkWrap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0961575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physics: const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ScrollPhysics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765F72B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scrollDirection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Axis.horizontal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6C11B2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itemCount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93C131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itemBuilder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(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context, index) {</w:t>
      </w:r>
    </w:p>
    <w:p w14:paraId="10B63F3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AA3E83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return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3D113C0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margin: const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(right: 6),</w:t>
      </w:r>
    </w:p>
    <w:p w14:paraId="5938F0DF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width: 188,</w:t>
      </w:r>
    </w:p>
    <w:p w14:paraId="787D7F6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child: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OutlinedButton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018DEEA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() {</w:t>
      </w:r>
    </w:p>
    <w:p w14:paraId="3D0890B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pressedButton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(index);</w:t>
      </w:r>
    </w:p>
    <w:p w14:paraId="0CA3E05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},</w:t>
      </w:r>
    </w:p>
    <w:p w14:paraId="05E17F1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style: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OutlinedButton.styleFrom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36D4310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backgroundColor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[index].pressed</w:t>
      </w:r>
    </w:p>
    <w:p w14:paraId="056A87F5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?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</w:p>
    <w:p w14:paraId="62EE796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: const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(245, 245, 245, 245),</w:t>
      </w:r>
    </w:p>
    <w:p w14:paraId="71B33AA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side: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BorderSide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03DD1BC4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color: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[index].pressed</w:t>
      </w:r>
    </w:p>
    <w:p w14:paraId="547EE99F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?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</w:p>
    <w:p w14:paraId="23D5542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: Colors.black26),</w:t>
      </w:r>
    </w:p>
    <w:p w14:paraId="4A0B0CE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shape: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RoundedRectangleBorder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24FAC97E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(25),</w:t>
      </w:r>
    </w:p>
    <w:p w14:paraId="4410BCDE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),</w:t>
      </w:r>
    </w:p>
    <w:p w14:paraId="512A5F2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padding: const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(horizontal: 25),</w:t>
      </w:r>
    </w:p>
    <w:p w14:paraId="6192029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),</w:t>
      </w:r>
    </w:p>
    <w:p w14:paraId="397AFC8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child: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3E36A96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[index].name,</w:t>
      </w:r>
    </w:p>
    <w:p w14:paraId="520E8108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textAlign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TextAlign.left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178DFD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overflow: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TextOverflow.ellipsis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530A72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softWrap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16887D4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maxLines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2,</w:t>
      </w:r>
    </w:p>
    <w:p w14:paraId="0D3AA99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style: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1E87EFE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color: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[index].pressed</w:t>
      </w:r>
    </w:p>
    <w:p w14:paraId="600C1F2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  ?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Colors.white</w:t>
      </w:r>
      <w:proofErr w:type="spellEnd"/>
    </w:p>
    <w:p w14:paraId="4C14F78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  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Colors.grey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[900],</w:t>
      </w:r>
    </w:p>
    <w:p w14:paraId="5B68213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),</w:t>
      </w:r>
    </w:p>
    <w:p w14:paraId="44CF703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),</w:t>
      </w:r>
    </w:p>
    <w:p w14:paraId="6511702E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6909925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);</w:t>
      </w:r>
    </w:p>
    <w:p w14:paraId="2F40EB14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},</w:t>
      </w:r>
    </w:p>
    <w:p w14:paraId="68872A5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246F4D4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5CF46D3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ListView.builder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280DC6D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shrinkWrap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33912DD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physics: const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NeverScrollableScrollPhysics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6398A33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itemCount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1BA567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itemBuilder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(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context,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1493D2C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609AA9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final subject =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];</w:t>
      </w:r>
    </w:p>
    <w:p w14:paraId="3BE2CA6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67AF5C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return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Visibility(</w:t>
      </w:r>
      <w:proofErr w:type="gramEnd"/>
    </w:p>
    <w:p w14:paraId="3633CDE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visible: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subject.pressed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C6DEA8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FCA58C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child: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ListView.builder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30BD160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reverse: true,</w:t>
      </w:r>
    </w:p>
    <w:p w14:paraId="6102B97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padding: const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(horizontal: 20),</w:t>
      </w:r>
    </w:p>
    <w:p w14:paraId="40913F6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shrinkWrap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1F39347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physics: const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NeverScrollableScrollPhysics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709EBD54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itemCount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subject.tasks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4D2224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itemBuilder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(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context,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5C799A7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0289D0E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final task =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subject.tasks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];</w:t>
      </w:r>
    </w:p>
    <w:p w14:paraId="711DEE4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44B5C4F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return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GestureDetector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A210AD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onTap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() {</w:t>
      </w:r>
    </w:p>
    <w:p w14:paraId="60AA4A5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Navigator.push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(context,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MaterialPageRoute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(builder:(context) =&gt;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TaskDetailPage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task: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].tasks[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], subject: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],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,),));</w:t>
      </w:r>
    </w:p>
    <w:p w14:paraId="7FF2392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},</w:t>
      </w:r>
    </w:p>
    <w:p w14:paraId="0A886A3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child: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2E5E6A3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padding: const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(right: 5, left: 20, top: 20, bottom: 20),</w:t>
      </w:r>
    </w:p>
    <w:p w14:paraId="771D6AF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margin: const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(bottom: 16),</w:t>
      </w:r>
    </w:p>
    <w:p w14:paraId="3E9E4FC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decoration: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BoxDecoration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A67D72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color: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canvasColor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CB65DD8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(30),</w:t>
      </w:r>
    </w:p>
    <w:p w14:paraId="5B3AFD6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[</w:t>
      </w:r>
    </w:p>
    <w:p w14:paraId="01188C1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25C3649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color: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shadowColor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3F6AF9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blurRadius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10,</w:t>
      </w:r>
    </w:p>
    <w:p w14:paraId="39BB758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spreadRadius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2,</w:t>
      </w:r>
    </w:p>
    <w:p w14:paraId="6797D43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),</w:t>
      </w:r>
    </w:p>
    <w:p w14:paraId="46B43F15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],</w:t>
      </w:r>
    </w:p>
    <w:p w14:paraId="0BE4D5F5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          ),</w:t>
      </w:r>
    </w:p>
    <w:p w14:paraId="64F0DCDC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child: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0755E15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crossAxisAlignment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CrossAxisAlignment.start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04B3161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MainAxisAlignment.spaceEvenly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562FC0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children: [</w:t>
      </w:r>
    </w:p>
    <w:p w14:paraId="216C18B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</w:p>
    <w:p w14:paraId="4AFD4C2B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725FFB1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task.name,</w:t>
      </w:r>
    </w:p>
    <w:p w14:paraId="673089A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style: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textTheme.displayMedium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C1DC5E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D3D0608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softWrap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191D2AB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overflow: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TextOverflow.ellipsis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0EFC5EB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),</w:t>
      </w:r>
    </w:p>
    <w:p w14:paraId="02CB2B3E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</w:p>
    <w:p w14:paraId="47468DF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78C014A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task.description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BE5C4D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style: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textTheme.labelSmall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8BDCC3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softWrap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: false,</w:t>
      </w:r>
    </w:p>
    <w:p w14:paraId="64503EE8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),</w:t>
      </w:r>
    </w:p>
    <w:p w14:paraId="758A3DD1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53727E9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"</w:t>
      </w:r>
      <w:r w:rsidRPr="00170C0F">
        <w:rPr>
          <w:rFonts w:ascii="Times New Roman" w:eastAsia="Consolas" w:hAnsi="Times New Roman"/>
          <w:sz w:val="28"/>
          <w:szCs w:val="28"/>
        </w:rPr>
        <w:t>Сложность</w:t>
      </w:r>
      <w:r w:rsidRPr="00170C0F">
        <w:rPr>
          <w:rFonts w:ascii="Times New Roman" w:eastAsia="Consolas" w:hAnsi="Times New Roman"/>
          <w:sz w:val="28"/>
          <w:szCs w:val="28"/>
          <w:lang w:val="en-US"/>
        </w:rPr>
        <w:t>: ${</w:t>
      </w:r>
      <w:proofErr w:type="spellStart"/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task.difficulty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}",</w:t>
      </w:r>
    </w:p>
    <w:p w14:paraId="6A6EACC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style: 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170C0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170C0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170C0F">
        <w:rPr>
          <w:rFonts w:ascii="Times New Roman" w:eastAsia="Consolas" w:hAnsi="Times New Roman"/>
          <w:sz w:val="28"/>
          <w:szCs w:val="28"/>
          <w:lang w:val="en-US"/>
        </w:rPr>
        <w:t>textTheme.labelSmall</w:t>
      </w:r>
      <w:proofErr w:type="spellEnd"/>
      <w:proofErr w:type="gramEnd"/>
      <w:r w:rsidRPr="00170C0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2E77DA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r w:rsidRPr="00170C0F">
        <w:rPr>
          <w:rFonts w:ascii="Times New Roman" w:eastAsia="Consolas" w:hAnsi="Times New Roman"/>
          <w:sz w:val="28"/>
          <w:szCs w:val="28"/>
        </w:rPr>
        <w:t>),</w:t>
      </w:r>
    </w:p>
    <w:p w14:paraId="75CB3E7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              ],</w:t>
      </w:r>
    </w:p>
    <w:p w14:paraId="11281ED2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            ),</w:t>
      </w:r>
    </w:p>
    <w:p w14:paraId="4B330BC5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          ),</w:t>
      </w:r>
    </w:p>
    <w:p w14:paraId="0057683A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        );</w:t>
      </w:r>
    </w:p>
    <w:p w14:paraId="34461C83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      },</w:t>
      </w:r>
    </w:p>
    <w:p w14:paraId="00C0A436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    ),</w:t>
      </w:r>
    </w:p>
    <w:p w14:paraId="79686C94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  );</w:t>
      </w:r>
    </w:p>
    <w:p w14:paraId="361A561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  },</w:t>
      </w:r>
    </w:p>
    <w:p w14:paraId="2B666E94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  ),</w:t>
      </w:r>
    </w:p>
    <w:p w14:paraId="13ACE7A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  ],</w:t>
      </w:r>
    </w:p>
    <w:p w14:paraId="6B3FBADF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  ),</w:t>
      </w:r>
    </w:p>
    <w:p w14:paraId="06F0E89D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  ],</w:t>
      </w:r>
    </w:p>
    <w:p w14:paraId="63187C37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  ),</w:t>
      </w:r>
    </w:p>
    <w:p w14:paraId="3D623820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  );</w:t>
      </w:r>
    </w:p>
    <w:p w14:paraId="7C0FFDE9" w14:textId="77777777" w:rsidR="00170C0F" w:rsidRP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 xml:space="preserve">  }</w:t>
      </w:r>
    </w:p>
    <w:p w14:paraId="396B0266" w14:textId="12822A11" w:rsidR="00170C0F" w:rsidRDefault="00170C0F" w:rsidP="00170C0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170C0F">
        <w:rPr>
          <w:rFonts w:ascii="Times New Roman" w:eastAsia="Consolas" w:hAnsi="Times New Roman"/>
          <w:sz w:val="28"/>
          <w:szCs w:val="28"/>
        </w:rPr>
        <w:t>}</w:t>
      </w:r>
    </w:p>
    <w:p w14:paraId="2694919D" w14:textId="77777777" w:rsidR="00170C0F" w:rsidRDefault="00170C0F">
      <w:pPr>
        <w:spacing w:after="0" w:line="240" w:lineRule="auto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/>
          <w:sz w:val="28"/>
          <w:szCs w:val="28"/>
        </w:rPr>
        <w:br w:type="page"/>
      </w:r>
    </w:p>
    <w:p w14:paraId="3D97C66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lastRenderedPageBreak/>
        <w:t>import '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package:flutter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material.dart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02A2EFB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package:hive_flutter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adapters.dart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3FD28C2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/models/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subjects_list.dart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0B57A41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/models/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task_list.dart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3C3FC54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57F047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>import '../Data/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data_base.dart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24DBF9E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60E689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class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TaskDetailPage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extends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StatefulWidget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{</w:t>
      </w:r>
    </w:p>
    <w:p w14:paraId="11CF044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DE4041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final Tasks task;</w:t>
      </w:r>
    </w:p>
    <w:p w14:paraId="3F7CC5B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final Subject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subject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30B9A02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final int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5C4295A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final int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0173B6B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F35EAF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const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TaskDetailPage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{Key? key, required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this.task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required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this.subject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required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this.taskIndex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required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this.subjectIndex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}) : super(key: key);</w:t>
      </w:r>
    </w:p>
    <w:p w14:paraId="6283E71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944343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489509C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State&lt;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TaskDetailPage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createState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) =&gt; _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TaskDetailPageState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18A5472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17A7628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B7CD50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>class _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TaskDetailPageState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extends State&lt;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TaskDetailPage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&gt; {</w:t>
      </w:r>
    </w:p>
    <w:p w14:paraId="4F062A0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A87A51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final _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Hive.box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00D4321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late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db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6791E5E1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bool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isDone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= true;</w:t>
      </w:r>
    </w:p>
    <w:p w14:paraId="632CE6E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CA3A62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3D2B004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initState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35B5E41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super.initState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1DFCAA8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126411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if (_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subjectList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') == null || _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userList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') == null) {</w:t>
      </w:r>
    </w:p>
    <w:p w14:paraId="339C504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db.createInitialData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0EC142E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} else {</w:t>
      </w:r>
    </w:p>
    <w:p w14:paraId="272FC43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db.loadData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6E862CB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}</w:t>
      </w:r>
    </w:p>
    <w:p w14:paraId="2C6EE87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35D946C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B7DB59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changeTask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bool done, int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int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50ACEFA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157376C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].tasks[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].finished = done;</w:t>
      </w:r>
    </w:p>
    <w:p w14:paraId="09A042E1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});</w:t>
      </w:r>
    </w:p>
    <w:p w14:paraId="6432670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CA6BD8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db.updateDataBase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23C28D6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}</w:t>
      </w:r>
    </w:p>
    <w:p w14:paraId="79B8B29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DA9225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C96BC9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5DCCEE8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Widget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build(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19E7817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return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Scaffold(</w:t>
      </w:r>
      <w:proofErr w:type="gramEnd"/>
    </w:p>
    <w:p w14:paraId="615DA211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body: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601F541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MainAxisAlignment.spaceBetween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CEA087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crossAxisAlignment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CrossAxisAlignment.start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9539EB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7FC920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children: [</w:t>
      </w:r>
    </w:p>
    <w:p w14:paraId="7F7AA4D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F1333A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3EB0B22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crossAxisAlignment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CrossAxisAlignment.start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BB070D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AE6CC8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children: [</w:t>
      </w:r>
    </w:p>
    <w:p w14:paraId="6341A671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689B34D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margin: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(top: 30),</w:t>
      </w:r>
    </w:p>
    <w:p w14:paraId="2547C6C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DA14E2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Row(</w:t>
      </w:r>
      <w:proofErr w:type="gramEnd"/>
    </w:p>
    <w:p w14:paraId="40401F2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crossAxisAlignment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CrossAxisAlignment.baseline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6F83E6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textBaseline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TextBaseline.alphabetic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C8020A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children: [</w:t>
      </w:r>
    </w:p>
    <w:p w14:paraId="4A71C27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093D5B1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IconButton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11DC6CB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5044009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Navigator.pop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(context);</w:t>
      </w:r>
    </w:p>
    <w:p w14:paraId="5BD6DB8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},</w:t>
      </w:r>
    </w:p>
    <w:p w14:paraId="5CB1630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icon: const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Icons.arrow_back_ios_new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1C30BCD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14CA426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2E62344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const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SizedBox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087C268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width: 20,</w:t>
      </w:r>
    </w:p>
    <w:p w14:paraId="1DDE5B9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766B735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133483C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Expanded(</w:t>
      </w:r>
      <w:proofErr w:type="gramEnd"/>
    </w:p>
    <w:p w14:paraId="60B06BE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child: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6B27FAA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widget.subject.name,</w:t>
      </w:r>
    </w:p>
    <w:p w14:paraId="77C8611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softWrap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5D4189A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// overflow: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TextOverflow.clip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64A542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maxLines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3,</w:t>
      </w:r>
    </w:p>
    <w:p w14:paraId="5C8A8A5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</w:p>
    <w:p w14:paraId="49EA44A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style: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displayMedium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3B59CAE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fontSize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30</w:t>
      </w:r>
    </w:p>
    <w:p w14:paraId="7ECB191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      ),</w:t>
      </w:r>
    </w:p>
    <w:p w14:paraId="508ED1F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1219AA3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7DA34C9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],</w:t>
      </w:r>
    </w:p>
    <w:p w14:paraId="7CBDB2B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147EE8E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63BADE6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2F4185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3956E7D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padding: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(left: 20, right: 20, top: 30),</w:t>
      </w:r>
    </w:p>
    <w:p w14:paraId="560A322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6033ABD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widget.task.name,</w:t>
      </w:r>
    </w:p>
    <w:p w14:paraId="3954E3A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08AE312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style: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1DA02A1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fontSize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20,</w:t>
      </w:r>
    </w:p>
    <w:p w14:paraId="247C73E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fontWeight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FontWeight.bold</w:t>
      </w:r>
      <w:proofErr w:type="spellEnd"/>
    </w:p>
    <w:p w14:paraId="5578195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7B7050E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1EDCA04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10FCE50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0EA602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4A78B87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margin: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(left: 20),</w:t>
      </w:r>
    </w:p>
    <w:p w14:paraId="1449EC2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72F540B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'</w:t>
      </w:r>
      <w:r w:rsidRPr="00C95CC5">
        <w:rPr>
          <w:rFonts w:ascii="Times New Roman" w:eastAsia="Consolas" w:hAnsi="Times New Roman"/>
          <w:sz w:val="28"/>
          <w:szCs w:val="28"/>
        </w:rPr>
        <w:t>Сложность</w:t>
      </w:r>
      <w:r w:rsidRPr="00C95CC5">
        <w:rPr>
          <w:rFonts w:ascii="Times New Roman" w:eastAsia="Consolas" w:hAnsi="Times New Roman"/>
          <w:sz w:val="28"/>
          <w:szCs w:val="28"/>
          <w:lang w:val="en-US"/>
        </w:rPr>
        <w:t>: ${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.difficulty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}',</w:t>
      </w:r>
    </w:p>
    <w:p w14:paraId="45C1E28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3A1B90A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style: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4E8876E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Colors.grey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[600]</w:t>
      </w:r>
    </w:p>
    <w:p w14:paraId="64469D3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),</w:t>
      </w:r>
    </w:p>
    <w:p w14:paraId="040B09C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3682B7E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4FD559D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6E3F61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3265265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margin: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(horizontal: 20, vertical: 5),</w:t>
      </w:r>
    </w:p>
    <w:p w14:paraId="6D7D1B8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padding: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(top: 20, bottom: 20, left: 20, right: 5),</w:t>
      </w:r>
    </w:p>
    <w:p w14:paraId="73967CF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alignment: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Alignment.centerLeft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F44BEB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B5521C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decoration: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BoxDecoration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4BFD00F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canvasColor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41BF13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(20),</w:t>
      </w:r>
    </w:p>
    <w:p w14:paraId="7F023FE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[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145B124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shadowColor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04D8396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</w:rPr>
        <w:t>blurRadius</w:t>
      </w:r>
      <w:proofErr w:type="spellEnd"/>
      <w:r w:rsidRPr="00C95CC5">
        <w:rPr>
          <w:rFonts w:ascii="Times New Roman" w:eastAsia="Consolas" w:hAnsi="Times New Roman"/>
          <w:sz w:val="28"/>
          <w:szCs w:val="28"/>
        </w:rPr>
        <w:t>: 10,</w:t>
      </w:r>
    </w:p>
    <w:p w14:paraId="7620076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</w:rPr>
        <w:t>spreadRadius</w:t>
      </w:r>
      <w:proofErr w:type="spellEnd"/>
      <w:r w:rsidRPr="00C95CC5">
        <w:rPr>
          <w:rFonts w:ascii="Times New Roman" w:eastAsia="Consolas" w:hAnsi="Times New Roman"/>
          <w:sz w:val="28"/>
          <w:szCs w:val="28"/>
        </w:rPr>
        <w:t>: 2,</w:t>
      </w:r>
    </w:p>
    <w:p w14:paraId="45C9D1F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          )]</w:t>
      </w:r>
    </w:p>
    <w:p w14:paraId="6A88C3D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        ),</w:t>
      </w:r>
    </w:p>
    <w:p w14:paraId="1BCD605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</w:p>
    <w:p w14:paraId="30F6295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        </w:t>
      </w: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child: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Row(</w:t>
      </w:r>
      <w:proofErr w:type="gramEnd"/>
    </w:p>
    <w:p w14:paraId="6E9D0E3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textBaseline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TextBaseline.alphabetic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A36B6B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00B30A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children: [</w:t>
      </w:r>
    </w:p>
    <w:p w14:paraId="0856C27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const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Icons.my_library_books_rounded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textDirection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TextDirection.ltr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,),</w:t>
      </w:r>
    </w:p>
    <w:p w14:paraId="036F783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662E0A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const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SizedBox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A50E28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width: 10,</w:t>
      </w:r>
    </w:p>
    <w:p w14:paraId="0C0FEF1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5A537A0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F7E2FD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Expanded(</w:t>
      </w:r>
      <w:proofErr w:type="gramEnd"/>
    </w:p>
    <w:p w14:paraId="36FF4E1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child: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7B6468A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.description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== '' ? '</w:t>
      </w:r>
      <w:r w:rsidRPr="00C95CC5">
        <w:rPr>
          <w:rFonts w:ascii="Times New Roman" w:eastAsia="Consolas" w:hAnsi="Times New Roman"/>
          <w:sz w:val="28"/>
          <w:szCs w:val="28"/>
        </w:rPr>
        <w:t>Нажмите</w:t>
      </w: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r w:rsidRPr="00C95CC5">
        <w:rPr>
          <w:rFonts w:ascii="Times New Roman" w:eastAsia="Consolas" w:hAnsi="Times New Roman"/>
          <w:sz w:val="28"/>
          <w:szCs w:val="28"/>
        </w:rPr>
        <w:t>чтобы</w:t>
      </w: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C95CC5">
        <w:rPr>
          <w:rFonts w:ascii="Times New Roman" w:eastAsia="Consolas" w:hAnsi="Times New Roman"/>
          <w:sz w:val="28"/>
          <w:szCs w:val="28"/>
        </w:rPr>
        <w:t>открыть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' :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widget.task.description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610B34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textAlign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TextAlign.left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9B9889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softWrap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3DB93F9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maxLines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2,</w:t>
      </w:r>
    </w:p>
    <w:p w14:paraId="06C8D1E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overflow: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TextOverflow.ellipsis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12878A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    </w:t>
      </w:r>
    </w:p>
    <w:p w14:paraId="68A9AFA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style: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50C485B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Colors.grey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[700]</w:t>
      </w:r>
    </w:p>
    <w:p w14:paraId="1E4A947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),</w:t>
      </w:r>
    </w:p>
    <w:p w14:paraId="2E2EBB6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51D72E6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471C587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],</w:t>
      </w:r>
    </w:p>
    <w:p w14:paraId="257BDEA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1C18557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6C93E96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],</w:t>
      </w:r>
    </w:p>
    <w:p w14:paraId="016D3A0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565902D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FCE4D6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Row(</w:t>
      </w:r>
      <w:proofErr w:type="gramEnd"/>
    </w:p>
    <w:p w14:paraId="187BDA7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MainAxisAlignment.spaceBetween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27982C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A9A6A2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children: [</w:t>
      </w:r>
    </w:p>
    <w:p w14:paraId="40E62E0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5981C68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62A9CAA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width: 140,</w:t>
      </w:r>
    </w:p>
    <w:p w14:paraId="26D18AC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4FC5705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padding: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(horizontal: 10, vertical: 10),</w:t>
      </w:r>
    </w:p>
    <w:p w14:paraId="6472E1F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margin: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(horizontal: 20, vertical: 20),</w:t>
      </w:r>
    </w:p>
    <w:p w14:paraId="2652A07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4AE2946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decoration: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BoxDecoration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163FC7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3D98B9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6BCE085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(20)</w:t>
      </w:r>
    </w:p>
    <w:p w14:paraId="5A22A03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7D6910D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</w:p>
    <w:p w14:paraId="42B8883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child: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Row(</w:t>
      </w:r>
      <w:proofErr w:type="gramEnd"/>
    </w:p>
    <w:p w14:paraId="3C4E53C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MainAxisAlignment.start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3F0390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children: [</w:t>
      </w:r>
    </w:p>
    <w:p w14:paraId="51C7BB0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765F937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const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Icons.help_outline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Colors.white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, size: 30,),</w:t>
      </w:r>
    </w:p>
    <w:p w14:paraId="4BA97A2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3FC0D58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const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SizedBox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width: 5,),</w:t>
      </w:r>
    </w:p>
    <w:p w14:paraId="63CBA8C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1717B2B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0330D69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'</w:t>
      </w:r>
      <w:r w:rsidRPr="00C95CC5">
        <w:rPr>
          <w:rFonts w:ascii="Times New Roman" w:eastAsia="Consolas" w:hAnsi="Times New Roman"/>
          <w:sz w:val="28"/>
          <w:szCs w:val="28"/>
        </w:rPr>
        <w:t>Помощь</w:t>
      </w:r>
      <w:r w:rsidRPr="00C95CC5">
        <w:rPr>
          <w:rFonts w:ascii="Times New Roman" w:eastAsia="Consolas" w:hAnsi="Times New Roman"/>
          <w:sz w:val="28"/>
          <w:szCs w:val="28"/>
          <w:lang w:val="en-US"/>
        </w:rPr>
        <w:t>',</w:t>
      </w:r>
    </w:p>
    <w:p w14:paraId="03A49E0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5D4FE14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style: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5C81D34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Colors.white</w:t>
      </w:r>
      <w:proofErr w:type="spellEnd"/>
    </w:p>
    <w:p w14:paraId="7B93E0D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7325E7A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1034F791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],</w:t>
      </w:r>
    </w:p>
    <w:p w14:paraId="5B0A3FE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3343678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3BE7664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74ABF01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498E58B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margin: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(right: 20),</w:t>
      </w:r>
    </w:p>
    <w:p w14:paraId="74EE25A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F27EC0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decoration: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BoxDecoration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6995EF4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color: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.finished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?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Colors.green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[400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] :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Colors.grey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[900],</w:t>
      </w:r>
    </w:p>
    <w:p w14:paraId="380A507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(100),</w:t>
      </w:r>
    </w:p>
    <w:p w14:paraId="7EBCAF0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7929CC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[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3E95F31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shadowColor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99B569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blurRadius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10,</w:t>
      </w:r>
    </w:p>
    <w:p w14:paraId="77553F7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spreadRadius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2</w:t>
      </w:r>
    </w:p>
    <w:p w14:paraId="1C70679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)]</w:t>
      </w:r>
    </w:p>
    <w:p w14:paraId="1F42B78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5D87FF00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54E82F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child: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IconButton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003CB2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disabledColor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C9637B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color: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Colors.grey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[200],</w:t>
      </w:r>
    </w:p>
    <w:p w14:paraId="09E45481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highlightColor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(255, 0, 128, 255),</w:t>
      </w:r>
    </w:p>
    <w:p w14:paraId="178A975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iconSize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 36,</w:t>
      </w:r>
    </w:p>
    <w:p w14:paraId="3ADD4444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5590C61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    if (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.finished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!=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isDone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2E0CFF1C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changeTask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isDone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widget.subjectIndex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43A38DF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}</w:t>
      </w:r>
    </w:p>
    <w:p w14:paraId="748A30CB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else {</w:t>
      </w:r>
    </w:p>
    <w:p w14:paraId="747EC37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isDone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= !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isDone</w:t>
      </w:r>
      <w:proofErr w:type="spellEnd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3E1CD53D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changeTask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isDone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widget.subjectIndex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732D637E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}</w:t>
      </w:r>
    </w:p>
    <w:p w14:paraId="2F4ECCE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},</w:t>
      </w:r>
    </w:p>
    <w:p w14:paraId="7D17F576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  icon: </w:t>
      </w:r>
      <w:proofErr w:type="spellStart"/>
      <w:proofErr w:type="gramStart"/>
      <w:r w:rsidRPr="00C95CC5">
        <w:rPr>
          <w:rFonts w:ascii="Times New Roman" w:eastAsia="Consolas" w:hAnsi="Times New Roman"/>
          <w:sz w:val="28"/>
          <w:szCs w:val="28"/>
          <w:lang w:val="en-US"/>
        </w:rPr>
        <w:t>widget.task</w:t>
      </w:r>
      <w:proofErr w:type="gramEnd"/>
      <w:r w:rsidRPr="00C95CC5">
        <w:rPr>
          <w:rFonts w:ascii="Times New Roman" w:eastAsia="Consolas" w:hAnsi="Times New Roman"/>
          <w:sz w:val="28"/>
          <w:szCs w:val="28"/>
          <w:lang w:val="en-US"/>
        </w:rPr>
        <w:t>.finished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? const Icon(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Icons.done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) : const Icon(</w:t>
      </w:r>
      <w:proofErr w:type="spellStart"/>
      <w:r w:rsidRPr="00C95CC5">
        <w:rPr>
          <w:rFonts w:ascii="Times New Roman" w:eastAsia="Consolas" w:hAnsi="Times New Roman"/>
          <w:sz w:val="28"/>
          <w:szCs w:val="28"/>
          <w:lang w:val="en-US"/>
        </w:rPr>
        <w:t>Icons.link</w:t>
      </w:r>
      <w:proofErr w:type="spellEnd"/>
      <w:r w:rsidRPr="00C95CC5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1B30A283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r w:rsidRPr="00C95CC5">
        <w:rPr>
          <w:rFonts w:ascii="Times New Roman" w:eastAsia="Consolas" w:hAnsi="Times New Roman"/>
          <w:sz w:val="28"/>
          <w:szCs w:val="28"/>
        </w:rPr>
        <w:t>),</w:t>
      </w:r>
    </w:p>
    <w:p w14:paraId="33D72BC5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      )</w:t>
      </w:r>
    </w:p>
    <w:p w14:paraId="60B6F689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    ],</w:t>
      </w:r>
    </w:p>
    <w:p w14:paraId="661CDB08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  ),</w:t>
      </w:r>
    </w:p>
    <w:p w14:paraId="7C0BA602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  ],</w:t>
      </w:r>
    </w:p>
    <w:p w14:paraId="65EC8E57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  ),</w:t>
      </w:r>
    </w:p>
    <w:p w14:paraId="3F1D83EF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  );</w:t>
      </w:r>
    </w:p>
    <w:p w14:paraId="6A5B49FA" w14:textId="77777777" w:rsidR="00C95CC5" w:rsidRP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 xml:space="preserve">  }</w:t>
      </w:r>
    </w:p>
    <w:p w14:paraId="51610824" w14:textId="063DB273" w:rsidR="00C95CC5" w:rsidRDefault="00C95CC5" w:rsidP="00C95CC5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C95CC5">
        <w:rPr>
          <w:rFonts w:ascii="Times New Roman" w:eastAsia="Consolas" w:hAnsi="Times New Roman"/>
          <w:sz w:val="28"/>
          <w:szCs w:val="28"/>
        </w:rPr>
        <w:t>}</w:t>
      </w:r>
    </w:p>
    <w:p w14:paraId="07F39A02" w14:textId="77777777" w:rsidR="00C95CC5" w:rsidRDefault="00C95CC5">
      <w:pPr>
        <w:spacing w:after="0" w:line="240" w:lineRule="auto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/>
          <w:sz w:val="28"/>
          <w:szCs w:val="28"/>
        </w:rPr>
        <w:br w:type="page"/>
      </w:r>
    </w:p>
    <w:p w14:paraId="0082FC8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lastRenderedPageBreak/>
        <w:t>import '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package:flutter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material.dart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3C1EE31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package:hive_flutter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adapters.dart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07FBDD74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>import '../Data/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data_base.dart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646B6B2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>import '../models/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user_list.dart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07F9AF7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0CD90A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class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RegisterPage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extends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StatefulWidget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{</w:t>
      </w:r>
    </w:p>
    <w:p w14:paraId="3933D68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RegisterPage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({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super.key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});</w:t>
      </w:r>
    </w:p>
    <w:p w14:paraId="14BA9E5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6583AA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11CEFF7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State&lt;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RegisterPage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createState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) =&gt; _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RegisterPageState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4D2B808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18EE7E0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065BB3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>class _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RegisterPageState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extends State&lt;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RegisterPage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&gt; {</w:t>
      </w:r>
    </w:p>
    <w:p w14:paraId="29CC23A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781262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final _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Hive.box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50A231A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late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79580BC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final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nameController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TextEditingController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41C8433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final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TextEditingController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3AC71C6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final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TextEditingController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03994E3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bool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passwordTextObscure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 true;</w:t>
      </w:r>
    </w:p>
    <w:p w14:paraId="2B5A9A0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bool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 true;</w:t>
      </w:r>
    </w:p>
    <w:p w14:paraId="4DD3D6A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double radius = 10;</w:t>
      </w:r>
    </w:p>
    <w:p w14:paraId="52DEDC3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AB4485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0147D0D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initState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3B240B3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super.initState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70CF3CE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95F91B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if (_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subjectList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') == null || _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userList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') == null) {</w:t>
      </w:r>
    </w:p>
    <w:p w14:paraId="42666E8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db.createInitialData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6EAA0DD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} else {</w:t>
      </w:r>
    </w:p>
    <w:p w14:paraId="0CE2268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db.loadData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5AEC19A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}</w:t>
      </w:r>
    </w:p>
    <w:p w14:paraId="2E9FE52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472683F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BA2B96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addAccount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String name, String password) {</w:t>
      </w:r>
    </w:p>
    <w:p w14:paraId="1CAEC61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77F1F98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//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db.users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[0].name = name;</w:t>
      </w:r>
    </w:p>
    <w:p w14:paraId="18FEB17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//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db.users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[0].password = password;</w:t>
      </w:r>
    </w:p>
    <w:p w14:paraId="7DEA309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db.users.add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User(name: name, password: password));</w:t>
      </w:r>
    </w:p>
    <w:p w14:paraId="1C55EF7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//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db.users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.clear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27D0521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});</w:t>
      </w:r>
    </w:p>
    <w:p w14:paraId="7DEB10F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DF73CF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db.updateDataBase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50EB544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6F0C311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1C4BD7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3A4496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40A1CF5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Widget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build(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1A9BEFE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return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Scaffold(</w:t>
      </w:r>
      <w:proofErr w:type="gramEnd"/>
    </w:p>
    <w:p w14:paraId="6B50678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resizeToAvoidBottomInset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 false,</w:t>
      </w:r>
    </w:p>
    <w:p w14:paraId="06A1BA9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body: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057FB3A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MainAxisAlignment.center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0F1CF3F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children: [</w:t>
      </w:r>
    </w:p>
    <w:p w14:paraId="64C8888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7C2A5A3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Center(</w:t>
      </w:r>
      <w:proofErr w:type="gramEnd"/>
    </w:p>
    <w:p w14:paraId="7FD2D7A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child: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56A7F104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'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StudyPal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',</w:t>
      </w:r>
    </w:p>
    <w:p w14:paraId="03D60E1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</w:p>
    <w:p w14:paraId="45E6F71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style: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displayMedium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48A342A4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fontSize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 35</w:t>
      </w:r>
    </w:p>
    <w:p w14:paraId="3A407A6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56A384D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5A2B653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4DD71BF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5059A26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const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SizedBox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19B8666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height: 50,</w:t>
      </w:r>
    </w:p>
    <w:p w14:paraId="523CF8C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082093B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64D0319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220A7034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057F3D4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padding: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(left: 20, right: 5),</w:t>
      </w:r>
    </w:p>
    <w:p w14:paraId="7D5EA41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32C9AAE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</w:rPr>
        <w:t>child</w:t>
      </w:r>
      <w:proofErr w:type="spellEnd"/>
      <w:r w:rsidRPr="0055312B">
        <w:rPr>
          <w:rFonts w:ascii="Times New Roman" w:eastAsia="Consolas" w:hAnsi="Times New Roman"/>
          <w:sz w:val="28"/>
          <w:szCs w:val="28"/>
        </w:rPr>
        <w:t xml:space="preserve">: </w:t>
      </w:r>
      <w:proofErr w:type="gramStart"/>
      <w:r w:rsidRPr="0055312B">
        <w:rPr>
          <w:rFonts w:ascii="Times New Roman" w:eastAsia="Consolas" w:hAnsi="Times New Roman"/>
          <w:sz w:val="28"/>
          <w:szCs w:val="28"/>
        </w:rPr>
        <w:t>Text(</w:t>
      </w:r>
      <w:proofErr w:type="gramEnd"/>
    </w:p>
    <w:p w14:paraId="7DAEEBC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55312B">
        <w:rPr>
          <w:rFonts w:ascii="Times New Roman" w:eastAsia="Consolas" w:hAnsi="Times New Roman"/>
          <w:sz w:val="28"/>
          <w:szCs w:val="28"/>
        </w:rPr>
        <w:t xml:space="preserve">              'Добро </w:t>
      </w:r>
      <w:proofErr w:type="gramStart"/>
      <w:r w:rsidRPr="0055312B">
        <w:rPr>
          <w:rFonts w:ascii="Times New Roman" w:eastAsia="Consolas" w:hAnsi="Times New Roman"/>
          <w:sz w:val="28"/>
          <w:szCs w:val="28"/>
        </w:rPr>
        <w:t>пожаловать!\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</w:rPr>
        <w:t>nЗарегистрируйтесь</w:t>
      </w:r>
      <w:proofErr w:type="spellEnd"/>
      <w:r w:rsidRPr="0055312B">
        <w:rPr>
          <w:rFonts w:ascii="Times New Roman" w:eastAsia="Consolas" w:hAnsi="Times New Roman"/>
          <w:sz w:val="28"/>
          <w:szCs w:val="28"/>
        </w:rPr>
        <w:t xml:space="preserve"> для работы в приложении',</w:t>
      </w:r>
    </w:p>
    <w:p w14:paraId="3A9865D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55312B">
        <w:rPr>
          <w:rFonts w:ascii="Times New Roman" w:eastAsia="Consolas" w:hAnsi="Times New Roman"/>
          <w:sz w:val="28"/>
          <w:szCs w:val="28"/>
        </w:rPr>
        <w:t xml:space="preserve">            </w:t>
      </w:r>
    </w:p>
    <w:p w14:paraId="0388EC9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</w:rPr>
        <w:t xml:space="preserve">              </w:t>
      </w: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style: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textTheme.labelMedium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6E80DE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7F6A3C9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29A37FB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006769E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1A573F6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2029176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margin: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(top: 20),</w:t>
      </w:r>
    </w:p>
    <w:p w14:paraId="6372EA3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padding: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(horizontal: 30),</w:t>
      </w:r>
    </w:p>
    <w:p w14:paraId="4A8F32D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729D4DA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child: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TextFormField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17B99FD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controller: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nameController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735EBB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textCapitalization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TextCapitalization.sentences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AA0F24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</w:t>
      </w:r>
    </w:p>
    <w:p w14:paraId="0B7B27A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decoration: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InputDecoration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0EACB20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contentPadding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(horizontal: 20),</w:t>
      </w:r>
    </w:p>
    <w:p w14:paraId="1237265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hintText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 '</w:t>
      </w:r>
      <w:r w:rsidRPr="0055312B">
        <w:rPr>
          <w:rFonts w:ascii="Times New Roman" w:eastAsia="Consolas" w:hAnsi="Times New Roman"/>
          <w:sz w:val="28"/>
          <w:szCs w:val="28"/>
        </w:rPr>
        <w:t>Имя</w:t>
      </w:r>
      <w:r w:rsidRPr="0055312B">
        <w:rPr>
          <w:rFonts w:ascii="Times New Roman" w:eastAsia="Consolas" w:hAnsi="Times New Roman"/>
          <w:sz w:val="28"/>
          <w:szCs w:val="28"/>
          <w:lang w:val="en-US"/>
        </w:rPr>
        <w:t>',</w:t>
      </w:r>
    </w:p>
    <w:p w14:paraId="68C5AE7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02C3F30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border: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OutlineInputBorder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324F834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(radius)</w:t>
      </w:r>
    </w:p>
    <w:p w14:paraId="2F6B061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37D4A68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74052F2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prefixIcon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Icons.account_circle_rounded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05EFE30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5EE4A1C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041E8E1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233E7A9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2EF222C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1A2D65B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5AA4F30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margin: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(top: 10),</w:t>
      </w:r>
    </w:p>
    <w:p w14:paraId="050B440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padding: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(horizontal: 30),</w:t>
      </w:r>
    </w:p>
    <w:p w14:paraId="1C3EACF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2B7F794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child: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TextFormField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45D171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controller: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24C06A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obscureText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passwordTextObscure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09A81614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1063B5D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decoration: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InputDecoration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C43B1E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contentPadding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(horizontal: 20),</w:t>
      </w:r>
    </w:p>
    <w:p w14:paraId="2C0CB89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hintText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 '</w:t>
      </w:r>
      <w:r w:rsidRPr="0055312B">
        <w:rPr>
          <w:rFonts w:ascii="Times New Roman" w:eastAsia="Consolas" w:hAnsi="Times New Roman"/>
          <w:sz w:val="28"/>
          <w:szCs w:val="28"/>
        </w:rPr>
        <w:t>Пароль</w:t>
      </w:r>
      <w:r w:rsidRPr="0055312B">
        <w:rPr>
          <w:rFonts w:ascii="Times New Roman" w:eastAsia="Consolas" w:hAnsi="Times New Roman"/>
          <w:sz w:val="28"/>
          <w:szCs w:val="28"/>
          <w:lang w:val="en-US"/>
        </w:rPr>
        <w:t>',</w:t>
      </w:r>
    </w:p>
    <w:p w14:paraId="7F136D1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274D40E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border: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OutlineInputBorder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9BFE29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(radius)</w:t>
      </w:r>
    </w:p>
    <w:p w14:paraId="3165952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2118A7A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49E4965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suffixIcon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IconButton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6169992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2B250A1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4700F28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passwordTextObscure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= !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passwordTextObscure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0A657E5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});</w:t>
      </w:r>
    </w:p>
    <w:p w14:paraId="72AC79C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}, </w:t>
      </w:r>
    </w:p>
    <w:p w14:paraId="5DC91E5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icon: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passwordTextObscure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?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Icons.visibility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: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Icons.visibility_off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079DAF1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4752199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33AD47D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prefixIcon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Icons.lock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19AAF37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4E4A80E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1B3F2C7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),</w:t>
      </w:r>
    </w:p>
    <w:p w14:paraId="619A1E0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707E1CD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3124AC4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margin: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(top: 10),</w:t>
      </w:r>
    </w:p>
    <w:p w14:paraId="66F23A1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padding: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(horizontal: 30),</w:t>
      </w:r>
    </w:p>
    <w:p w14:paraId="75AA9E4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2D87E10A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child: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TextFormField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0D11A38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controller: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passwordCheckController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00E7AB2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obscureText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29E356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</w:p>
    <w:p w14:paraId="1A73DE1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decoration: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InputDecoration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6A1C726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contentPadding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(horizontal: 20),</w:t>
      </w:r>
    </w:p>
    <w:p w14:paraId="605D7C8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hintText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 '</w:t>
      </w:r>
      <w:r w:rsidRPr="0055312B">
        <w:rPr>
          <w:rFonts w:ascii="Times New Roman" w:eastAsia="Consolas" w:hAnsi="Times New Roman"/>
          <w:sz w:val="28"/>
          <w:szCs w:val="28"/>
        </w:rPr>
        <w:t>Повторите</w:t>
      </w: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55312B">
        <w:rPr>
          <w:rFonts w:ascii="Times New Roman" w:eastAsia="Consolas" w:hAnsi="Times New Roman"/>
          <w:sz w:val="28"/>
          <w:szCs w:val="28"/>
        </w:rPr>
        <w:t>пароль</w:t>
      </w:r>
      <w:r w:rsidRPr="0055312B">
        <w:rPr>
          <w:rFonts w:ascii="Times New Roman" w:eastAsia="Consolas" w:hAnsi="Times New Roman"/>
          <w:sz w:val="28"/>
          <w:szCs w:val="28"/>
          <w:lang w:val="en-US"/>
        </w:rPr>
        <w:t>',</w:t>
      </w:r>
    </w:p>
    <w:p w14:paraId="7D805B0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4032118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border: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OutlineInputBorder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BD697F1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(radius)</w:t>
      </w:r>
    </w:p>
    <w:p w14:paraId="528FF21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7747014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7A09892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suffixIcon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IconButton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ADEFD5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37A92B8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6FF698E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= !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passwordCheckObscure</w:t>
      </w:r>
      <w:proofErr w:type="spellEnd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6253BF3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});</w:t>
      </w:r>
    </w:p>
    <w:p w14:paraId="41DC565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}, </w:t>
      </w:r>
    </w:p>
    <w:p w14:paraId="3CE9E10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  icon: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passwordCheckObscure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?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Icons.visibility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:</w:t>
      </w:r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Icons.visibility_off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736AF96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69EEA3C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030F0974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prefixIcon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Icons.lock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</w:t>
      </w:r>
    </w:p>
    <w:p w14:paraId="72EA650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2532BF19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26D9EEB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11A8752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06A3C86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const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SizedBox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44C6386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height: 70,</w:t>
      </w:r>
    </w:p>
    <w:p w14:paraId="1192DD6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4A457EF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6724471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ElevatedButton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5C8C94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32DF576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if(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passwordController.text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==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passwordCheckController.text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&amp;&amp;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nameController.text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!= ''  &amp;&amp;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passwordController.text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!= '') {</w:t>
      </w:r>
    </w:p>
    <w:p w14:paraId="3D29E350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addAccount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nameController.text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,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passwordController.text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0B02516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Navigator.pushNamed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(context, '/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HomePage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72FA828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}</w:t>
      </w:r>
    </w:p>
    <w:p w14:paraId="0F6DB31C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},</w:t>
      </w:r>
    </w:p>
    <w:p w14:paraId="7E7CF2A3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1A7563A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style: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ButtonStyle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247C009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backgroundColor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MaterialStatePropertyAll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(context).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44305ACE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overlayColor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MaterialStatePropertyAll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(context).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0E186D87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padding: const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MaterialStatePropertyAll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(vertical: 20, horizontal: 30)),</w:t>
      </w:r>
    </w:p>
    <w:p w14:paraId="5A2E7B9B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shape: </w:t>
      </w:r>
      <w:proofErr w:type="spellStart"/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MaterialStatePropertyAll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RoundedRectangleBorder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(radius))),</w:t>
      </w:r>
    </w:p>
    <w:p w14:paraId="4448BF8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35E960AF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552EF8F5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child: 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0611B19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'</w:t>
      </w:r>
      <w:r w:rsidRPr="0055312B">
        <w:rPr>
          <w:rFonts w:ascii="Times New Roman" w:eastAsia="Consolas" w:hAnsi="Times New Roman"/>
          <w:sz w:val="28"/>
          <w:szCs w:val="28"/>
        </w:rPr>
        <w:t>Зарегистрироваться</w:t>
      </w:r>
      <w:r w:rsidRPr="0055312B">
        <w:rPr>
          <w:rFonts w:ascii="Times New Roman" w:eastAsia="Consolas" w:hAnsi="Times New Roman"/>
          <w:sz w:val="28"/>
          <w:szCs w:val="28"/>
          <w:lang w:val="en-US"/>
        </w:rPr>
        <w:t>',</w:t>
      </w:r>
    </w:p>
    <w:p w14:paraId="6FD78902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</w:p>
    <w:p w14:paraId="3AAFFBAD" w14:textId="77777777" w:rsidR="0055312B" w:rsidRPr="0055312B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style: 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55312B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55312B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55312B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55312B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0C56EFB2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55312B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color: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Colors.white</w:t>
      </w:r>
      <w:proofErr w:type="spellEnd"/>
    </w:p>
    <w:p w14:paraId="7E363CF4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)</w:t>
      </w:r>
    </w:p>
    <w:p w14:paraId="01CD4CD0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3C0877E4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2BEC45BD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],</w:t>
      </w:r>
    </w:p>
    <w:p w14:paraId="223C4153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),</w:t>
      </w:r>
    </w:p>
    <w:p w14:paraId="7CA2C293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);</w:t>
      </w:r>
    </w:p>
    <w:p w14:paraId="0B0F6ECD" w14:textId="77777777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3A771A6E" w14:textId="6E4F519F" w:rsidR="0055312B" w:rsidRPr="008B6F1F" w:rsidRDefault="0055312B" w:rsidP="0055312B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73FB2BFB" w14:textId="77777777" w:rsidR="0055312B" w:rsidRPr="008B6F1F" w:rsidRDefault="0055312B">
      <w:pPr>
        <w:spacing w:after="0" w:line="240" w:lineRule="auto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br w:type="page"/>
      </w:r>
    </w:p>
    <w:p w14:paraId="652A6A44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//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ignore_for_file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file_names</w:t>
      </w:r>
      <w:proofErr w:type="spellEnd"/>
    </w:p>
    <w:p w14:paraId="273B8C78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3288A24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package:flutter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material.dart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3EC71B1F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package:hive_flutter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hive_flutter.dart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7768421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package:study_pal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/models/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task_list.dart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75BD21CE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>import '../Data/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data_base.dart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73C6E2EE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FFCB17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class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DoneTask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extends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StatefulWidget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{</w:t>
      </w:r>
    </w:p>
    <w:p w14:paraId="0C31A09E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const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DoneTask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{Key? key}) : super(key: key);</w:t>
      </w:r>
    </w:p>
    <w:p w14:paraId="66EB743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1D618E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3D86353A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State&lt;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DoneTask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createState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) =&gt; _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DoneTaskState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60B4CDB5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13447837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4C49931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>class _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DoneTaskState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extends State&lt;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DoneTask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&gt; {</w:t>
      </w:r>
    </w:p>
    <w:p w14:paraId="4535C404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final _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Hive.box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3AADB7C7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late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35701D78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92745B5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62AA04A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initState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2F82251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super.initState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2ED668DB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281708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if (_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subjectList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') == null || _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userList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') == null) {</w:t>
      </w:r>
    </w:p>
    <w:p w14:paraId="6AC7A6A3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db.createInitialData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0850BE1E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} else {</w:t>
      </w:r>
    </w:p>
    <w:p w14:paraId="1C9A44F7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db.loadData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655476D1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}</w:t>
      </w:r>
    </w:p>
    <w:p w14:paraId="745F2DE1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026FF78B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C784B11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pressedButton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int index) {</w:t>
      </w:r>
    </w:p>
    <w:p w14:paraId="4DE48E2A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542EBA92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for (int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= 0;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;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++) {</w:t>
      </w:r>
    </w:p>
    <w:p w14:paraId="1FB860A9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].pressed =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== index;</w:t>
      </w:r>
    </w:p>
    <w:p w14:paraId="7F610344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}</w:t>
      </w:r>
    </w:p>
    <w:p w14:paraId="47C739AB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});</w:t>
      </w:r>
    </w:p>
    <w:p w14:paraId="40FC399A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273A92AD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D19C680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30E0D333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Widget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build(</w:t>
      </w:r>
      <w:proofErr w:type="spellStart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3C1315EF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return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Scaffold(</w:t>
      </w:r>
      <w:proofErr w:type="gramEnd"/>
    </w:p>
    <w:p w14:paraId="433D337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body: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ListView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1DEC1434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children: &lt;Widget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&gt;[</w:t>
      </w:r>
      <w:proofErr w:type="gramEnd"/>
    </w:p>
    <w:p w14:paraId="04CFDCA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3551546E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children: &lt;Widget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&gt;[</w:t>
      </w:r>
      <w:proofErr w:type="gramEnd"/>
    </w:p>
    <w:p w14:paraId="0C20BE4E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ConstrainedBox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F316E9B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constraints: const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BoxConstraints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maxHeight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: 100),</w:t>
      </w:r>
    </w:p>
    <w:p w14:paraId="066D19F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ListView.builder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2289AA31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padding: const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(bottom: 20, top: 20, left: 30),</w:t>
      </w:r>
    </w:p>
    <w:p w14:paraId="1652D9A4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shrinkWrap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03743921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physics: const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ScrollPhysics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1CC06495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scrollDirection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Axis.horizontal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BDF6772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itemCount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490468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itemBuilder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: (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context, index) {</w:t>
      </w:r>
    </w:p>
    <w:p w14:paraId="0DEF434D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return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2EF59DAA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margin: const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(right: 6),</w:t>
      </w:r>
    </w:p>
    <w:p w14:paraId="1FAE618B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width: 188,</w:t>
      </w:r>
    </w:p>
    <w:p w14:paraId="7FE0E2B7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child: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OutlinedButton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16682C9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: () {</w:t>
      </w:r>
    </w:p>
    <w:p w14:paraId="04B4400D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pressedButton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(index);</w:t>
      </w:r>
    </w:p>
    <w:p w14:paraId="1209DCE9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},</w:t>
      </w:r>
    </w:p>
    <w:p w14:paraId="1F6C943D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style: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OutlinedButton.styleFrom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237FA77A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backgroundColor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[index].pressed</w:t>
      </w:r>
    </w:p>
    <w:p w14:paraId="7348B973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?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</w:p>
    <w:p w14:paraId="47FF7194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: const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Color.fromARGB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(245, 245, 245, 245),</w:t>
      </w:r>
    </w:p>
    <w:p w14:paraId="2DB51DE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side: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BorderSide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1848BFF2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color: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[index].pressed</w:t>
      </w:r>
    </w:p>
    <w:p w14:paraId="39F87404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?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colorScheme.primary</w:t>
      </w:r>
      <w:proofErr w:type="spellEnd"/>
      <w:proofErr w:type="gramEnd"/>
    </w:p>
    <w:p w14:paraId="0B8793C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: Colors.black26),</w:t>
      </w:r>
    </w:p>
    <w:p w14:paraId="6B3CCFFE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shape: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RoundedRectangleBorder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170444E7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(25),</w:t>
      </w:r>
    </w:p>
    <w:p w14:paraId="19D40EB0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),</w:t>
      </w:r>
    </w:p>
    <w:p w14:paraId="77443553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padding: const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(horizontal: 25),</w:t>
      </w:r>
    </w:p>
    <w:p w14:paraId="0EBEA49F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),</w:t>
      </w:r>
    </w:p>
    <w:p w14:paraId="42BE17CA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child: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11A38AC9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[index].name,</w:t>
      </w:r>
    </w:p>
    <w:p w14:paraId="4A0FF1CC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textAlign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TextAlign.left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0BC027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overflow: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TextOverflow.clip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7B76387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maxLines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: 2,</w:t>
      </w:r>
    </w:p>
    <w:p w14:paraId="4171F2C8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style: 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8B6F1F">
        <w:rPr>
          <w:rFonts w:ascii="Times New Roman" w:eastAsia="Consolas" w:hAnsi="Times New Roman"/>
          <w:sz w:val="28"/>
          <w:szCs w:val="28"/>
          <w:lang w:val="en-US"/>
        </w:rPr>
        <w:t>(context)</w:t>
      </w:r>
    </w:p>
    <w:p w14:paraId="4B7BBA19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.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textTheme</w:t>
      </w:r>
      <w:proofErr w:type="spellEnd"/>
      <w:proofErr w:type="gramEnd"/>
    </w:p>
    <w:p w14:paraId="649F29F2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.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!</w:t>
      </w:r>
    </w:p>
    <w:p w14:paraId="49191316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.</w:t>
      </w:r>
      <w:proofErr w:type="spellStart"/>
      <w:r w:rsidRPr="008B6F1F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61FE1B97" w14:textId="77777777" w:rsidR="008B6F1F" w:rsidRPr="008B6F1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color: </w:t>
      </w:r>
      <w:proofErr w:type="spellStart"/>
      <w:proofErr w:type="gramStart"/>
      <w:r w:rsidRPr="008B6F1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8B6F1F">
        <w:rPr>
          <w:rFonts w:ascii="Times New Roman" w:eastAsia="Consolas" w:hAnsi="Times New Roman"/>
          <w:sz w:val="28"/>
          <w:szCs w:val="28"/>
          <w:lang w:val="en-US"/>
        </w:rPr>
        <w:t>[index].pressed</w:t>
      </w:r>
    </w:p>
    <w:p w14:paraId="6C755F92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8B6F1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  </w:t>
      </w: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?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Colors.white</w:t>
      </w:r>
      <w:proofErr w:type="spellEnd"/>
    </w:p>
    <w:p w14:paraId="6DE05D92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    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Colors.grey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[900],</w:t>
      </w:r>
    </w:p>
    <w:p w14:paraId="53729BDB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),</w:t>
      </w:r>
    </w:p>
    <w:p w14:paraId="6ED1F719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),</w:t>
      </w:r>
    </w:p>
    <w:p w14:paraId="0801726C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3A8F41EC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  );</w:t>
      </w:r>
    </w:p>
    <w:p w14:paraId="24E0C66A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},</w:t>
      </w:r>
    </w:p>
    <w:p w14:paraId="5E289584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55FCCDF5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5E760426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ListView.builder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7089FEF7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padding: const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(horizontal: 20),</w:t>
      </w:r>
    </w:p>
    <w:p w14:paraId="79074FC6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shrinkWrap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288C5D7C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physics: const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NeverScrollableScrollPhysics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2BEB2FF2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itemCount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89B1ED8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itemBuilder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(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context,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71FB2CB1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final subject =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subjectIndex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];</w:t>
      </w:r>
    </w:p>
    <w:p w14:paraId="4BEE759D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final List&lt;Tasks&gt;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finishedTasks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subject.tasks</w:t>
      </w:r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.where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((task) =&gt;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task.finished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toList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1622F6DB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664FBD6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return 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Visibility(</w:t>
      </w:r>
      <w:proofErr w:type="gramEnd"/>
    </w:p>
    <w:p w14:paraId="7B1E1722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visible: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subject.pressed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C6A5DC0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child: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ListView.builder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279B65E5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reverse: true,</w:t>
      </w:r>
    </w:p>
    <w:p w14:paraId="0FA0BF30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shrinkWrap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24D3425F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physics: const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NeverScrollableScrollPhysics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57A5F740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itemCount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finishedTasks.length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50B29B2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itemBuilder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(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context,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684B442A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final task =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finishedTasks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[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taskIndex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];</w:t>
      </w:r>
    </w:p>
    <w:p w14:paraId="2A82E96F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B42098F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return 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2F75A2AB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padding: const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(right: 5, left: 20, top: 20, bottom: 20),</w:t>
      </w:r>
    </w:p>
    <w:p w14:paraId="4EEE4D5E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margin: const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(bottom: 16),</w:t>
      </w:r>
    </w:p>
    <w:p w14:paraId="271AE16C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decoration: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BoxDecoration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4D46B0A5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color: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canvasColor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BF37D90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(30),</w:t>
      </w:r>
    </w:p>
    <w:p w14:paraId="3724CC10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[</w:t>
      </w:r>
    </w:p>
    <w:p w14:paraId="19B557FC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CFD0DAD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color: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shadowColor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302895A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blurRadius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10,</w:t>
      </w:r>
    </w:p>
    <w:p w14:paraId="435C23ED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spreadRadius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2</w:t>
      </w:r>
    </w:p>
    <w:p w14:paraId="40DB1A08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),</w:t>
      </w:r>
    </w:p>
    <w:p w14:paraId="30828411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],</w:t>
      </w:r>
    </w:p>
    <w:p w14:paraId="1A114DE1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),</w:t>
      </w:r>
    </w:p>
    <w:p w14:paraId="24E57214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child: 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11562BBB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crossAxisAlignment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CrossAxisAlignment.start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1D85CD5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MainAxisAlignment.spaceEvenly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46E1E2F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children: [</w:t>
      </w:r>
    </w:p>
    <w:p w14:paraId="1F88E3DE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619A799D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              task.name,</w:t>
      </w:r>
    </w:p>
    <w:p w14:paraId="7E385E30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style: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textTheme.displayMedium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38255B1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),</w:t>
      </w:r>
    </w:p>
    <w:p w14:paraId="4A1E43B0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06178F5B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task.description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0E3566C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style: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textTheme.labelSmall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C774833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softWrap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: false,</w:t>
      </w:r>
    </w:p>
    <w:p w14:paraId="471993A2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),</w:t>
      </w:r>
    </w:p>
    <w:p w14:paraId="3B419627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5E2A2A03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"</w:t>
      </w:r>
      <w:r w:rsidRPr="008B6F1F">
        <w:rPr>
          <w:rFonts w:ascii="Times New Roman" w:eastAsia="Consolas" w:hAnsi="Times New Roman"/>
          <w:sz w:val="28"/>
          <w:szCs w:val="28"/>
        </w:rPr>
        <w:t>Сложность</w:t>
      </w:r>
      <w:r w:rsidRPr="00E052DF">
        <w:rPr>
          <w:rFonts w:ascii="Times New Roman" w:eastAsia="Consolas" w:hAnsi="Times New Roman"/>
          <w:sz w:val="28"/>
          <w:szCs w:val="28"/>
          <w:lang w:val="en-US"/>
        </w:rPr>
        <w:t>: ${</w:t>
      </w:r>
      <w:proofErr w:type="spellStart"/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task.difficulty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}",</w:t>
      </w:r>
    </w:p>
    <w:p w14:paraId="129A98BF" w14:textId="77777777" w:rsidR="008B6F1F" w:rsidRPr="00E052DF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  style: 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E052DF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E052DF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E052DF">
        <w:rPr>
          <w:rFonts w:ascii="Times New Roman" w:eastAsia="Consolas" w:hAnsi="Times New Roman"/>
          <w:sz w:val="28"/>
          <w:szCs w:val="28"/>
          <w:lang w:val="en-US"/>
        </w:rPr>
        <w:t>textTheme.labelSmall</w:t>
      </w:r>
      <w:proofErr w:type="spellEnd"/>
      <w:proofErr w:type="gramEnd"/>
      <w:r w:rsidRPr="00E052DF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4FE2A131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E052DF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  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444EAB6B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  ],</w:t>
      </w:r>
    </w:p>
    <w:p w14:paraId="191300D0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),</w:t>
      </w:r>
    </w:p>
    <w:p w14:paraId="0912F658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);</w:t>
      </w:r>
    </w:p>
    <w:p w14:paraId="37814C16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},</w:t>
      </w:r>
    </w:p>
    <w:p w14:paraId="7650B1B8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10BED5DC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);</w:t>
      </w:r>
    </w:p>
    <w:p w14:paraId="041F0FB3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},</w:t>
      </w:r>
    </w:p>
    <w:p w14:paraId="36A9F109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3090CA26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],</w:t>
      </w:r>
    </w:p>
    <w:p w14:paraId="3DA7F284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6F0F7C34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],</w:t>
      </w:r>
    </w:p>
    <w:p w14:paraId="401CD751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),</w:t>
      </w:r>
    </w:p>
    <w:p w14:paraId="2D7D2527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);</w:t>
      </w:r>
    </w:p>
    <w:p w14:paraId="35072422" w14:textId="77777777" w:rsidR="008B6F1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05AA38BD" w14:textId="44C9E2B6" w:rsidR="00E052DF" w:rsidRPr="003375B9" w:rsidRDefault="008B6F1F" w:rsidP="008B6F1F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100B36AA" w14:textId="77777777" w:rsidR="00E052DF" w:rsidRPr="003375B9" w:rsidRDefault="00E052DF">
      <w:pPr>
        <w:spacing w:after="0" w:line="240" w:lineRule="auto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br w:type="page"/>
      </w:r>
    </w:p>
    <w:p w14:paraId="03AE7BC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lastRenderedPageBreak/>
        <w:t>import '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package:flutter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material.dart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57CE6AF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>import '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package:hive_flutter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/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hive_flutter.dart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24EB3784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>import '../Data/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data_base.dart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6EBD80F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70A796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class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AccountPage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extends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StatefulWidget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{</w:t>
      </w:r>
    </w:p>
    <w:p w14:paraId="67E011E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const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AccountPage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{Key? key}) : super(key: key);</w:t>
      </w:r>
    </w:p>
    <w:p w14:paraId="1A1B884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D48294B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4464F4B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State&lt;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AccountPage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createState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) =&gt; _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AccountPageState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700DF65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>}</w:t>
      </w:r>
    </w:p>
    <w:p w14:paraId="62B02ED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1C02A43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>class _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AccountPageState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extends State&lt;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AccountPage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&gt; {</w:t>
      </w:r>
    </w:p>
    <w:p w14:paraId="2C63645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</w:t>
      </w:r>
    </w:p>
    <w:p w14:paraId="7C0E4A6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final _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Hive.box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myBox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');</w:t>
      </w:r>
    </w:p>
    <w:p w14:paraId="4B4A477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late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db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toDoDataBase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7BA44A1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8BC28FA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final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nameController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TextEditingController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157CF523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5D4EBEB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046B9D0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initState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2F738C0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super.initState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7ECFBFC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2FC5FC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if (_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subjectList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') == null || _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myBox.get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('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userList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') == null) {</w:t>
      </w:r>
    </w:p>
    <w:p w14:paraId="26F40BB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db.createInitialData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7B72804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} else {</w:t>
      </w:r>
    </w:p>
    <w:p w14:paraId="72B07DA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db.loadData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77D2848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}</w:t>
      </w:r>
    </w:p>
    <w:p w14:paraId="6232324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3AC00A3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4559954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changeName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String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newName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12E81D2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6DB45CA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db.users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[0].name =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newName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;</w:t>
      </w:r>
    </w:p>
    <w:p w14:paraId="3B54596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});</w:t>
      </w:r>
    </w:p>
    <w:p w14:paraId="2DF778C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9E0228A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db.updateDataBase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7699B1D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0149722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9AD409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void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changeNameDialog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06930B4B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</w:p>
    <w:p w14:paraId="5224EAA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showDialog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6D49E6A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context: context, </w:t>
      </w:r>
    </w:p>
    <w:p w14:paraId="4723399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builder:(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2D64248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StatefulBuilder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5D91E8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builder:(context,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2574638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return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AlertDialog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D1B071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title: const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'</w:t>
      </w:r>
      <w:r w:rsidRPr="003375B9">
        <w:rPr>
          <w:rFonts w:ascii="Times New Roman" w:eastAsia="Consolas" w:hAnsi="Times New Roman"/>
          <w:sz w:val="28"/>
          <w:szCs w:val="28"/>
        </w:rPr>
        <w:t>Введите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новое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имя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>'),</w:t>
      </w:r>
    </w:p>
    <w:p w14:paraId="10EBB70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surfaceTintColor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canvasColor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DDA427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7934B9C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contentPadding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: const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EdgeInsets.all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10),</w:t>
      </w:r>
    </w:p>
    <w:p w14:paraId="76C7EC5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6EC3D3B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content: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699D561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mainAxisSize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MainAxisSize.min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3FD7984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MainAxisAlignment.spaceEvenly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E2B94C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8F71EE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children: [</w:t>
      </w:r>
    </w:p>
    <w:p w14:paraId="2B69A63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</w:t>
      </w:r>
    </w:p>
    <w:p w14:paraId="0F1A501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TextFormField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F7F607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controller: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nameController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4A4947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8E06DF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decoration: const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InputDecoration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64E7D40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hintText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: '</w:t>
      </w:r>
      <w:r w:rsidRPr="003375B9">
        <w:rPr>
          <w:rFonts w:ascii="Times New Roman" w:eastAsia="Consolas" w:hAnsi="Times New Roman"/>
          <w:sz w:val="28"/>
          <w:szCs w:val="28"/>
        </w:rPr>
        <w:t>Новое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имя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>',</w:t>
      </w:r>
    </w:p>
    <w:p w14:paraId="2CBD0F7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),</w:t>
      </w:r>
    </w:p>
    <w:p w14:paraId="6C063D2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665494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validator: (value) {</w:t>
      </w:r>
    </w:p>
    <w:p w14:paraId="36B9EF1B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if (value == null ||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value.isEmpty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) {</w:t>
      </w:r>
    </w:p>
    <w:p w14:paraId="1616BA6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return '</w:t>
      </w:r>
      <w:r w:rsidRPr="003375B9">
        <w:rPr>
          <w:rFonts w:ascii="Times New Roman" w:eastAsia="Consolas" w:hAnsi="Times New Roman"/>
          <w:sz w:val="28"/>
          <w:szCs w:val="28"/>
        </w:rPr>
        <w:t>Введите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новое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имя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>';</w:t>
      </w:r>
    </w:p>
    <w:p w14:paraId="00F8A70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}</w:t>
      </w:r>
    </w:p>
    <w:p w14:paraId="5E2B98B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98DBB8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return null;</w:t>
      </w:r>
    </w:p>
    <w:p w14:paraId="5D5F3D2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},</w:t>
      </w:r>
    </w:p>
    <w:p w14:paraId="29BA9DB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77427D4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4CCD054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705051A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height: 10,</w:t>
      </w:r>
    </w:p>
    <w:p w14:paraId="5458695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5ECE6FD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</w:p>
    <w:p w14:paraId="30A59C9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Row(</w:t>
      </w:r>
      <w:proofErr w:type="gramEnd"/>
    </w:p>
    <w:p w14:paraId="5C76297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MainAxisAlignment.end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3C22CDA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children: [</w:t>
      </w:r>
    </w:p>
    <w:p w14:paraId="1E380AF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</w:p>
    <w:p w14:paraId="670A296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ElevatedButton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0BE4508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50F236A4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7727051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Navigator.pop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(context);</w:t>
      </w:r>
    </w:p>
    <w:p w14:paraId="2EFC646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nameController.clear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23A4C43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});</w:t>
      </w:r>
    </w:p>
    <w:p w14:paraId="03087B6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},</w:t>
      </w:r>
    </w:p>
    <w:p w14:paraId="7772D6D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</w:p>
    <w:p w14:paraId="0BA8C75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    child: const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64F3CE89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'</w:t>
      </w:r>
      <w:r w:rsidRPr="003375B9">
        <w:rPr>
          <w:rFonts w:ascii="Times New Roman" w:eastAsia="Consolas" w:hAnsi="Times New Roman"/>
          <w:sz w:val="28"/>
          <w:szCs w:val="28"/>
        </w:rPr>
        <w:t>Отмена</w:t>
      </w:r>
      <w:r w:rsidRPr="003375B9">
        <w:rPr>
          <w:rFonts w:ascii="Times New Roman" w:eastAsia="Consolas" w:hAnsi="Times New Roman"/>
          <w:sz w:val="28"/>
          <w:szCs w:val="28"/>
          <w:lang w:val="en-US"/>
        </w:rPr>
        <w:t>'</w:t>
      </w:r>
    </w:p>
    <w:p w14:paraId="7847429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60D3BA5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),</w:t>
      </w:r>
    </w:p>
    <w:p w14:paraId="35A0305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D6C1F53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17FA8E3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width: 10,</w:t>
      </w:r>
    </w:p>
    <w:p w14:paraId="022DBBE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),</w:t>
      </w:r>
    </w:p>
    <w:p w14:paraId="2F8D648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E576FC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ElevatedButton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B6928F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6C55AAF3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2D8C2BF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if(</w:t>
      </w:r>
      <w:proofErr w:type="spellStart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nameController.text.isEmpty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||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nameController.text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== '') {</w:t>
      </w:r>
    </w:p>
    <w:p w14:paraId="757F1D4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return;</w:t>
      </w:r>
    </w:p>
    <w:p w14:paraId="2892633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}</w:t>
      </w:r>
    </w:p>
    <w:p w14:paraId="12F500B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5C29F84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else {</w:t>
      </w:r>
    </w:p>
    <w:p w14:paraId="5126765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changeName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spellStart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nameController.text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4B95AF9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Navigator.pop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(context);</w:t>
      </w:r>
    </w:p>
    <w:p w14:paraId="487DBCC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nameController.clear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();</w:t>
      </w:r>
    </w:p>
    <w:p w14:paraId="1ABFC303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}</w:t>
      </w:r>
    </w:p>
    <w:p w14:paraId="49A8FDB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},</w:t>
      </w:r>
    </w:p>
    <w:p w14:paraId="731A351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</w:t>
      </w:r>
    </w:p>
    <w:p w14:paraId="4F73848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child: const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1DAF17EA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'Ok'</w:t>
      </w:r>
    </w:p>
    <w:p w14:paraId="613537A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51A61FF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),</w:t>
      </w:r>
    </w:p>
    <w:p w14:paraId="6D246BEA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],</w:t>
      </w:r>
    </w:p>
    <w:p w14:paraId="294CEA84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06CDA33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],</w:t>
      </w:r>
    </w:p>
    <w:p w14:paraId="19FA757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),</w:t>
      </w:r>
    </w:p>
    <w:p w14:paraId="3878B723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);</w:t>
      </w:r>
    </w:p>
    <w:p w14:paraId="0A1684F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},</w:t>
      </w:r>
    </w:p>
    <w:p w14:paraId="1CF6F97B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);</w:t>
      </w:r>
    </w:p>
    <w:p w14:paraId="49CD94B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},</w:t>
      </w:r>
    </w:p>
    <w:p w14:paraId="6ECDF5D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);</w:t>
      </w:r>
    </w:p>
    <w:p w14:paraId="6E5CDAA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}</w:t>
      </w:r>
    </w:p>
    <w:p w14:paraId="7B3DE0B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</w:p>
    <w:p w14:paraId="0FE2731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@override</w:t>
      </w:r>
    </w:p>
    <w:p w14:paraId="7D6541F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Widget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build(</w:t>
      </w:r>
      <w:proofErr w:type="spellStart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context) {</w:t>
      </w:r>
    </w:p>
    <w:p w14:paraId="30A19FEA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return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Scaffold(</w:t>
      </w:r>
      <w:proofErr w:type="gramEnd"/>
    </w:p>
    <w:p w14:paraId="4380AA8D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body: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Center(</w:t>
      </w:r>
      <w:proofErr w:type="gramEnd"/>
    </w:p>
    <w:p w14:paraId="3A1BB53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child: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ListView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54030E1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padding: const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(top: 50, left: 30, right: 30),</w:t>
      </w:r>
    </w:p>
    <w:p w14:paraId="143F5FEB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children: [</w:t>
      </w:r>
    </w:p>
    <w:p w14:paraId="5E4F879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const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gramEnd"/>
    </w:p>
    <w:p w14:paraId="2C12C304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Icons.account_circle_rounded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6D04BA4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size: 100,</w:t>
      </w:r>
    </w:p>
    <w:p w14:paraId="5FF2AE97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7C20B2CA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Padding(</w:t>
      </w:r>
      <w:proofErr w:type="gramEnd"/>
    </w:p>
    <w:p w14:paraId="0D77EAB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padding: const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(right: 20, left: 50),</w:t>
      </w:r>
    </w:p>
    <w:p w14:paraId="4C7447B8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child: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Row(</w:t>
      </w:r>
      <w:proofErr w:type="gramEnd"/>
    </w:p>
    <w:p w14:paraId="23F0447F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mainAxisAlignment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MainAxisAlignment.center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5380902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children: [</w:t>
      </w:r>
    </w:p>
    <w:p w14:paraId="0626339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02959CB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db.users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[0].name,</w:t>
      </w:r>
    </w:p>
    <w:p w14:paraId="40A909AB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style: 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3375B9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3375B9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3375B9">
        <w:rPr>
          <w:rFonts w:ascii="Times New Roman" w:eastAsia="Consolas" w:hAnsi="Times New Roman"/>
          <w:sz w:val="28"/>
          <w:szCs w:val="28"/>
          <w:lang w:val="en-US"/>
        </w:rPr>
        <w:t>textTheme.displayMedium</w:t>
      </w:r>
      <w:proofErr w:type="spellEnd"/>
      <w:proofErr w:type="gramEnd"/>
      <w:r w:rsidRPr="003375B9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FE4B705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3375B9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r w:rsidRPr="00DA28BC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744E19BF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IconButton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733EB9E8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onPressed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:() {</w:t>
      </w:r>
    </w:p>
    <w:p w14:paraId="486EED7F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setState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() {</w:t>
      </w:r>
    </w:p>
    <w:p w14:paraId="6299F07C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changeNameDialog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);</w:t>
      </w:r>
    </w:p>
    <w:p w14:paraId="46ABAC99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});</w:t>
      </w:r>
    </w:p>
    <w:p w14:paraId="43094478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},</w:t>
      </w:r>
    </w:p>
    <w:p w14:paraId="55949618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icon: const 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Icon(</w:t>
      </w:r>
      <w:proofErr w:type="spellStart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Icons.manage_accounts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), // </w:t>
      </w:r>
      <w:r w:rsidRPr="003375B9">
        <w:rPr>
          <w:rFonts w:ascii="Times New Roman" w:eastAsia="Consolas" w:hAnsi="Times New Roman"/>
          <w:sz w:val="28"/>
          <w:szCs w:val="28"/>
        </w:rPr>
        <w:t>Поменять</w:t>
      </w: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иконку</w:t>
      </w:r>
    </w:p>
    <w:p w14:paraId="404F0324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),</w:t>
      </w:r>
    </w:p>
    <w:p w14:paraId="32384F8D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],</w:t>
      </w:r>
    </w:p>
    <w:p w14:paraId="35509509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6F7258AD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10C0DFF5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525C7E43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margin: const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EdgeInsets.symmetric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(vertical: 10),</w:t>
      </w:r>
    </w:p>
    <w:p w14:paraId="4164BC63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child: 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509BF8F5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"</w:t>
      </w:r>
      <w:r w:rsidRPr="003375B9">
        <w:rPr>
          <w:rFonts w:ascii="Times New Roman" w:eastAsia="Consolas" w:hAnsi="Times New Roman"/>
          <w:sz w:val="28"/>
          <w:szCs w:val="28"/>
        </w:rPr>
        <w:t>Все</w:t>
      </w: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задания</w:t>
      </w:r>
      <w:r w:rsidRPr="00DA28BC">
        <w:rPr>
          <w:rFonts w:ascii="Times New Roman" w:eastAsia="Consolas" w:hAnsi="Times New Roman"/>
          <w:sz w:val="28"/>
          <w:szCs w:val="28"/>
          <w:lang w:val="en-US"/>
        </w:rPr>
        <w:t>:",</w:t>
      </w:r>
    </w:p>
    <w:p w14:paraId="0AAAA46D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style: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).textTheme.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labelMedium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!.</w:t>
      </w:r>
      <w:proofErr w:type="spellStart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copyWith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4F729FC5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fontWeight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FontWeight.bold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B682EEA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fontSize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 18,</w:t>
      </w:r>
    </w:p>
    <w:p w14:paraId="66DCCBDB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),</w:t>
      </w:r>
    </w:p>
    <w:p w14:paraId="3F856C59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),</w:t>
      </w:r>
    </w:p>
    <w:p w14:paraId="7C9A595C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),</w:t>
      </w:r>
    </w:p>
    <w:p w14:paraId="4863261E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ListView.builder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</w:p>
    <w:p w14:paraId="1EBA24F1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itemCount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.length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627F56F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shrinkWrap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 true,</w:t>
      </w:r>
    </w:p>
    <w:p w14:paraId="25FF92E5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physics: const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NeverScrollableScrollPhysics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),</w:t>
      </w:r>
    </w:p>
    <w:p w14:paraId="58B3206D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itemBuilder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 (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BuildContext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context, index) {</w:t>
      </w:r>
    </w:p>
    <w:p w14:paraId="6AEFC924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return 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Container(</w:t>
      </w:r>
      <w:proofErr w:type="gramEnd"/>
    </w:p>
    <w:p w14:paraId="0C04583A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padding: const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(left: 20, right: 5, top: 20, bottom: 20),</w:t>
      </w:r>
    </w:p>
    <w:p w14:paraId="1DB95D26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margin: const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EdgeInsets.only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(bottom: 20),</w:t>
      </w:r>
    </w:p>
    <w:p w14:paraId="6B37377F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lastRenderedPageBreak/>
        <w:t xml:space="preserve">                  decoration: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BoxDecoration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4058E1EC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color: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canvasColor</w:t>
      </w:r>
      <w:proofErr w:type="spellEnd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2CDFEC08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borderRadius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BorderRadius.circular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(30),</w:t>
      </w:r>
    </w:p>
    <w:p w14:paraId="256ECBD2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 [</w:t>
      </w:r>
    </w:p>
    <w:p w14:paraId="268DF3C2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BoxShadow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</w:t>
      </w:r>
      <w:proofErr w:type="gramEnd"/>
    </w:p>
    <w:p w14:paraId="2ECD235B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color: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shadowColor</w:t>
      </w:r>
      <w:proofErr w:type="spellEnd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0ED237A6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blurRadius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 10,</w:t>
      </w:r>
    </w:p>
    <w:p w14:paraId="31AD89C3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spreadRadius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 2</w:t>
      </w:r>
    </w:p>
    <w:p w14:paraId="698AC8FE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0C4D993C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],</w:t>
      </w:r>
    </w:p>
    <w:p w14:paraId="17FC47EC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),</w:t>
      </w:r>
    </w:p>
    <w:p w14:paraId="445FFA42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child: 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Column(</w:t>
      </w:r>
      <w:proofErr w:type="gramEnd"/>
    </w:p>
    <w:p w14:paraId="3110816E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crossAxisAlignment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CrossAxisAlignment.start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61422F6D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children: [</w:t>
      </w:r>
    </w:p>
    <w:p w14:paraId="432259F7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17E22BC1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[index].name,</w:t>
      </w:r>
    </w:p>
    <w:p w14:paraId="5AB5487A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style: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textTheme.displayMedium</w:t>
      </w:r>
      <w:proofErr w:type="spellEnd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77AA6774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),</w:t>
      </w:r>
    </w:p>
    <w:p w14:paraId="5F4FC600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Text(</w:t>
      </w:r>
      <w:proofErr w:type="gramEnd"/>
    </w:p>
    <w:p w14:paraId="126BC764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"${</w:t>
      </w:r>
      <w:proofErr w:type="spellStart"/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db.subjects</w:t>
      </w:r>
      <w:proofErr w:type="spellEnd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[index].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tasks.length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} </w:t>
      </w:r>
      <w:r w:rsidRPr="003375B9">
        <w:rPr>
          <w:rFonts w:ascii="Times New Roman" w:eastAsia="Consolas" w:hAnsi="Times New Roman"/>
          <w:sz w:val="28"/>
          <w:szCs w:val="28"/>
        </w:rPr>
        <w:t>практических</w:t>
      </w: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</w:t>
      </w:r>
      <w:r w:rsidRPr="003375B9">
        <w:rPr>
          <w:rFonts w:ascii="Times New Roman" w:eastAsia="Consolas" w:hAnsi="Times New Roman"/>
          <w:sz w:val="28"/>
          <w:szCs w:val="28"/>
        </w:rPr>
        <w:t>заданий</w:t>
      </w:r>
      <w:r w:rsidRPr="00DA28BC">
        <w:rPr>
          <w:rFonts w:ascii="Times New Roman" w:eastAsia="Consolas" w:hAnsi="Times New Roman"/>
          <w:sz w:val="28"/>
          <w:szCs w:val="28"/>
          <w:lang w:val="en-US"/>
        </w:rPr>
        <w:t>",</w:t>
      </w:r>
    </w:p>
    <w:p w14:paraId="4BCD158E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softWrap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: false,</w:t>
      </w:r>
    </w:p>
    <w:p w14:paraId="15C0B457" w14:textId="77777777" w:rsidR="003375B9" w:rsidRPr="00DA28BC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  <w:lang w:val="en-US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  style: 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Theme.of</w:t>
      </w:r>
      <w:proofErr w:type="spellEnd"/>
      <w:r w:rsidRPr="00DA28BC">
        <w:rPr>
          <w:rFonts w:ascii="Times New Roman" w:eastAsia="Consolas" w:hAnsi="Times New Roman"/>
          <w:sz w:val="28"/>
          <w:szCs w:val="28"/>
          <w:lang w:val="en-US"/>
        </w:rPr>
        <w:t>(context</w:t>
      </w:r>
      <w:proofErr w:type="gramStart"/>
      <w:r w:rsidRPr="00DA28BC">
        <w:rPr>
          <w:rFonts w:ascii="Times New Roman" w:eastAsia="Consolas" w:hAnsi="Times New Roman"/>
          <w:sz w:val="28"/>
          <w:szCs w:val="28"/>
          <w:lang w:val="en-US"/>
        </w:rPr>
        <w:t>).</w:t>
      </w:r>
      <w:proofErr w:type="spellStart"/>
      <w:r w:rsidRPr="00DA28BC">
        <w:rPr>
          <w:rFonts w:ascii="Times New Roman" w:eastAsia="Consolas" w:hAnsi="Times New Roman"/>
          <w:sz w:val="28"/>
          <w:szCs w:val="28"/>
          <w:lang w:val="en-US"/>
        </w:rPr>
        <w:t>textTheme.labelSmall</w:t>
      </w:r>
      <w:proofErr w:type="spellEnd"/>
      <w:proofErr w:type="gramEnd"/>
      <w:r w:rsidRPr="00DA28BC">
        <w:rPr>
          <w:rFonts w:ascii="Times New Roman" w:eastAsia="Consolas" w:hAnsi="Times New Roman"/>
          <w:sz w:val="28"/>
          <w:szCs w:val="28"/>
          <w:lang w:val="en-US"/>
        </w:rPr>
        <w:t>,</w:t>
      </w:r>
    </w:p>
    <w:p w14:paraId="1CD33996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DA28BC">
        <w:rPr>
          <w:rFonts w:ascii="Times New Roman" w:eastAsia="Consolas" w:hAnsi="Times New Roman"/>
          <w:sz w:val="28"/>
          <w:szCs w:val="28"/>
          <w:lang w:val="en-US"/>
        </w:rPr>
        <w:t xml:space="preserve">                      </w:t>
      </w:r>
      <w:r w:rsidRPr="003375B9">
        <w:rPr>
          <w:rFonts w:ascii="Times New Roman" w:eastAsia="Consolas" w:hAnsi="Times New Roman"/>
          <w:sz w:val="28"/>
          <w:szCs w:val="28"/>
        </w:rPr>
        <w:t>)</w:t>
      </w:r>
    </w:p>
    <w:p w14:paraId="6E54EA02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              ],</w:t>
      </w:r>
    </w:p>
    <w:p w14:paraId="4AA2499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            ),</w:t>
      </w:r>
    </w:p>
    <w:p w14:paraId="4EEEBB50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          );</w:t>
      </w:r>
    </w:p>
    <w:p w14:paraId="3794DD81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        },</w:t>
      </w:r>
    </w:p>
    <w:p w14:paraId="650277DA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      ),</w:t>
      </w:r>
    </w:p>
    <w:p w14:paraId="2ABCC5CE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    ],</w:t>
      </w:r>
    </w:p>
    <w:p w14:paraId="26FD40FC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  ),</w:t>
      </w:r>
    </w:p>
    <w:p w14:paraId="5CB2D28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  ),</w:t>
      </w:r>
    </w:p>
    <w:p w14:paraId="53432363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  );</w:t>
      </w:r>
    </w:p>
    <w:p w14:paraId="51B17C75" w14:textId="77777777" w:rsidR="003375B9" w:rsidRPr="003375B9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 xml:space="preserve">  }</w:t>
      </w:r>
    </w:p>
    <w:p w14:paraId="7DEB3E81" w14:textId="21007923" w:rsidR="00577F45" w:rsidRPr="004C2613" w:rsidRDefault="003375B9" w:rsidP="003375B9">
      <w:pPr>
        <w:spacing w:after="0" w:line="240" w:lineRule="auto"/>
        <w:ind w:left="851"/>
        <w:jc w:val="both"/>
        <w:rPr>
          <w:rFonts w:ascii="Times New Roman" w:eastAsia="Consolas" w:hAnsi="Times New Roman"/>
          <w:sz w:val="28"/>
          <w:szCs w:val="28"/>
        </w:rPr>
      </w:pPr>
      <w:r w:rsidRPr="003375B9">
        <w:rPr>
          <w:rFonts w:ascii="Times New Roman" w:eastAsia="Consolas" w:hAnsi="Times New Roman"/>
          <w:sz w:val="28"/>
          <w:szCs w:val="28"/>
        </w:rPr>
        <w:t>}</w:t>
      </w:r>
    </w:p>
    <w:sectPr w:rsidR="00577F45" w:rsidRPr="004C2613"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4C6E" w14:textId="77777777" w:rsidR="00B76A48" w:rsidRDefault="00B76A48">
      <w:pPr>
        <w:spacing w:line="240" w:lineRule="auto"/>
      </w:pPr>
      <w:r>
        <w:separator/>
      </w:r>
    </w:p>
  </w:endnote>
  <w:endnote w:type="continuationSeparator" w:id="0">
    <w:p w14:paraId="7868A845" w14:textId="77777777" w:rsidR="00B76A48" w:rsidRDefault="00B76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type B">
    <w:altName w:val="Arial"/>
    <w:charset w:val="CC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altName w:val="Segoe Print"/>
    <w:charset w:val="CC"/>
    <w:family w:val="auto"/>
    <w:pitch w:val="default"/>
    <w:sig w:usb0="00000000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E29A0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7FF8A23" w14:textId="77777777" w:rsidR="00C2477C" w:rsidRDefault="00C2477C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9C25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60F201B2" w14:textId="77777777" w:rsidR="00C2477C" w:rsidRDefault="009744B7">
    <w:pPr>
      <w:pStyle w:val="af2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75B6817" wp14:editId="571B0AA9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146A40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B6817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8" type="#_x0000_t202" style="position:absolute;margin-left:43pt;margin-top:15.75pt;width:55.85pt;height:1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16146A40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683EBF2" wp14:editId="70EEFE5E">
              <wp:simplePos x="0" y="0"/>
              <wp:positionH relativeFrom="page">
                <wp:posOffset>720090</wp:posOffset>
              </wp:positionH>
              <wp:positionV relativeFrom="page">
                <wp:posOffset>10265410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7427F0" id="Прямая соединительная линия 48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BrrRhKkAQAAMQMAAA4AAAAAAAAAAAAAAAAALgIAAGRycy9lMm9Eb2MueG1sUEsBAi0AFAAGAAgA&#10;AAAhAGYgg9PdAAAADQEAAA8AAAAAAAAAAAAAAAAA/g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FE2CD19" wp14:editId="3F45177C">
              <wp:simplePos x="0" y="0"/>
              <wp:positionH relativeFrom="page">
                <wp:posOffset>720090</wp:posOffset>
              </wp:positionH>
              <wp:positionV relativeFrom="page">
                <wp:posOffset>10083165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EB6681" id="Прямая соединительная линия 4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D38hEB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0BB245E" wp14:editId="58A2CBC2">
              <wp:simplePos x="0" y="0"/>
              <wp:positionH relativeFrom="page">
                <wp:posOffset>3057525</wp:posOffset>
              </wp:positionH>
              <wp:positionV relativeFrom="page">
                <wp:posOffset>9904730</wp:posOffset>
              </wp:positionV>
              <wp:extent cx="0" cy="563245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4EE097" id="Прямая соединительная линия 4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0.75pt,779.9pt" to="240.75pt,8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04268E" wp14:editId="507013F2">
              <wp:simplePos x="0" y="0"/>
              <wp:positionH relativeFrom="page">
                <wp:posOffset>2697480</wp:posOffset>
              </wp:positionH>
              <wp:positionV relativeFrom="page">
                <wp:posOffset>9904095</wp:posOffset>
              </wp:positionV>
              <wp:extent cx="0" cy="563245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815664" id="Прямая соединительная линия 5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B61A66" wp14:editId="16A253B0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BDB188" id="Прямая соединительная линия 5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2CC086" wp14:editId="7E816B9D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91D44F" id="Прямая соединительная линия 5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bc&#10;sruhAQAAMAMAAA4AAAAAAAAAAAAAAAAALgIAAGRycy9lMm9Eb2MueG1sUEsBAi0AFAAGAAgAAAAh&#10;AGggi1jdAAAADQEAAA8AAAAAAAAAAAAAAAAA+wMAAGRycy9kb3ducmV2LnhtbFBLBQYAAAAABAAE&#10;APMAAAA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B786628" wp14:editId="0D2DAC0C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1B38FC" id="Прямая соединительная линия 52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CcxixGrgEAAD0DAAAOAAAAAAAAAAAAAAAAAC4CAABkcnMvZTJvRG9jLnht&#10;bFBLAQItABQABgAIAAAAIQA73HYD4AAAAA0BAAAPAAAAAAAAAAAAAAAAAAg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B69B34" wp14:editId="18103E11">
              <wp:simplePos x="0" y="0"/>
              <wp:positionH relativeFrom="page">
                <wp:posOffset>6944360</wp:posOffset>
              </wp:positionH>
              <wp:positionV relativeFrom="page">
                <wp:posOffset>9918700</wp:posOffset>
              </wp:positionV>
              <wp:extent cx="0" cy="540385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A8EE30" id="Прямая соединительная линия 49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6.8pt,781pt" to="546.8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83BD728" wp14:editId="5895FD92">
              <wp:simplePos x="0" y="0"/>
              <wp:positionH relativeFrom="page">
                <wp:posOffset>6947535</wp:posOffset>
              </wp:positionH>
              <wp:positionV relativeFrom="page">
                <wp:posOffset>10163175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D0DE92" id="Прямая соединительная линия 6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K975xWjAQAAMAMAAA4AAAAAAAAAAAAAAAAALgIAAGRycy9lMm9Eb2MueG1sUEsBAi0AFAAGAAgA&#10;AAAhAAbDfQfeAAAADw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1C4A43F" wp14:editId="3FE08A19">
              <wp:simplePos x="0" y="0"/>
              <wp:positionH relativeFrom="column">
                <wp:posOffset>6043930</wp:posOffset>
              </wp:positionH>
              <wp:positionV relativeFrom="paragraph">
                <wp:posOffset>-125730</wp:posOffset>
              </wp:positionV>
              <wp:extent cx="429895" cy="185420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D1E2B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D9B2D1C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4A43F" id="Поле 60" o:spid="_x0000_s1029" type="#_x0000_t202" style="position:absolute;margin-left:475.9pt;margin-top:-9.9pt;width:33.85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" filled="f" stroked="f">
              <v:textbox inset="0,0,0,0">
                <w:txbxContent>
                  <w:p w14:paraId="439D1E2B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D9B2D1C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B3775E" wp14:editId="70A6D9EF">
              <wp:simplePos x="0" y="0"/>
              <wp:positionH relativeFrom="page">
                <wp:posOffset>720725</wp:posOffset>
              </wp:positionH>
              <wp:positionV relativeFrom="page">
                <wp:posOffset>9910445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753BA7" id="Прямая соединительная линия 45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80.35pt" to="580.95pt,7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59507" wp14:editId="76B9FEC1">
              <wp:simplePos x="0" y="0"/>
              <wp:positionH relativeFrom="column">
                <wp:posOffset>2082165</wp:posOffset>
              </wp:positionH>
              <wp:positionV relativeFrom="paragraph">
                <wp:posOffset>-58420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882DD" w14:textId="2BF8E831" w:rsidR="00C2477C" w:rsidRDefault="0099014D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sz w:val="28"/>
                              <w:szCs w:val="32"/>
                            </w:rPr>
                            <w:t>УП ТРПО</w:t>
                          </w:r>
                          <w:r w:rsidR="009744B7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9744B7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01.33.39.1</w:t>
                          </w:r>
                          <w:r w:rsidR="00560AA7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3</w:t>
                          </w:r>
                          <w:r w:rsidR="009744B7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.22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859507" id="Поле 54" o:spid="_x0000_s1030" type="#_x0000_t202" style="position:absolute;margin-left:163.95pt;margin-top:-4.6pt;width:312.4pt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DFF634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GEQAkmW8BlEhLB8X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DFF6344AAAAAkBAAAPAAAAAAAAAAAAAAAAADUEAABkcnMvZG93bnJldi54bWxQSwUGAAAA&#10;AAQABADzAAAAQgUAAAAA&#10;" filled="f" stroked="f">
              <v:textbox inset="0,0,0,0">
                <w:txbxContent>
                  <w:p w14:paraId="414882DD" w14:textId="2BF8E831" w:rsidR="00C2477C" w:rsidRDefault="0099014D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Calibri" w:hAnsi="Calibri" w:cs="Calibri"/>
                        <w:i/>
                        <w:sz w:val="28"/>
                        <w:szCs w:val="32"/>
                      </w:rPr>
                      <w:t>УП ТРПО</w:t>
                    </w:r>
                    <w:r w:rsidR="009744B7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9744B7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01.33.39.1</w:t>
                    </w:r>
                    <w:r w:rsidR="00560AA7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3</w:t>
                    </w:r>
                    <w:r w:rsidR="009744B7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.22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597C4A" wp14:editId="482F95D7">
              <wp:simplePos x="0" y="0"/>
              <wp:positionH relativeFrom="column">
                <wp:posOffset>6047105</wp:posOffset>
              </wp:positionH>
              <wp:positionV relativeFrom="paragraph">
                <wp:posOffset>136525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D5EA3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B643EAC" w14:textId="77777777" w:rsidR="00C2477C" w:rsidRDefault="00C2477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97C4A" id="Поле 53" o:spid="_x0000_s1031" type="#_x0000_t202" style="position:absolute;margin-left:476.15pt;margin-top:10.75pt;width:33.85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Ct2p8K3wAAAAoBAAAPAAAAAAAAAAAAAAAAADMEAABkcnMvZG93bnJldi54bWxQSwUGAAAAAAQA&#10;BADzAAAAPwUAAAAA&#10;" filled="f" stroked="f">
              <v:textbox inset="0,0,0,0">
                <w:txbxContent>
                  <w:p w14:paraId="163D5EA3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B643EAC" w14:textId="77777777" w:rsidR="00C2477C" w:rsidRDefault="00C2477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CF2BBE" wp14:editId="41055D87">
              <wp:simplePos x="0" y="0"/>
              <wp:positionH relativeFrom="column">
                <wp:posOffset>175895</wp:posOffset>
              </wp:positionH>
              <wp:positionV relativeFrom="paragraph">
                <wp:posOffset>202565</wp:posOffset>
              </wp:positionV>
              <wp:extent cx="375285" cy="172720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61788C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CF2BBE" id="Поле 62" o:spid="_x0000_s1032" type="#_x0000_t202" style="position:absolute;margin-left:13.85pt;margin-top:15.95pt;width:29.55pt;height: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AzZRL63QAAAAcBAAAPAAAAAAAAAAAAAAAAADUEAABkcnMvZG93bnJldi54bWxQSwUGAAAAAAQA&#10;BADzAAAAPwUAAAAA&#10;" filled="f" stroked="f">
              <v:textbox inset="0,0,0,0">
                <w:txbxContent>
                  <w:p w14:paraId="2B61788C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D54B906" wp14:editId="52570618">
              <wp:simplePos x="0" y="0"/>
              <wp:positionH relativeFrom="column">
                <wp:posOffset>1798320</wp:posOffset>
              </wp:positionH>
              <wp:positionV relativeFrom="paragraph">
                <wp:posOffset>194945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937B9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54B906" id="Поле 59" o:spid="_x0000_s1033" type="#_x0000_t202" style="position:absolute;margin-left:141.6pt;margin-top:15.35pt;width:28.35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070937B9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9EA0EB" wp14:editId="42E7D158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566F01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9EA0EB" id="Поле 58" o:spid="_x0000_s1034" type="#_x0000_t202" style="position:absolute;margin-left:99.1pt;margin-top:15.6pt;width:42.75pt;height:1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56566F01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2A73E8" wp14:editId="3E62AE4E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5855F" w14:textId="77777777" w:rsidR="00C2477C" w:rsidRDefault="009744B7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2A73E8" id="Поле 63" o:spid="_x0000_s1035" type="#_x0000_t202" style="position:absolute;margin-left:-13.9pt;margin-top:15.35pt;width:28.4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4775855F" w14:textId="77777777" w:rsidR="00C2477C" w:rsidRDefault="009744B7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65BA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16007820" w14:textId="77777777" w:rsidR="00C2477C" w:rsidRDefault="009744B7">
    <w:pPr>
      <w:pStyle w:val="af2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714093" wp14:editId="702D7F06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51A23A" id="Прямая соединительная линия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DGWKHTpAEAADEDAAAOAAAAAAAAAAAAAAAAAC4CAABkcnMvZTJvRG9jLnhtbFBLAQItABQABgAI&#10;AAAAIQAOUQVM3gAAAAsBAAAPAAAAAAAAAAAAAAAAAP4DAABkcnMvZG93bnJldi54bWxQSwUGAAAA&#10;AAQABADzAAAAC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C085C8F" wp14:editId="0D2E1E0F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8018C8" w14:textId="77777777" w:rsidR="00C2477C" w:rsidRDefault="009744B7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E4360FC" w14:textId="77777777" w:rsidR="00C2477C" w:rsidRDefault="00C247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85C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6" type="#_x0000_t202" style="position:absolute;margin-left:156.2pt;margin-top:-56.15pt;width:198.8pt;height:8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158018C8" w14:textId="77777777" w:rsidR="00C2477C" w:rsidRDefault="009744B7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E4360FC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632C89" wp14:editId="6F919A7C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E5E88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632C89" id="Поле 40" o:spid="_x0000_s1037" type="#_x0000_t202" style="position:absolute;margin-left:129pt;margin-top:-52.95pt;width:28.4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74EE5E88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E077E9" wp14:editId="05E1CFA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49FF3F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E077E9" id="Поле 39" o:spid="_x0000_s1038" type="#_x0000_t202" style="position:absolute;margin-left:86.4pt;margin-top:-53pt;width:40.5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5449FF3F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36E361" wp14:editId="6AC5CAE3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8B060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36E361" id="Поле 38" o:spid="_x0000_s1039" type="#_x0000_t202" style="position:absolute;margin-left:56.8pt;margin-top:-52.9pt;width:28.4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3D8B060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18E731B" wp14:editId="339786CC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ECD8CA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8E731B" id="Поле 37" o:spid="_x0000_s1040" type="#_x0000_t202" style="position:absolute;margin-left:29.35pt;margin-top:-53pt;width:27.45pt;height:1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20ECD8CA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E32D01" wp14:editId="6C7144FA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9E77D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32D01" id="Поле 36" o:spid="_x0000_s1041" type="#_x0000_t202" style="position:absolute;margin-left:0;margin-top:-52.9pt;width:28.4pt;height: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3999E77D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522E8C" wp14:editId="586F3C2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42C48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522E8C" id="Поле 35" o:spid="_x0000_s1042" type="#_x0000_t202" style="position:absolute;margin-left:-28.4pt;margin-top:-52.95pt;width:28.4pt;height: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57C42C48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2B337B3" wp14:editId="241EAF1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FB9795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B337B3" id="Поле 34" o:spid="_x0000_s1043" type="#_x0000_t202" style="position:absolute;margin-left:-28.4pt;margin-top:-24.3pt;width:56.8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0AFB9795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0B9209F" wp14:editId="64943172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8E4B0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B9209F" id="Поле 33" o:spid="_x0000_s1044" type="#_x0000_t202" style="position:absolute;margin-left:-28.4pt;margin-top:-10.25pt;width:56.8pt;height:1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108E4B0" w14:textId="77777777" w:rsidR="00C2477C" w:rsidRDefault="009744B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4821DF" wp14:editId="56DAF11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B0E2A7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4821DF" id="Поле 32" o:spid="_x0000_s1045" type="#_x0000_t202" style="position:absolute;margin-left:28.4pt;margin-top:-24.3pt;width:56.8pt;height: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76B0E2A7" w14:textId="77777777" w:rsidR="00C2477C" w:rsidRDefault="009744B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2AF262" wp14:editId="285F0646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A2FA5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2AF262" id="Поле 31" o:spid="_x0000_s1046" type="#_x0000_t202" style="position:absolute;margin-left:28.4pt;margin-top:-10.25pt;width:56.8pt;height:2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00FA2FA5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D29B877" wp14:editId="7774F1F8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0A41E" w14:textId="77777777" w:rsidR="00C2477C" w:rsidRDefault="009744B7">
                          <w:pPr>
                            <w:pStyle w:val="ad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29B877" id="Поле 30" o:spid="_x0000_s1047" type="#_x0000_t202" style="position:absolute;margin-left:156.2pt;margin-top:-1.35pt;width:190.4pt;height:3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0F30A41E" w14:textId="77777777" w:rsidR="00C2477C" w:rsidRDefault="009744B7">
                    <w:pPr>
                      <w:pStyle w:val="ad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D4BCBB" wp14:editId="4229CC78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862D6" w14:textId="77777777" w:rsidR="00C2477C" w:rsidRDefault="009744B7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D4BCBB" id="Поле 29" o:spid="_x0000_s1048" type="#_x0000_t202" style="position:absolute;margin-left:355pt;margin-top:-36.85pt;width:42.6pt;height:28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316862D6" w14:textId="77777777" w:rsidR="00C2477C" w:rsidRDefault="009744B7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8BA793" wp14:editId="5C73ABF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6BC2E" w14:textId="77777777" w:rsidR="00C2477C" w:rsidRDefault="00C2477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8BA793" id="Поле 28" o:spid="_x0000_s1049" type="#_x0000_t202" style="position:absolute;margin-left:440.2pt;margin-top:-41.95pt;width:56.8pt;height:2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1B66BC2E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8839AD" wp14:editId="19CB9ECB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8B4E8" w14:textId="77777777" w:rsidR="00C2477C" w:rsidRDefault="00C2477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8839AD" id="Поле 27" o:spid="_x0000_s1050" type="#_x0000_t202" style="position:absolute;margin-left:397.6pt;margin-top:-41.95pt;width:42.6pt;height:2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7A68B4E8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1B354B7" wp14:editId="5C99A3CF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998422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46EF6E6" w14:textId="77777777" w:rsidR="00C2477C" w:rsidRDefault="00C247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B354B7" id="Поле 26" o:spid="_x0000_s1051" type="#_x0000_t202" style="position:absolute;margin-left:156.2pt;margin-top:-87.1pt;width:340.8pt;height:3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8998422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46EF6E6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CAF8B0" wp14:editId="460A5D1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EB3F7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AF8B0" id="Поле 25" o:spid="_x0000_s1052" type="#_x0000_t202" style="position:absolute;margin-left:440.2pt;margin-top:-54.45pt;width:54.8pt;height:1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3BEB3F7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28C268" wp14:editId="2C2E125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78EFD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28C268" id="Поле 24" o:spid="_x0000_s1053" type="#_x0000_t202" style="position:absolute;margin-left:397.6pt;margin-top:-54.45pt;width:41.35pt;height:1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5A378EFD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D1B31A9" wp14:editId="1BA15A41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7B579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1B31A9" id="Поле 23" o:spid="_x0000_s1054" type="#_x0000_t202" style="position:absolute;margin-left:355pt;margin-top:-54.45pt;width:42.8pt;height:12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5037B579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E2E8CB8" wp14:editId="2793EAE3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E6F02E" id="Прямая соединительная линия 22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HYxLF+jAQAAMQMAAA4AAAAAAAAAAAAAAAAALgIAAGRycy9lMm9Eb2MueG1sUEsBAi0AFAAGAAgA&#10;AAAhACSEDRjeAAAADg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EB1BD22" wp14:editId="1AA4E1C0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E2F062" id="Прямая соединительная линия 21" o:spid="_x0000_s1026" style="position:absolute;flip:x;z-index: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D6AF1B0" wp14:editId="35C67C8C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489AD8" id="Прямая соединительная линия 20" o:spid="_x0000_s1026" style="position:absolute;flip:x;z-index: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25742A" wp14:editId="6A5ABB0B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5F0356" id="Прямая соединительная линия 19" o:spid="_x0000_s1026" style="position:absolute;flip:x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9B67A8A" wp14:editId="3D43E178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EFC6778" id="Прямая соединительная линия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4C3D217" wp14:editId="077D3B5B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925088" id="Прямая соединительная линия 17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6275BA" wp14:editId="786FB7E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80E28" w14:textId="77777777" w:rsidR="00C2477C" w:rsidRDefault="009744B7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275BA" id="Поле 16" o:spid="_x0000_s1055" type="#_x0000_t202" style="position:absolute;margin-left:355pt;margin-top:.65pt;width:142pt;height:28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38F80E28" w14:textId="77777777" w:rsidR="00C2477C" w:rsidRDefault="009744B7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2691E36" wp14:editId="4374EB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17FFAC" id="Прямая соединительная линия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QNAbqQBAAAwAwAADgAAAAAAAAAAAAAAAAAuAgAAZHJzL2Uyb0RvYy54bWxQSwECLQAUAAYA&#10;CAAAACEA2jGg6t8AAAANAQAADwAAAAAAAAAAAAAAAAD+AwAAZHJzL2Rvd25yZXYueG1sUEsFBgAA&#10;AAAEAAQA8wAAAAo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C4C801" wp14:editId="3A779CE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2341997"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HYxLF+jAQAAMQMAAA4AAAAAAAAAAAAAAAAALgIAAGRycy9lMm9Eb2MueG1sUEsBAi0AFAAGAAgA&#10;AAAhAFei74PeAAAADg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64B933" wp14:editId="608070E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F9DF0F"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By&#10;yVOjoQEAADADAAAOAAAAAAAAAAAAAAAAAC4CAABkcnMvZTJvRG9jLnhtbFBLAQItABQABgAIAAAA&#10;IQA+/2uG3gAAAA0BAAAPAAAAAAAAAAAAAAAAAPsDAABkcnMvZG93bnJldi54bWxQSwUGAAAAAAQA&#10;BADzAAAAB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93EA217" wp14:editId="4C038D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72C04F" w14:textId="77777777" w:rsidR="00C2477C" w:rsidRDefault="00C2477C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3EA217" id="Поле 12" o:spid="_x0000_s1056" type="#_x0000_t202" style="position:absolute;margin-left:165.45pt;margin-top:-85.1pt;width:321.65pt;height:11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0C72C04F" w14:textId="77777777" w:rsidR="00C2477C" w:rsidRDefault="00C2477C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9067E3A" wp14:editId="70765A9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E71434" id="Прямая соединительная линия 11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GOhZN+jAQAAMQMAAA4AAAAAAAAAAAAAAAAALgIAAGRycy9lMm9Eb2MueG1sUEsBAi0AFAAGAAgA&#10;AAAhAAFcwF3eAAAADQ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3A719F9" wp14:editId="45051EA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CEC6DB" id="Прямая соединительная линия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GOhZN+jAQAAMQMAAA4AAAAAAAAAAAAAAAAALgIAAGRycy9lMm9Eb2MueG1sUEsBAi0AFAAGAAgA&#10;AAAhAKgpTtneAAAADQ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AEE4093" wp14:editId="4D68B56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ADD9F6" id="Прямая соединительная линия 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EAEB6BE" wp14:editId="5840EA4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893BCD8" id="Прямая соединительная линия 8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DA45A9" wp14:editId="5FF1BF3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EB2ECA" id="Прямая соединительная линия 7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AKgxw+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50F3AC6" wp14:editId="444681E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56B883" id="Прямая соединительная линия 6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Aa60YSpAEAADEDAAAOAAAAAAAAAAAAAAAAAC4CAABkcnMvZTJvRG9jLnhtbFBLAQItABQABgAI&#10;AAAAIQDS9Mdz3gAAAA0BAAAPAAAAAAAAAAAAAAAAAP4DAABkcnMvZG93bnJldi54bWxQSwUGAAAA&#10;AAQABADzAAAAC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8DBB2F6" wp14:editId="6E2CB5C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8FDA17" id="Прямая соединительная линия 5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CJlle6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3A40F81" wp14:editId="3188F50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4E674E" id="Прямая соединительная линия 4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AsItK/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CC5362" wp14:editId="27D500B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31693A" id="Прямая соединительная линия 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Dhbq7U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AC31030" wp14:editId="4016054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E3426BB" id="Прямая соединительная линия 2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32F4AFD" wp14:editId="782F0D1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83E268" id="Прямая соединительная линия 1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8C7C" w14:textId="77777777" w:rsidR="00B76A48" w:rsidRDefault="00B76A48">
      <w:pPr>
        <w:spacing w:after="0"/>
      </w:pPr>
      <w:r>
        <w:separator/>
      </w:r>
    </w:p>
  </w:footnote>
  <w:footnote w:type="continuationSeparator" w:id="0">
    <w:p w14:paraId="6FCAB3E2" w14:textId="77777777" w:rsidR="00B76A48" w:rsidRDefault="00B76A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7DCE" w14:textId="77777777" w:rsidR="00C2477C" w:rsidRDefault="009744B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 wp14:anchorId="1369ACC3" wp14:editId="427542E4">
              <wp:simplePos x="0" y="0"/>
              <wp:positionH relativeFrom="page">
                <wp:posOffset>723265</wp:posOffset>
              </wp:positionH>
              <wp:positionV relativeFrom="page">
                <wp:posOffset>150495</wp:posOffset>
              </wp:positionV>
              <wp:extent cx="6647815" cy="1031938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44FB3EE" w14:textId="77777777" w:rsidR="00C2477C" w:rsidRDefault="00C2477C">
                          <w:pPr>
                            <w:jc w:val="center"/>
                          </w:pPr>
                        </w:p>
                        <w:p w14:paraId="60B6A05A" w14:textId="77777777" w:rsidR="00C2477C" w:rsidRDefault="00C2477C">
                          <w:pPr>
                            <w:jc w:val="center"/>
                          </w:pPr>
                        </w:p>
                        <w:p w14:paraId="5932964D" w14:textId="77777777" w:rsidR="00C2477C" w:rsidRDefault="00C2477C">
                          <w:pPr>
                            <w:jc w:val="center"/>
                          </w:pPr>
                        </w:p>
                        <w:p w14:paraId="04BD009C" w14:textId="77777777" w:rsidR="00C2477C" w:rsidRDefault="00C2477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69ACC3" id="Прямоугольник 44" o:spid="_x0000_s1027" style="position:absolute;margin-left:56.95pt;margin-top:11.85pt;width:523.45pt;height:812.55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" o:allowincell="f" strokeweight="1.5pt">
              <v:textbox>
                <w:txbxContent>
                  <w:p w14:paraId="644FB3EE" w14:textId="77777777" w:rsidR="00C2477C" w:rsidRDefault="00C2477C">
                    <w:pPr>
                      <w:jc w:val="center"/>
                    </w:pPr>
                  </w:p>
                  <w:p w14:paraId="60B6A05A" w14:textId="77777777" w:rsidR="00C2477C" w:rsidRDefault="00C2477C">
                    <w:pPr>
                      <w:jc w:val="center"/>
                    </w:pPr>
                  </w:p>
                  <w:p w14:paraId="5932964D" w14:textId="77777777" w:rsidR="00C2477C" w:rsidRDefault="00C2477C">
                    <w:pPr>
                      <w:jc w:val="center"/>
                    </w:pPr>
                  </w:p>
                  <w:p w14:paraId="04BD009C" w14:textId="77777777" w:rsidR="00C2477C" w:rsidRDefault="00C247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3D25" w14:textId="77777777" w:rsidR="00C2477C" w:rsidRDefault="009744B7">
    <w:pPr>
      <w:pStyle w:val="ad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AEAEBA" wp14:editId="2439C22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85E031" id="Прямоугольник 43" o:spid="_x0000_s1026" style="position:absolute;margin-left:56.7pt;margin-top:16.45pt;width:524.4pt;height:807.8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7A33"/>
    <w:multiLevelType w:val="hybridMultilevel"/>
    <w:tmpl w:val="B43AAEF6"/>
    <w:lvl w:ilvl="0" w:tplc="5AA857A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3A66ED"/>
    <w:multiLevelType w:val="hybridMultilevel"/>
    <w:tmpl w:val="DBB67BC6"/>
    <w:lvl w:ilvl="0" w:tplc="5AA857A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1AE0AD7"/>
    <w:multiLevelType w:val="hybridMultilevel"/>
    <w:tmpl w:val="72B4BCC2"/>
    <w:lvl w:ilvl="0" w:tplc="FE2ECC76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87F1080"/>
    <w:multiLevelType w:val="hybridMultilevel"/>
    <w:tmpl w:val="E0BC1822"/>
    <w:lvl w:ilvl="0" w:tplc="0CCE9E1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5A06B90"/>
    <w:multiLevelType w:val="hybridMultilevel"/>
    <w:tmpl w:val="94C4BBFA"/>
    <w:lvl w:ilvl="0" w:tplc="5AA857A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BA43175"/>
    <w:multiLevelType w:val="multilevel"/>
    <w:tmpl w:val="369A33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802501493">
    <w:abstractNumId w:val="3"/>
  </w:num>
  <w:num w:numId="2" w16cid:durableId="1752310493">
    <w:abstractNumId w:val="5"/>
  </w:num>
  <w:num w:numId="3" w16cid:durableId="77749052">
    <w:abstractNumId w:val="4"/>
  </w:num>
  <w:num w:numId="4" w16cid:durableId="705518938">
    <w:abstractNumId w:val="1"/>
  </w:num>
  <w:num w:numId="5" w16cid:durableId="938294833">
    <w:abstractNumId w:val="0"/>
  </w:num>
  <w:num w:numId="6" w16cid:durableId="100528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08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AA7"/>
    <w:rsid w:val="00001D3E"/>
    <w:rsid w:val="0000273C"/>
    <w:rsid w:val="000035CA"/>
    <w:rsid w:val="000035E2"/>
    <w:rsid w:val="000035FE"/>
    <w:rsid w:val="0001434B"/>
    <w:rsid w:val="0001588A"/>
    <w:rsid w:val="0001742F"/>
    <w:rsid w:val="000233BE"/>
    <w:rsid w:val="000260A4"/>
    <w:rsid w:val="00026CB5"/>
    <w:rsid w:val="00027E62"/>
    <w:rsid w:val="00030F72"/>
    <w:rsid w:val="000338C6"/>
    <w:rsid w:val="000353FC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6F6"/>
    <w:rsid w:val="000928F9"/>
    <w:rsid w:val="0009620C"/>
    <w:rsid w:val="0009735D"/>
    <w:rsid w:val="00097B71"/>
    <w:rsid w:val="000A09D5"/>
    <w:rsid w:val="000A628E"/>
    <w:rsid w:val="000B31F7"/>
    <w:rsid w:val="000B7A42"/>
    <w:rsid w:val="000C27BC"/>
    <w:rsid w:val="000C7419"/>
    <w:rsid w:val="000D02AC"/>
    <w:rsid w:val="000D14CE"/>
    <w:rsid w:val="000D7743"/>
    <w:rsid w:val="000D7DC8"/>
    <w:rsid w:val="000F403C"/>
    <w:rsid w:val="000F45D6"/>
    <w:rsid w:val="000F71C3"/>
    <w:rsid w:val="001140DB"/>
    <w:rsid w:val="0011579A"/>
    <w:rsid w:val="00116F57"/>
    <w:rsid w:val="00120A14"/>
    <w:rsid w:val="00123542"/>
    <w:rsid w:val="001259BA"/>
    <w:rsid w:val="00135B28"/>
    <w:rsid w:val="00142419"/>
    <w:rsid w:val="001436D9"/>
    <w:rsid w:val="0014764F"/>
    <w:rsid w:val="00147D70"/>
    <w:rsid w:val="00150D8E"/>
    <w:rsid w:val="00163DE8"/>
    <w:rsid w:val="0016492C"/>
    <w:rsid w:val="0017001B"/>
    <w:rsid w:val="00170C0F"/>
    <w:rsid w:val="00172719"/>
    <w:rsid w:val="0017283A"/>
    <w:rsid w:val="00172A27"/>
    <w:rsid w:val="00172E03"/>
    <w:rsid w:val="0017424A"/>
    <w:rsid w:val="0017447B"/>
    <w:rsid w:val="00175D45"/>
    <w:rsid w:val="001808E0"/>
    <w:rsid w:val="00180911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35BE"/>
    <w:rsid w:val="001B7E53"/>
    <w:rsid w:val="001C34F2"/>
    <w:rsid w:val="001C3CED"/>
    <w:rsid w:val="001C4056"/>
    <w:rsid w:val="001D0E0D"/>
    <w:rsid w:val="001D292A"/>
    <w:rsid w:val="001D4851"/>
    <w:rsid w:val="001D693B"/>
    <w:rsid w:val="001E5FDF"/>
    <w:rsid w:val="001E6895"/>
    <w:rsid w:val="001F08C4"/>
    <w:rsid w:val="001F3D3E"/>
    <w:rsid w:val="002003B4"/>
    <w:rsid w:val="0020050C"/>
    <w:rsid w:val="00201DB3"/>
    <w:rsid w:val="00204C97"/>
    <w:rsid w:val="00205FD1"/>
    <w:rsid w:val="00207006"/>
    <w:rsid w:val="00207F27"/>
    <w:rsid w:val="00215D2D"/>
    <w:rsid w:val="00216BB1"/>
    <w:rsid w:val="0021776B"/>
    <w:rsid w:val="00221DC5"/>
    <w:rsid w:val="0022473D"/>
    <w:rsid w:val="00226D7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1F72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55ED"/>
    <w:rsid w:val="00336F66"/>
    <w:rsid w:val="003375B9"/>
    <w:rsid w:val="00340B04"/>
    <w:rsid w:val="00343587"/>
    <w:rsid w:val="0034698B"/>
    <w:rsid w:val="00354CE9"/>
    <w:rsid w:val="00357031"/>
    <w:rsid w:val="00361180"/>
    <w:rsid w:val="00367662"/>
    <w:rsid w:val="00375B6B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304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3F7A4F"/>
    <w:rsid w:val="0040092E"/>
    <w:rsid w:val="00401C11"/>
    <w:rsid w:val="004027C3"/>
    <w:rsid w:val="00404635"/>
    <w:rsid w:val="004102B0"/>
    <w:rsid w:val="00411229"/>
    <w:rsid w:val="00412F0E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07EF"/>
    <w:rsid w:val="004520B9"/>
    <w:rsid w:val="004536FB"/>
    <w:rsid w:val="00454B87"/>
    <w:rsid w:val="0046032D"/>
    <w:rsid w:val="00465194"/>
    <w:rsid w:val="00466076"/>
    <w:rsid w:val="00471881"/>
    <w:rsid w:val="00472739"/>
    <w:rsid w:val="00473405"/>
    <w:rsid w:val="00473B5C"/>
    <w:rsid w:val="00476AAA"/>
    <w:rsid w:val="00477412"/>
    <w:rsid w:val="0047779C"/>
    <w:rsid w:val="0048774B"/>
    <w:rsid w:val="00492E9E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2613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1771"/>
    <w:rsid w:val="00501D43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2D72"/>
    <w:rsid w:val="00535821"/>
    <w:rsid w:val="00540E01"/>
    <w:rsid w:val="00542388"/>
    <w:rsid w:val="00543286"/>
    <w:rsid w:val="00543378"/>
    <w:rsid w:val="00547ED1"/>
    <w:rsid w:val="0055312B"/>
    <w:rsid w:val="005564D3"/>
    <w:rsid w:val="00560AA7"/>
    <w:rsid w:val="00570DB0"/>
    <w:rsid w:val="00571D58"/>
    <w:rsid w:val="00572967"/>
    <w:rsid w:val="00576E0F"/>
    <w:rsid w:val="005775F3"/>
    <w:rsid w:val="00577F45"/>
    <w:rsid w:val="00580984"/>
    <w:rsid w:val="00580B83"/>
    <w:rsid w:val="00580D5A"/>
    <w:rsid w:val="00581CC0"/>
    <w:rsid w:val="00583C1E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D282D"/>
    <w:rsid w:val="005D5FC5"/>
    <w:rsid w:val="005E1683"/>
    <w:rsid w:val="005E36C1"/>
    <w:rsid w:val="005E4B11"/>
    <w:rsid w:val="005E4B97"/>
    <w:rsid w:val="005E5CF8"/>
    <w:rsid w:val="005E6E7D"/>
    <w:rsid w:val="00606A2A"/>
    <w:rsid w:val="006079BA"/>
    <w:rsid w:val="00611388"/>
    <w:rsid w:val="00621211"/>
    <w:rsid w:val="00623969"/>
    <w:rsid w:val="006247EC"/>
    <w:rsid w:val="0062573B"/>
    <w:rsid w:val="006340A3"/>
    <w:rsid w:val="00637E7F"/>
    <w:rsid w:val="00641B0A"/>
    <w:rsid w:val="00645F02"/>
    <w:rsid w:val="0065766F"/>
    <w:rsid w:val="00661D86"/>
    <w:rsid w:val="006641E2"/>
    <w:rsid w:val="006654E5"/>
    <w:rsid w:val="00666260"/>
    <w:rsid w:val="0066668F"/>
    <w:rsid w:val="00667127"/>
    <w:rsid w:val="006717B0"/>
    <w:rsid w:val="00672A8A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02E0"/>
    <w:rsid w:val="007167DD"/>
    <w:rsid w:val="00720528"/>
    <w:rsid w:val="00723103"/>
    <w:rsid w:val="007242D2"/>
    <w:rsid w:val="0073031F"/>
    <w:rsid w:val="00735587"/>
    <w:rsid w:val="00737757"/>
    <w:rsid w:val="00744A6D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441C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A68E2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0442"/>
    <w:rsid w:val="0085221A"/>
    <w:rsid w:val="0085244B"/>
    <w:rsid w:val="008545ED"/>
    <w:rsid w:val="00857C16"/>
    <w:rsid w:val="0086636F"/>
    <w:rsid w:val="008758F1"/>
    <w:rsid w:val="0087793B"/>
    <w:rsid w:val="00881063"/>
    <w:rsid w:val="00886FEB"/>
    <w:rsid w:val="00887C4B"/>
    <w:rsid w:val="00894523"/>
    <w:rsid w:val="00897624"/>
    <w:rsid w:val="008A1034"/>
    <w:rsid w:val="008A3E24"/>
    <w:rsid w:val="008A7AAC"/>
    <w:rsid w:val="008B0141"/>
    <w:rsid w:val="008B1536"/>
    <w:rsid w:val="008B6F1F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0F2A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47411"/>
    <w:rsid w:val="00951203"/>
    <w:rsid w:val="00955C82"/>
    <w:rsid w:val="0095668E"/>
    <w:rsid w:val="00964EC6"/>
    <w:rsid w:val="00966959"/>
    <w:rsid w:val="00967187"/>
    <w:rsid w:val="0096751E"/>
    <w:rsid w:val="009744B7"/>
    <w:rsid w:val="00977145"/>
    <w:rsid w:val="00980865"/>
    <w:rsid w:val="00980D54"/>
    <w:rsid w:val="00981BB7"/>
    <w:rsid w:val="009820D8"/>
    <w:rsid w:val="00985759"/>
    <w:rsid w:val="0099014D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088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6F2"/>
    <w:rsid w:val="00A1392A"/>
    <w:rsid w:val="00A16E1E"/>
    <w:rsid w:val="00A22CE8"/>
    <w:rsid w:val="00A26E31"/>
    <w:rsid w:val="00A30717"/>
    <w:rsid w:val="00A37548"/>
    <w:rsid w:val="00A440FD"/>
    <w:rsid w:val="00A442B0"/>
    <w:rsid w:val="00A44CA0"/>
    <w:rsid w:val="00A45A09"/>
    <w:rsid w:val="00A47E31"/>
    <w:rsid w:val="00A50997"/>
    <w:rsid w:val="00A538E6"/>
    <w:rsid w:val="00A55270"/>
    <w:rsid w:val="00A560E2"/>
    <w:rsid w:val="00A56607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4FC"/>
    <w:rsid w:val="00AB2619"/>
    <w:rsid w:val="00AB2A18"/>
    <w:rsid w:val="00AB2D43"/>
    <w:rsid w:val="00AB441E"/>
    <w:rsid w:val="00AB4B06"/>
    <w:rsid w:val="00AB6002"/>
    <w:rsid w:val="00AB77D7"/>
    <w:rsid w:val="00AC0FD1"/>
    <w:rsid w:val="00AC7FFE"/>
    <w:rsid w:val="00AE0135"/>
    <w:rsid w:val="00AE01A0"/>
    <w:rsid w:val="00AE7C7F"/>
    <w:rsid w:val="00AF0809"/>
    <w:rsid w:val="00AF2635"/>
    <w:rsid w:val="00AF542E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6455"/>
    <w:rsid w:val="00B37592"/>
    <w:rsid w:val="00B37CB4"/>
    <w:rsid w:val="00B42C31"/>
    <w:rsid w:val="00B51A8E"/>
    <w:rsid w:val="00B56F8B"/>
    <w:rsid w:val="00B603F9"/>
    <w:rsid w:val="00B64B8D"/>
    <w:rsid w:val="00B74039"/>
    <w:rsid w:val="00B75660"/>
    <w:rsid w:val="00B76A48"/>
    <w:rsid w:val="00B81283"/>
    <w:rsid w:val="00B91935"/>
    <w:rsid w:val="00B91AFC"/>
    <w:rsid w:val="00BA329D"/>
    <w:rsid w:val="00BA574C"/>
    <w:rsid w:val="00BA61FE"/>
    <w:rsid w:val="00BA6CF3"/>
    <w:rsid w:val="00BA7177"/>
    <w:rsid w:val="00BB00E9"/>
    <w:rsid w:val="00BB0B55"/>
    <w:rsid w:val="00BB1BE8"/>
    <w:rsid w:val="00BB1FF9"/>
    <w:rsid w:val="00BB23CC"/>
    <w:rsid w:val="00BB2851"/>
    <w:rsid w:val="00BB57BC"/>
    <w:rsid w:val="00BB6A97"/>
    <w:rsid w:val="00BC0A90"/>
    <w:rsid w:val="00BC2F0D"/>
    <w:rsid w:val="00BC32F5"/>
    <w:rsid w:val="00BC3C79"/>
    <w:rsid w:val="00BC4789"/>
    <w:rsid w:val="00BC57E4"/>
    <w:rsid w:val="00BC5981"/>
    <w:rsid w:val="00BD189A"/>
    <w:rsid w:val="00BD6976"/>
    <w:rsid w:val="00BD7D24"/>
    <w:rsid w:val="00BE0C26"/>
    <w:rsid w:val="00BE0FC0"/>
    <w:rsid w:val="00BE55DB"/>
    <w:rsid w:val="00BF05A5"/>
    <w:rsid w:val="00BF0C92"/>
    <w:rsid w:val="00BF15B6"/>
    <w:rsid w:val="00BF20D5"/>
    <w:rsid w:val="00BF22BB"/>
    <w:rsid w:val="00BF2C06"/>
    <w:rsid w:val="00BF49F0"/>
    <w:rsid w:val="00C0556C"/>
    <w:rsid w:val="00C06327"/>
    <w:rsid w:val="00C066ED"/>
    <w:rsid w:val="00C10881"/>
    <w:rsid w:val="00C11225"/>
    <w:rsid w:val="00C116D5"/>
    <w:rsid w:val="00C12255"/>
    <w:rsid w:val="00C14304"/>
    <w:rsid w:val="00C2477C"/>
    <w:rsid w:val="00C26816"/>
    <w:rsid w:val="00C2713C"/>
    <w:rsid w:val="00C27FF6"/>
    <w:rsid w:val="00C3164E"/>
    <w:rsid w:val="00C32858"/>
    <w:rsid w:val="00C34D02"/>
    <w:rsid w:val="00C35501"/>
    <w:rsid w:val="00C42995"/>
    <w:rsid w:val="00C458E2"/>
    <w:rsid w:val="00C4626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4FBB"/>
    <w:rsid w:val="00C764B5"/>
    <w:rsid w:val="00C7678C"/>
    <w:rsid w:val="00C7752C"/>
    <w:rsid w:val="00C81235"/>
    <w:rsid w:val="00C83BAA"/>
    <w:rsid w:val="00C86B63"/>
    <w:rsid w:val="00C95CC5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AA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8BC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3AA3"/>
    <w:rsid w:val="00E052DF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2016"/>
    <w:rsid w:val="00E861C8"/>
    <w:rsid w:val="00E871DC"/>
    <w:rsid w:val="00E94786"/>
    <w:rsid w:val="00E97838"/>
    <w:rsid w:val="00EA6C71"/>
    <w:rsid w:val="00EC52FA"/>
    <w:rsid w:val="00ED178D"/>
    <w:rsid w:val="00ED4342"/>
    <w:rsid w:val="00EF391B"/>
    <w:rsid w:val="00EF3FB1"/>
    <w:rsid w:val="00EF4EAE"/>
    <w:rsid w:val="00EF4F67"/>
    <w:rsid w:val="00EF685C"/>
    <w:rsid w:val="00F00D5D"/>
    <w:rsid w:val="00F00DD5"/>
    <w:rsid w:val="00F042D5"/>
    <w:rsid w:val="00F06BBF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2A3A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79A1"/>
    <w:rsid w:val="00F60906"/>
    <w:rsid w:val="00F62D46"/>
    <w:rsid w:val="00F71132"/>
    <w:rsid w:val="00F75E27"/>
    <w:rsid w:val="00F7777F"/>
    <w:rsid w:val="00F908F4"/>
    <w:rsid w:val="00F909A6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262E"/>
    <w:rsid w:val="00FE53D3"/>
    <w:rsid w:val="00FE67EA"/>
    <w:rsid w:val="00FF2BB0"/>
    <w:rsid w:val="00FF2EEF"/>
    <w:rsid w:val="00FF5E37"/>
    <w:rsid w:val="05BC5AAE"/>
    <w:rsid w:val="063A1AD0"/>
    <w:rsid w:val="0B0D0CF9"/>
    <w:rsid w:val="0EF45FEF"/>
    <w:rsid w:val="24AE1198"/>
    <w:rsid w:val="283C5431"/>
    <w:rsid w:val="2BE06496"/>
    <w:rsid w:val="2DAC07F4"/>
    <w:rsid w:val="30841E05"/>
    <w:rsid w:val="40331AC3"/>
    <w:rsid w:val="412D181B"/>
    <w:rsid w:val="44135035"/>
    <w:rsid w:val="449E0E26"/>
    <w:rsid w:val="5ED9249A"/>
    <w:rsid w:val="67623724"/>
    <w:rsid w:val="72E92AAE"/>
    <w:rsid w:val="76885999"/>
    <w:rsid w:val="780F5C58"/>
    <w:rsid w:val="788411CA"/>
    <w:rsid w:val="7B9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B3E25"/>
  <w15:docId w15:val="{84FED067-75F0-4FB9-B672-2C3B3D0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uiPriority="0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 w:uiPriority="61" w:qFormat="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qFormat/>
  </w:style>
  <w:style w:type="character" w:styleId="HTML0">
    <w:name w:val="HTML Definition"/>
    <w:basedOn w:val="a0"/>
    <w:uiPriority w:val="99"/>
    <w:semiHidden/>
    <w:unhideWhenUsed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qFormat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31">
    <w:name w:val="Body Text Indent 3"/>
    <w:basedOn w:val="a"/>
    <w:link w:val="32"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caption"/>
    <w:basedOn w:val="a"/>
    <w:next w:val="a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11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e">
    <w:name w:val="Body Text"/>
    <w:basedOn w:val="a"/>
    <w:link w:val="af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"/>
    <w:next w:val="a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3">
    <w:name w:val="toc 2"/>
    <w:basedOn w:val="a"/>
    <w:next w:val="a"/>
    <w:semiHidden/>
    <w:qFormat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Body Text Indent"/>
    <w:basedOn w:val="a"/>
    <w:link w:val="af1"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24">
    <w:name w:val="Body Text Indent 2"/>
    <w:basedOn w:val="a"/>
    <w:link w:val="25"/>
    <w:qFormat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lock Text"/>
    <w:basedOn w:val="a"/>
    <w:unhideWhenUsed/>
    <w:qFormat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f6">
    <w:name w:val="Table Grid"/>
    <w:basedOn w:val="a1"/>
    <w:uiPriority w:val="59"/>
    <w:qFormat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af7">
    <w:name w:val="Верхний колонтитул Знак"/>
    <w:basedOn w:val="a0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Верхний колонтитул Знак1"/>
    <w:link w:val="ad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2 Знак"/>
    <w:basedOn w:val="a0"/>
    <w:link w:val="2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с отступом 2 Знак"/>
    <w:basedOn w:val="a0"/>
    <w:link w:val="24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1">
    <w:name w:val="Основной текст с отступом Знак"/>
    <w:basedOn w:val="a0"/>
    <w:link w:val="af0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qFormat/>
  </w:style>
  <w:style w:type="paragraph" w:styleId="af8">
    <w:name w:val="List Paragraph"/>
    <w:basedOn w:val="a"/>
    <w:uiPriority w:val="99"/>
    <w:qFormat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a0"/>
    <w:qFormat/>
  </w:style>
  <w:style w:type="character" w:customStyle="1" w:styleId="unit">
    <w:name w:val="unit"/>
    <w:basedOn w:val="a0"/>
    <w:qFormat/>
  </w:style>
  <w:style w:type="character" w:customStyle="1" w:styleId="FontStyle16">
    <w:name w:val="Font Style16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ичный"/>
    <w:basedOn w:val="a"/>
    <w:qFormat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qFormat/>
    <w:rPr>
      <w:rFonts w:ascii="Calibri" w:eastAsia="Times New Roman" w:hAnsi="Calibri"/>
      <w:lang w:val="ru-RU" w:eastAsia="ru-RU"/>
    </w:rPr>
  </w:style>
  <w:style w:type="paragraph" w:customStyle="1" w:styleId="Style1">
    <w:name w:val="Style1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qFormat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a">
    <w:name w:val="Placeholder Text"/>
    <w:basedOn w:val="a0"/>
    <w:uiPriority w:val="99"/>
    <w:semiHidden/>
    <w:qFormat/>
    <w:rPr>
      <w:color w:val="808080"/>
    </w:rPr>
  </w:style>
  <w:style w:type="paragraph" w:customStyle="1" w:styleId="afb">
    <w:name w:val="Таблицы (моноширинный)"/>
    <w:basedOn w:val="a"/>
    <w:next w:val="a"/>
    <w:uiPriority w:val="99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qFormat/>
  </w:style>
  <w:style w:type="character" w:customStyle="1" w:styleId="token">
    <w:name w:val="token"/>
    <w:basedOn w:val="a0"/>
    <w:qFormat/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Pr>
      <w:rFonts w:eastAsiaTheme="minorEastAsia"/>
      <w:sz w:val="20"/>
      <w:szCs w:val="20"/>
      <w:lang w:eastAsia="ru-RU"/>
    </w:rPr>
  </w:style>
  <w:style w:type="paragraph" w:customStyle="1" w:styleId="16">
    <w:name w:val="Обычный1"/>
    <w:qFormat/>
    <w:pPr>
      <w:widowControl w:val="0"/>
      <w:snapToGrid w:val="0"/>
      <w:spacing w:line="319" w:lineRule="auto"/>
      <w:ind w:left="40" w:firstLine="500"/>
      <w:jc w:val="both"/>
    </w:pPr>
    <w:rPr>
      <w:rFonts w:eastAsia="Times New Roman"/>
      <w:sz w:val="18"/>
      <w:lang w:val="ru-RU" w:eastAsia="ru-RU"/>
    </w:rPr>
  </w:style>
  <w:style w:type="paragraph" w:customStyle="1" w:styleId="Style3">
    <w:name w:val="Style3"/>
    <w:basedOn w:val="a"/>
    <w:uiPriority w:val="99"/>
    <w:qFormat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qFormat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qFormat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qFormat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qFormat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qFormat/>
  </w:style>
  <w:style w:type="character" w:customStyle="1" w:styleId="name">
    <w:name w:val="name"/>
    <w:basedOn w:val="a0"/>
    <w:qFormat/>
  </w:style>
  <w:style w:type="character" w:customStyle="1" w:styleId="promulgator">
    <w:name w:val="promulgator"/>
    <w:basedOn w:val="a0"/>
    <w:qFormat/>
  </w:style>
  <w:style w:type="character" w:customStyle="1" w:styleId="datepr">
    <w:name w:val="datepr"/>
    <w:basedOn w:val="a0"/>
    <w:qFormat/>
  </w:style>
  <w:style w:type="character" w:customStyle="1" w:styleId="number">
    <w:name w:val="number"/>
    <w:basedOn w:val="a0"/>
    <w:qFormat/>
  </w:style>
  <w:style w:type="table" w:customStyle="1" w:styleId="27">
    <w:name w:val="Сетка таблицы2"/>
    <w:basedOn w:val="a1"/>
    <w:next w:val="af6"/>
    <w:uiPriority w:val="39"/>
    <w:rsid w:val="005D282D"/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f6"/>
    <w:uiPriority w:val="39"/>
    <w:rsid w:val="00C11225"/>
    <w:rPr>
      <w:rFonts w:eastAsia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f6"/>
    <w:uiPriority w:val="39"/>
    <w:rsid w:val="001D4851"/>
    <w:rPr>
      <w:rFonts w:eastAsia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f6"/>
    <w:uiPriority w:val="39"/>
    <w:rsid w:val="00216BB1"/>
    <w:rPr>
      <w:rFonts w:eastAsia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f6"/>
    <w:uiPriority w:val="39"/>
    <w:rsid w:val="00BA329D"/>
    <w:rPr>
      <w:rFonts w:eastAsia="Calibri"/>
      <w:kern w:val="2"/>
      <w:sz w:val="28"/>
      <w:szCs w:val="28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Unresolved Mention"/>
    <w:basedOn w:val="a0"/>
    <w:uiPriority w:val="99"/>
    <w:semiHidden/>
    <w:unhideWhenUsed/>
    <w:rsid w:val="000F4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hyperlink" Target="https://stackoverflow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&#1053;&#1072;&#1089;&#1090;&#1088;&#1072;&#1080;&#1074;&#1072;&#1077;&#1084;&#1099;&#1077;%20&#1096;&#1072;&#1073;&#1083;&#1086;&#1085;&#1099;%20Office\&#1051;&#1080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Листы.dotx</Template>
  <TotalTime>213</TotalTime>
  <Pages>59</Pages>
  <Words>8015</Words>
  <Characters>45689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Nikita Savosko</cp:lastModifiedBy>
  <cp:revision>91</cp:revision>
  <cp:lastPrinted>2024-01-11T01:23:00Z</cp:lastPrinted>
  <dcterms:created xsi:type="dcterms:W3CDTF">2024-01-10T21:54:00Z</dcterms:created>
  <dcterms:modified xsi:type="dcterms:W3CDTF">2024-01-11T01:30:00Z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1EB2A519960D4D75BA66112BC8B2726F</vt:lpwstr>
  </property>
</Properties>
</file>