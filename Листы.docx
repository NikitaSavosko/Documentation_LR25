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93B68" w14:textId="5D3D2A07" w:rsidR="00A07DBB" w:rsidRPr="00A07DBB" w:rsidRDefault="00A07DBB" w:rsidP="00A07DBB">
      <w:pPr>
        <w:pStyle w:val="af8"/>
        <w:numPr>
          <w:ilvl w:val="0"/>
          <w:numId w:val="3"/>
        </w:numPr>
        <w:spacing w:after="160" w:line="360" w:lineRule="exact"/>
        <w:jc w:val="both"/>
        <w:rPr>
          <w:b/>
          <w:bCs/>
          <w:sz w:val="28"/>
          <w:szCs w:val="28"/>
        </w:rPr>
      </w:pPr>
      <w:r w:rsidRPr="00A07DBB">
        <w:rPr>
          <w:rFonts w:asciiTheme="minorHAnsi" w:hAnsiTheme="minorHAnsi" w:cstheme="minorHAnsi"/>
          <w:b/>
          <w:bCs/>
          <w:sz w:val="28"/>
          <w:szCs w:val="28"/>
        </w:rPr>
        <w:t>Постановка задачи</w:t>
      </w:r>
    </w:p>
    <w:p w14:paraId="568F7991" w14:textId="77777777" w:rsidR="00A07DBB" w:rsidRPr="00A07DBB" w:rsidRDefault="00A07DBB" w:rsidP="00CB2B48">
      <w:pPr>
        <w:numPr>
          <w:ilvl w:val="1"/>
          <w:numId w:val="3"/>
        </w:numPr>
        <w:spacing w:after="160" w:line="360" w:lineRule="exact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A07DB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Организационно-экономическая сущность задачи:</w:t>
      </w:r>
    </w:p>
    <w:p w14:paraId="5937A6A9" w14:textId="77777777" w:rsidR="00A07DBB" w:rsidRPr="00A07DBB" w:rsidRDefault="00A07DBB" w:rsidP="00A07DBB">
      <w:pPr>
        <w:spacing w:after="160" w:line="360" w:lineRule="exact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07DB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 xml:space="preserve">Наименование задачи: </w:t>
      </w:r>
      <w:r w:rsidRPr="00A07DBB">
        <w:rPr>
          <w:rFonts w:ascii="Times New Roman" w:eastAsia="Calibri" w:hAnsi="Times New Roman" w:cs="Times New Roman"/>
          <w:sz w:val="28"/>
          <w:szCs w:val="28"/>
          <w:lang w:eastAsia="en-US"/>
        </w:rPr>
        <w:t>мобильное приложение “</w:t>
      </w:r>
      <w:proofErr w:type="spellStart"/>
      <w:r w:rsidRPr="00A07DBB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StudyPal</w:t>
      </w:r>
      <w:proofErr w:type="spellEnd"/>
      <w:r w:rsidRPr="00A07DBB">
        <w:rPr>
          <w:rFonts w:ascii="Times New Roman" w:eastAsia="Calibri" w:hAnsi="Times New Roman" w:cs="Times New Roman"/>
          <w:sz w:val="28"/>
          <w:szCs w:val="28"/>
          <w:lang w:eastAsia="en-US"/>
        </w:rPr>
        <w:t>”</w:t>
      </w:r>
    </w:p>
    <w:p w14:paraId="47018C51" w14:textId="77777777" w:rsidR="00A07DBB" w:rsidRPr="00A07DBB" w:rsidRDefault="00A07DBB" w:rsidP="00A07DBB">
      <w:pPr>
        <w:spacing w:after="160" w:line="360" w:lineRule="exact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07DB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 xml:space="preserve">Цель разработки: </w:t>
      </w:r>
      <w:r w:rsidRPr="00A07DBB">
        <w:rPr>
          <w:rFonts w:ascii="Times New Roman" w:eastAsia="Calibri" w:hAnsi="Times New Roman" w:cs="Times New Roman"/>
          <w:sz w:val="28"/>
          <w:szCs w:val="28"/>
          <w:lang w:eastAsia="en-US"/>
        </w:rPr>
        <w:t>для выполнения учебных заданий и помощи студентам при их выполнении</w:t>
      </w:r>
    </w:p>
    <w:p w14:paraId="2170E0FC" w14:textId="77777777" w:rsidR="00A07DBB" w:rsidRPr="00A07DBB" w:rsidRDefault="00A07DBB" w:rsidP="00A07DBB">
      <w:pPr>
        <w:spacing w:after="160" w:line="360" w:lineRule="exact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07DB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 xml:space="preserve">Назначение: </w:t>
      </w:r>
      <w:r w:rsidRPr="00A07DBB">
        <w:rPr>
          <w:rFonts w:ascii="Times New Roman" w:eastAsia="Calibri" w:hAnsi="Times New Roman" w:cs="Times New Roman"/>
          <w:sz w:val="28"/>
          <w:szCs w:val="28"/>
          <w:lang w:eastAsia="en-US"/>
        </w:rPr>
        <w:t>программный продукт предназначен для студентов и учителей</w:t>
      </w:r>
    </w:p>
    <w:p w14:paraId="0273EA0F" w14:textId="77777777" w:rsidR="00A07DBB" w:rsidRPr="00A07DBB" w:rsidRDefault="00A07DBB" w:rsidP="00A07DBB">
      <w:pPr>
        <w:spacing w:after="160" w:line="360" w:lineRule="exact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07DB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 xml:space="preserve">Периодичность использования ПП: </w:t>
      </w:r>
      <w:r w:rsidRPr="00A07DBB">
        <w:rPr>
          <w:rFonts w:ascii="Times New Roman" w:eastAsia="Calibri" w:hAnsi="Times New Roman" w:cs="Times New Roman"/>
          <w:sz w:val="28"/>
          <w:szCs w:val="28"/>
          <w:lang w:eastAsia="en-US"/>
        </w:rPr>
        <w:t>при выполнении заданий и по мере необходимости</w:t>
      </w:r>
    </w:p>
    <w:p w14:paraId="33E6F201" w14:textId="77777777" w:rsidR="00A07DBB" w:rsidRPr="00A07DBB" w:rsidRDefault="00A07DBB" w:rsidP="00A07DBB">
      <w:pPr>
        <w:spacing w:after="160" w:line="360" w:lineRule="exact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07DB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 xml:space="preserve">Источники и способы получения данных: </w:t>
      </w:r>
      <w:r w:rsidRPr="00A07DBB">
        <w:rPr>
          <w:rFonts w:ascii="Times New Roman" w:eastAsia="Calibri" w:hAnsi="Times New Roman" w:cs="Times New Roman"/>
          <w:sz w:val="28"/>
          <w:szCs w:val="28"/>
          <w:lang w:eastAsia="en-US"/>
        </w:rPr>
        <w:t>задания для учащихся УПК</w:t>
      </w:r>
    </w:p>
    <w:p w14:paraId="3DDEDED1" w14:textId="77777777" w:rsidR="00A07DBB" w:rsidRPr="00A07DBB" w:rsidRDefault="00A07DBB" w:rsidP="00A07DBB">
      <w:pPr>
        <w:spacing w:after="160" w:line="360" w:lineRule="exact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07DB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 xml:space="preserve">Обзор существующих аналогичных ПП: </w:t>
      </w:r>
      <w:r w:rsidRPr="00A07DB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рассмотрим приложение </w:t>
      </w:r>
      <w:r w:rsidRPr="00A07DBB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Google</w:t>
      </w:r>
      <w:r w:rsidRPr="00A07DB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A07DBB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Class</w:t>
      </w:r>
      <w:r w:rsidRPr="00A07DBB">
        <w:rPr>
          <w:rFonts w:ascii="Times New Roman" w:eastAsia="Calibri" w:hAnsi="Times New Roman" w:cs="Times New Roman"/>
          <w:sz w:val="28"/>
          <w:szCs w:val="28"/>
          <w:lang w:eastAsia="en-US"/>
        </w:rPr>
        <w:t>. В этом приложении есть курсы, слушателем которых пользователь является. Также в этом приложении есть кнопка выбора аккаунта, есть меню, ещё есть кнопка “+”, с помощью которой пользователь может добавиться в новый курс.</w:t>
      </w:r>
    </w:p>
    <w:p w14:paraId="2A16C93A" w14:textId="77777777" w:rsidR="00A07DBB" w:rsidRPr="00A07DBB" w:rsidRDefault="00A07DBB" w:rsidP="00CB2B48">
      <w:pPr>
        <w:numPr>
          <w:ilvl w:val="1"/>
          <w:numId w:val="3"/>
        </w:numPr>
        <w:spacing w:after="160" w:line="360" w:lineRule="exact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A07DB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Функциональные требования</w:t>
      </w:r>
    </w:p>
    <w:p w14:paraId="47326C9E" w14:textId="77777777" w:rsidR="00A07DBB" w:rsidRPr="00A07DBB" w:rsidRDefault="00A07DBB" w:rsidP="00A07DBB">
      <w:pPr>
        <w:spacing w:after="160" w:line="360" w:lineRule="exact"/>
        <w:ind w:firstLine="851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A07DB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Описание перечня функций и задач для каждой категории пользователей, которые должен выполнять будущий ПП:</w:t>
      </w:r>
    </w:p>
    <w:p w14:paraId="747DCC3A" w14:textId="77777777" w:rsidR="00A07DBB" w:rsidRPr="00A07DBB" w:rsidRDefault="00A07DBB" w:rsidP="00A07DBB">
      <w:pPr>
        <w:spacing w:after="160" w:line="360" w:lineRule="exact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07DB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 xml:space="preserve">Гость: </w:t>
      </w:r>
    </w:p>
    <w:p w14:paraId="1910BD51" w14:textId="77777777" w:rsidR="00A07DBB" w:rsidRPr="00A07DBB" w:rsidRDefault="00A07DBB" w:rsidP="00A07DBB">
      <w:pPr>
        <w:numPr>
          <w:ilvl w:val="0"/>
          <w:numId w:val="4"/>
        </w:numPr>
        <w:spacing w:after="160" w:line="360" w:lineRule="exact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07DBB">
        <w:rPr>
          <w:rFonts w:ascii="Times New Roman" w:eastAsia="Calibri" w:hAnsi="Times New Roman" w:cs="Times New Roman"/>
          <w:sz w:val="28"/>
          <w:szCs w:val="28"/>
          <w:lang w:eastAsia="en-US"/>
        </w:rPr>
        <w:t>Просмотр главной страницы</w:t>
      </w:r>
    </w:p>
    <w:p w14:paraId="323B83CD" w14:textId="77777777" w:rsidR="00A07DBB" w:rsidRPr="00A07DBB" w:rsidRDefault="00A07DBB" w:rsidP="00A07DBB">
      <w:pPr>
        <w:numPr>
          <w:ilvl w:val="0"/>
          <w:numId w:val="4"/>
        </w:numPr>
        <w:spacing w:after="160" w:line="360" w:lineRule="exact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07DBB">
        <w:rPr>
          <w:rFonts w:ascii="Times New Roman" w:eastAsia="Calibri" w:hAnsi="Times New Roman" w:cs="Times New Roman"/>
          <w:sz w:val="28"/>
          <w:szCs w:val="28"/>
          <w:lang w:eastAsia="en-US"/>
        </w:rPr>
        <w:t>Регистрация</w:t>
      </w:r>
    </w:p>
    <w:p w14:paraId="303C0BDE" w14:textId="77777777" w:rsidR="00A07DBB" w:rsidRPr="00A07DBB" w:rsidRDefault="00A07DBB" w:rsidP="00A07DBB">
      <w:pPr>
        <w:spacing w:after="160" w:line="360" w:lineRule="exact"/>
        <w:ind w:firstLine="851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A07DB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Пользователь:</w:t>
      </w:r>
    </w:p>
    <w:p w14:paraId="0AA00690" w14:textId="77777777" w:rsidR="00A07DBB" w:rsidRPr="00A07DBB" w:rsidRDefault="00A07DBB" w:rsidP="00A07DBB">
      <w:pPr>
        <w:numPr>
          <w:ilvl w:val="0"/>
          <w:numId w:val="5"/>
        </w:numPr>
        <w:spacing w:after="160" w:line="360" w:lineRule="exact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A07DBB">
        <w:rPr>
          <w:rFonts w:ascii="Times New Roman" w:eastAsia="Calibri" w:hAnsi="Times New Roman" w:cs="Times New Roman"/>
          <w:sz w:val="28"/>
          <w:szCs w:val="28"/>
          <w:lang w:eastAsia="en-US"/>
        </w:rPr>
        <w:t>Работа в личном кабинете</w:t>
      </w:r>
    </w:p>
    <w:p w14:paraId="38287DA8" w14:textId="77777777" w:rsidR="00A07DBB" w:rsidRPr="00A07DBB" w:rsidRDefault="00A07DBB" w:rsidP="00A07DBB">
      <w:pPr>
        <w:numPr>
          <w:ilvl w:val="0"/>
          <w:numId w:val="5"/>
        </w:numPr>
        <w:spacing w:after="160" w:line="360" w:lineRule="exact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A07DBB">
        <w:rPr>
          <w:rFonts w:ascii="Times New Roman" w:eastAsia="Calibri" w:hAnsi="Times New Roman" w:cs="Times New Roman"/>
          <w:sz w:val="28"/>
          <w:szCs w:val="28"/>
          <w:lang w:eastAsia="en-US"/>
        </w:rPr>
        <w:t>Просмотр помощи по заданиям</w:t>
      </w:r>
    </w:p>
    <w:p w14:paraId="04696A7B" w14:textId="77777777" w:rsidR="00A07DBB" w:rsidRPr="00A07DBB" w:rsidRDefault="00A07DBB" w:rsidP="00A07DBB">
      <w:pPr>
        <w:numPr>
          <w:ilvl w:val="0"/>
          <w:numId w:val="5"/>
        </w:numPr>
        <w:spacing w:after="160" w:line="360" w:lineRule="exact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A07DBB">
        <w:rPr>
          <w:rFonts w:ascii="Times New Roman" w:eastAsia="Calibri" w:hAnsi="Times New Roman" w:cs="Times New Roman"/>
          <w:sz w:val="28"/>
          <w:szCs w:val="28"/>
          <w:lang w:eastAsia="en-US"/>
        </w:rPr>
        <w:t>Авторизация</w:t>
      </w:r>
    </w:p>
    <w:p w14:paraId="5B2698FE" w14:textId="77777777" w:rsidR="00A07DBB" w:rsidRPr="00A07DBB" w:rsidRDefault="00A07DBB" w:rsidP="00A07DBB">
      <w:pPr>
        <w:numPr>
          <w:ilvl w:val="0"/>
          <w:numId w:val="5"/>
        </w:numPr>
        <w:spacing w:after="160" w:line="360" w:lineRule="exact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A07DBB">
        <w:rPr>
          <w:rFonts w:ascii="Times New Roman" w:eastAsia="Calibri" w:hAnsi="Times New Roman" w:cs="Times New Roman"/>
          <w:sz w:val="28"/>
          <w:szCs w:val="28"/>
          <w:lang w:eastAsia="en-US"/>
        </w:rPr>
        <w:t>Просмотр заданий</w:t>
      </w:r>
    </w:p>
    <w:p w14:paraId="72C83DD5" w14:textId="77777777" w:rsidR="00A07DBB" w:rsidRPr="00A07DBB" w:rsidRDefault="00A07DBB" w:rsidP="00A07DBB">
      <w:pPr>
        <w:spacing w:after="160" w:line="360" w:lineRule="exact"/>
        <w:ind w:firstLine="851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A07DB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Администратор:</w:t>
      </w:r>
    </w:p>
    <w:p w14:paraId="06F9145C" w14:textId="77777777" w:rsidR="00A07DBB" w:rsidRPr="00A07DBB" w:rsidRDefault="00A07DBB" w:rsidP="00A07DBB">
      <w:pPr>
        <w:numPr>
          <w:ilvl w:val="0"/>
          <w:numId w:val="6"/>
        </w:numPr>
        <w:spacing w:after="160" w:line="360" w:lineRule="exact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07DBB">
        <w:rPr>
          <w:rFonts w:ascii="Times New Roman" w:eastAsia="Calibri" w:hAnsi="Times New Roman" w:cs="Times New Roman"/>
          <w:sz w:val="28"/>
          <w:szCs w:val="28"/>
          <w:lang w:eastAsia="en-US"/>
        </w:rPr>
        <w:t>Работа с заданиями</w:t>
      </w:r>
    </w:p>
    <w:p w14:paraId="1C8ECA31" w14:textId="77777777" w:rsidR="00A07DBB" w:rsidRPr="00A07DBB" w:rsidRDefault="00A07DBB" w:rsidP="00A07DBB">
      <w:pPr>
        <w:numPr>
          <w:ilvl w:val="0"/>
          <w:numId w:val="6"/>
        </w:numPr>
        <w:spacing w:after="160" w:line="360" w:lineRule="exact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07DBB">
        <w:rPr>
          <w:rFonts w:ascii="Times New Roman" w:eastAsia="Calibri" w:hAnsi="Times New Roman" w:cs="Times New Roman"/>
          <w:sz w:val="28"/>
          <w:szCs w:val="28"/>
          <w:lang w:eastAsia="en-US"/>
        </w:rPr>
        <w:t>Работа с дополнительным материалом</w:t>
      </w:r>
    </w:p>
    <w:p w14:paraId="5500852D" w14:textId="77777777" w:rsidR="00A07DBB" w:rsidRPr="00A07DBB" w:rsidRDefault="00A07DBB" w:rsidP="007C5FE4">
      <w:pPr>
        <w:spacing w:after="160" w:line="360" w:lineRule="exact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</w:p>
    <w:p w14:paraId="1001E020" w14:textId="63414599" w:rsidR="00A07DBB" w:rsidRPr="00225EE1" w:rsidRDefault="003C2182" w:rsidP="003C2182">
      <w:pPr>
        <w:pStyle w:val="af8"/>
        <w:spacing w:after="160" w:line="360" w:lineRule="exact"/>
        <w:ind w:left="851"/>
        <w:jc w:val="both"/>
        <w:rPr>
          <w:rFonts w:ascii="Times New Roman" w:eastAsia="Calibri" w:hAnsi="Times New Roman"/>
          <w:b/>
          <w:bCs/>
          <w:sz w:val="28"/>
          <w:szCs w:val="28"/>
          <w:lang w:eastAsia="en-US"/>
        </w:rPr>
      </w:pPr>
      <w:r>
        <w:rPr>
          <w:rFonts w:ascii="Times New Roman" w:eastAsia="Calibri" w:hAnsi="Times New Roman"/>
          <w:b/>
          <w:bCs/>
          <w:sz w:val="28"/>
          <w:szCs w:val="28"/>
          <w:lang w:val="en-US" w:eastAsia="en-US"/>
        </w:rPr>
        <w:t>1</w:t>
      </w:r>
      <w:r>
        <w:rPr>
          <w:rFonts w:ascii="Times New Roman" w:eastAsia="Calibri" w:hAnsi="Times New Roman"/>
          <w:b/>
          <w:bCs/>
          <w:sz w:val="28"/>
          <w:szCs w:val="28"/>
          <w:lang w:eastAsia="en-US"/>
        </w:rPr>
        <w:t xml:space="preserve">.3. </w:t>
      </w:r>
      <w:r w:rsidR="00A07DBB" w:rsidRPr="00225EE1">
        <w:rPr>
          <w:rFonts w:ascii="Times New Roman" w:eastAsia="Calibri" w:hAnsi="Times New Roman"/>
          <w:b/>
          <w:bCs/>
          <w:sz w:val="28"/>
          <w:szCs w:val="28"/>
          <w:lang w:eastAsia="en-US"/>
        </w:rPr>
        <w:t>Эксплуатационные требования.</w:t>
      </w:r>
    </w:p>
    <w:p w14:paraId="32FFD7C2" w14:textId="77777777" w:rsidR="00A07DBB" w:rsidRPr="00A07DBB" w:rsidRDefault="00A07DBB" w:rsidP="00A07DBB">
      <w:pPr>
        <w:spacing w:after="160" w:line="360" w:lineRule="exact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07DB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 xml:space="preserve">Требования к применению: </w:t>
      </w:r>
      <w:r w:rsidRPr="00A07DBB">
        <w:rPr>
          <w:rFonts w:ascii="Times New Roman" w:eastAsia="Calibri" w:hAnsi="Times New Roman" w:cs="Times New Roman"/>
          <w:sz w:val="28"/>
          <w:szCs w:val="28"/>
          <w:lang w:eastAsia="en-US"/>
        </w:rPr>
        <w:t>показывает задания на выполнение и помощь к ним.</w:t>
      </w:r>
    </w:p>
    <w:p w14:paraId="1C0506CB" w14:textId="77777777" w:rsidR="00A07DBB" w:rsidRPr="00A07DBB" w:rsidRDefault="00A07DBB" w:rsidP="00A07DBB">
      <w:pPr>
        <w:spacing w:after="160" w:line="360" w:lineRule="exact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07DB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lastRenderedPageBreak/>
        <w:t xml:space="preserve">Требования к надёжности: </w:t>
      </w:r>
      <w:r w:rsidRPr="00A07DBB">
        <w:rPr>
          <w:rFonts w:ascii="Times New Roman" w:eastAsia="Calibri" w:hAnsi="Times New Roman" w:cs="Times New Roman"/>
          <w:sz w:val="28"/>
          <w:szCs w:val="28"/>
          <w:lang w:eastAsia="en-US"/>
        </w:rPr>
        <w:t>Система может быть недоступна не более чем 24 часа в год.</w:t>
      </w:r>
    </w:p>
    <w:p w14:paraId="796CEFEC" w14:textId="684D6D20" w:rsidR="00B75660" w:rsidRDefault="00A07DBB" w:rsidP="000621FF">
      <w:pPr>
        <w:spacing w:after="160" w:line="360" w:lineRule="exact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07DB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 xml:space="preserve">Требования к интерфейсу: </w:t>
      </w:r>
      <w:r w:rsidRPr="00A07DBB">
        <w:rPr>
          <w:rFonts w:ascii="Times New Roman" w:eastAsia="Calibri" w:hAnsi="Times New Roman" w:cs="Times New Roman"/>
          <w:sz w:val="28"/>
          <w:szCs w:val="28"/>
          <w:lang w:eastAsia="en-US"/>
        </w:rPr>
        <w:t>при разработке приложения должны быть использованы преимущественного белые/фиолетовые оттенки. Основные разделы приложения должны быть доступны с первой страницы. Грамотный пользовательский интерфейс.</w:t>
      </w:r>
    </w:p>
    <w:p w14:paraId="7D6047FA" w14:textId="71B63C7A" w:rsidR="007F69D7" w:rsidRDefault="007F69D7" w:rsidP="000621FF">
      <w:pPr>
        <w:spacing w:after="160" w:line="360" w:lineRule="exact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9BF285A" w14:textId="457BF337" w:rsidR="00AE7E87" w:rsidRDefault="00AE7E87">
      <w:pPr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br w:type="page"/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0080"/>
      </w:tblGrid>
      <w:tr w:rsidR="00B864DD" w14:paraId="455BB7B8" w14:textId="77777777" w:rsidTr="00190CBD">
        <w:trPr>
          <w:trHeight w:val="14211"/>
        </w:trPr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2C13A" w14:textId="526FD933" w:rsidR="00B864DD" w:rsidRPr="009B3F15" w:rsidRDefault="00B864DD" w:rsidP="00B864DD">
            <w:pPr>
              <w:spacing w:after="0" w:line="360" w:lineRule="exact"/>
              <w:jc w:val="center"/>
              <w:rPr>
                <w:rFonts w:ascii="Times New Roman" w:eastAsia="Calibri" w:hAnsi="Times New Roman"/>
                <w:b/>
                <w:bCs/>
                <w:i/>
                <w:iCs/>
                <w:sz w:val="28"/>
                <w:szCs w:val="28"/>
                <w:lang w:eastAsia="en-US"/>
              </w:rPr>
            </w:pPr>
            <w:r w:rsidRPr="009B3F15">
              <w:rPr>
                <w:rFonts w:ascii="Times New Roman" w:eastAsia="Calibri" w:hAnsi="Times New Roman"/>
                <w:b/>
                <w:bCs/>
                <w:i/>
                <w:iCs/>
                <w:sz w:val="28"/>
                <w:szCs w:val="28"/>
                <w:lang w:eastAsia="en-US"/>
              </w:rPr>
              <w:lastRenderedPageBreak/>
              <w:t>Приложение А</w:t>
            </w:r>
          </w:p>
        </w:tc>
      </w:tr>
    </w:tbl>
    <w:p w14:paraId="2FA7E9B3" w14:textId="2791B915" w:rsidR="00EF4CB8" w:rsidRDefault="00EF4CB8" w:rsidP="006B25D0">
      <w:pPr>
        <w:spacing w:after="0" w:line="360" w:lineRule="exact"/>
        <w:ind w:firstLine="851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656192" behindDoc="0" locked="0" layoutInCell="1" allowOverlap="1" wp14:anchorId="53F211EB" wp14:editId="1C87DBD9">
            <wp:simplePos x="0" y="0"/>
            <wp:positionH relativeFrom="column">
              <wp:posOffset>501650</wp:posOffset>
            </wp:positionH>
            <wp:positionV relativeFrom="paragraph">
              <wp:posOffset>-306070</wp:posOffset>
            </wp:positionV>
            <wp:extent cx="5448300" cy="9136380"/>
            <wp:effectExtent l="0" t="0" r="0" b="7620"/>
            <wp:wrapNone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913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0C1991" w14:textId="2DCA539C" w:rsidR="00EF4CB8" w:rsidRDefault="00EF4CB8">
      <w:pPr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AB0CF6">
        <w:rPr>
          <w:rFonts w:ascii="Times New Roman" w:eastAsia="Calibri" w:hAnsi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5F65932" wp14:editId="6A11D2EC">
                <wp:simplePos x="0" y="0"/>
                <wp:positionH relativeFrom="column">
                  <wp:posOffset>1257935</wp:posOffset>
                </wp:positionH>
                <wp:positionV relativeFrom="paragraph">
                  <wp:posOffset>8602345</wp:posOffset>
                </wp:positionV>
                <wp:extent cx="4091940" cy="1404620"/>
                <wp:effectExtent l="0" t="0" r="0" b="0"/>
                <wp:wrapSquare wrapText="bothSides"/>
                <wp:docPr id="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1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48F2F" w14:textId="77777777" w:rsidR="00EF4CB8" w:rsidRPr="00AB0CF6" w:rsidRDefault="00EF4CB8" w:rsidP="00EF4C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B0CF6">
                              <w:rPr>
                                <w:sz w:val="28"/>
                                <w:szCs w:val="28"/>
                              </w:rPr>
                              <w:t>Рисунок 1 — Диаграмма вариантов использования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F6593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99.05pt;margin-top:677.35pt;width:322.2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" filled="f" stroked="f">
                <v:textbox style="mso-fit-shape-to-text:t">
                  <w:txbxContent>
                    <w:p w14:paraId="2A948F2F" w14:textId="77777777" w:rsidR="00EF4CB8" w:rsidRPr="00AB0CF6" w:rsidRDefault="00EF4CB8" w:rsidP="00EF4CB8">
                      <w:pPr>
                        <w:rPr>
                          <w:sz w:val="28"/>
                          <w:szCs w:val="28"/>
                        </w:rPr>
                      </w:pPr>
                      <w:r w:rsidRPr="00AB0CF6">
                        <w:rPr>
                          <w:sz w:val="28"/>
                          <w:szCs w:val="28"/>
                        </w:rPr>
                        <w:t>Рисунок 1 — Диаграмма вариантов использования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Calibri" w:hAnsi="Times New Roman"/>
          <w:sz w:val="28"/>
          <w:szCs w:val="28"/>
          <w:lang w:eastAsia="en-US"/>
        </w:rPr>
        <w:br w:type="page"/>
      </w:r>
    </w:p>
    <w:p w14:paraId="3F2E5BBF" w14:textId="13B052F6" w:rsidR="00772A04" w:rsidRDefault="000062C5" w:rsidP="000062C5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noProof/>
          <w:sz w:val="28"/>
          <w:szCs w:val="28"/>
          <w:lang w:eastAsia="en-US"/>
        </w:rPr>
        <w:lastRenderedPageBreak/>
        <w:drawing>
          <wp:inline distT="0" distB="0" distL="0" distR="0" wp14:anchorId="1E69CCBF" wp14:editId="32E76570">
            <wp:extent cx="6263640" cy="2849880"/>
            <wp:effectExtent l="0" t="0" r="3810" b="762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B6149" w14:textId="15844DBC" w:rsidR="000062C5" w:rsidRDefault="000062C5" w:rsidP="000062C5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Рисунок 2 – </w:t>
      </w:r>
      <w:r w:rsidR="00096B39">
        <w:rPr>
          <w:rFonts w:ascii="Times New Roman" w:eastAsia="Calibri" w:hAnsi="Times New Roman"/>
          <w:sz w:val="28"/>
          <w:szCs w:val="28"/>
          <w:lang w:eastAsia="en-US"/>
        </w:rPr>
        <w:t>С</w:t>
      </w:r>
      <w:r>
        <w:rPr>
          <w:rFonts w:ascii="Times New Roman" w:eastAsia="Calibri" w:hAnsi="Times New Roman"/>
          <w:sz w:val="28"/>
          <w:szCs w:val="28"/>
          <w:lang w:eastAsia="en-US"/>
        </w:rPr>
        <w:t>труктура главного меню</w:t>
      </w:r>
    </w:p>
    <w:p w14:paraId="0FA6E643" w14:textId="77777777" w:rsidR="00096B39" w:rsidRDefault="00096B39" w:rsidP="000062C5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39B9AAC" w14:textId="3389A9DA" w:rsidR="000062C5" w:rsidRDefault="000062C5" w:rsidP="000062C5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12D9808" w14:textId="6FB17585" w:rsidR="00772A04" w:rsidRDefault="00096B39" w:rsidP="00096B39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noProof/>
          <w:sz w:val="28"/>
          <w:szCs w:val="28"/>
          <w:lang w:eastAsia="en-US"/>
        </w:rPr>
        <w:drawing>
          <wp:inline distT="0" distB="0" distL="0" distR="0" wp14:anchorId="4669594B" wp14:editId="564D254B">
            <wp:extent cx="6263640" cy="2385060"/>
            <wp:effectExtent l="0" t="0" r="381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ABAFD" w14:textId="77777777" w:rsidR="00096B39" w:rsidRDefault="00096B39" w:rsidP="00096B39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5F6596B" w14:textId="10DC5E53" w:rsidR="00096B39" w:rsidRDefault="00096B39" w:rsidP="00096B39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Рисунок 3 – Модель данных</w:t>
      </w:r>
    </w:p>
    <w:p w14:paraId="711B62A7" w14:textId="42A48BF7" w:rsidR="00096B39" w:rsidRDefault="00096B39" w:rsidP="00096B39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D9A60C4" w14:textId="268B59E5" w:rsidR="00096B39" w:rsidRDefault="005E28C5" w:rsidP="00096B39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noProof/>
          <w:sz w:val="28"/>
          <w:szCs w:val="28"/>
          <w:lang w:eastAsia="en-US"/>
        </w:rPr>
        <w:lastRenderedPageBreak/>
        <w:drawing>
          <wp:inline distT="0" distB="0" distL="0" distR="0" wp14:anchorId="62B522BA" wp14:editId="65F81FDB">
            <wp:extent cx="4716780" cy="2788920"/>
            <wp:effectExtent l="0" t="0" r="762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9F7F0" w14:textId="77777777" w:rsidR="005E28C5" w:rsidRDefault="005E28C5" w:rsidP="00096B39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B046AC0" w14:textId="59797C4A" w:rsidR="005E28C5" w:rsidRDefault="005E28C5" w:rsidP="00096B39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Рисунок 4 – Диаграмма объектов</w:t>
      </w:r>
    </w:p>
    <w:p w14:paraId="24A21560" w14:textId="791ACC54" w:rsidR="005E28C5" w:rsidRDefault="005E28C5" w:rsidP="00096B39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E42D3F8" w14:textId="77777777" w:rsidR="00795C8C" w:rsidRDefault="00795C8C" w:rsidP="00795C8C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noProof/>
          <w:sz w:val="28"/>
          <w:szCs w:val="28"/>
          <w:lang w:eastAsia="en-US"/>
        </w:rPr>
        <w:drawing>
          <wp:inline distT="0" distB="0" distL="0" distR="0" wp14:anchorId="231BC293" wp14:editId="72CB389F">
            <wp:extent cx="6263640" cy="4945380"/>
            <wp:effectExtent l="0" t="0" r="3810" b="762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sz w:val="28"/>
          <w:szCs w:val="28"/>
          <w:lang w:eastAsia="en-US"/>
        </w:rPr>
        <w:t>Рисунок 5 – Диаграмма классов</w:t>
      </w:r>
    </w:p>
    <w:p w14:paraId="6BFE5C29" w14:textId="77777777" w:rsidR="00795C8C" w:rsidRDefault="00795C8C">
      <w:pPr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br w:type="page"/>
      </w:r>
    </w:p>
    <w:p w14:paraId="34DEAEC9" w14:textId="77777777" w:rsidR="0070181B" w:rsidRDefault="0070181B" w:rsidP="00795C8C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noProof/>
          <w:sz w:val="28"/>
          <w:szCs w:val="28"/>
          <w:lang w:eastAsia="en-US"/>
        </w:rPr>
        <w:lastRenderedPageBreak/>
        <w:drawing>
          <wp:inline distT="0" distB="0" distL="0" distR="0" wp14:anchorId="513AAF7F" wp14:editId="46CCFDF1">
            <wp:extent cx="6256020" cy="413766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4FE46" w14:textId="77777777" w:rsidR="0070181B" w:rsidRDefault="0070181B" w:rsidP="00795C8C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Рисунок 6 – Функциональная модель</w:t>
      </w:r>
    </w:p>
    <w:p w14:paraId="1C8AAF0B" w14:textId="77777777" w:rsidR="0070181B" w:rsidRDefault="0070181B" w:rsidP="00795C8C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07F5143" w14:textId="77777777" w:rsidR="001D4ABD" w:rsidRDefault="001D4ABD" w:rsidP="00795C8C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noProof/>
          <w:sz w:val="28"/>
          <w:szCs w:val="28"/>
          <w:lang w:eastAsia="en-US"/>
        </w:rPr>
        <w:lastRenderedPageBreak/>
        <w:drawing>
          <wp:inline distT="0" distB="0" distL="0" distR="0" wp14:anchorId="69414BDA" wp14:editId="5E2C3BAE">
            <wp:extent cx="6263640" cy="4625340"/>
            <wp:effectExtent l="0" t="0" r="0" b="381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02213" w14:textId="488C8DD2" w:rsidR="00772A04" w:rsidRDefault="001D4ABD" w:rsidP="003D041C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Рисунок 7 – Диаграмма последовательности</w:t>
      </w:r>
      <w:r w:rsidR="00772A04">
        <w:rPr>
          <w:rFonts w:ascii="Times New Roman" w:eastAsia="Calibri" w:hAnsi="Times New Roman"/>
          <w:sz w:val="28"/>
          <w:szCs w:val="28"/>
          <w:lang w:eastAsia="en-US"/>
        </w:rPr>
        <w:br w:type="page"/>
      </w:r>
      <w:r w:rsidR="003D041C">
        <w:rPr>
          <w:rFonts w:ascii="Times New Roman" w:eastAsia="Calibri" w:hAnsi="Times New Roman"/>
          <w:noProof/>
          <w:sz w:val="28"/>
          <w:szCs w:val="28"/>
          <w:lang w:eastAsia="en-US"/>
        </w:rPr>
        <w:lastRenderedPageBreak/>
        <w:drawing>
          <wp:inline distT="0" distB="0" distL="0" distR="0" wp14:anchorId="027D98E3" wp14:editId="275EE4B4">
            <wp:extent cx="6256020" cy="377190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97A1E" w14:textId="364082BF" w:rsidR="003D041C" w:rsidRDefault="003D041C" w:rsidP="003D041C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Рисунок 8 – Диаграмма деятельности</w:t>
      </w:r>
    </w:p>
    <w:p w14:paraId="7AECE819" w14:textId="77777777" w:rsidR="00AE7E87" w:rsidRPr="00144BA8" w:rsidRDefault="00AE7E87" w:rsidP="006B25D0">
      <w:pPr>
        <w:spacing w:after="0" w:line="360" w:lineRule="exact"/>
        <w:ind w:firstLine="851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sectPr w:rsidR="00AE7E87" w:rsidRPr="00144BA8" w:rsidSect="008C3293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851" w:right="624" w:bottom="1588" w:left="1418" w:header="720" w:footer="720" w:gutter="0"/>
      <w:pgNumType w:start="3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6665B" w14:textId="77777777" w:rsidR="000378DF" w:rsidRDefault="000378DF">
      <w:pPr>
        <w:spacing w:line="240" w:lineRule="auto"/>
      </w:pPr>
      <w:r>
        <w:separator/>
      </w:r>
    </w:p>
  </w:endnote>
  <w:endnote w:type="continuationSeparator" w:id="0">
    <w:p w14:paraId="2BFA058E" w14:textId="77777777" w:rsidR="000378DF" w:rsidRDefault="000378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OST type B">
    <w:altName w:val="Arial"/>
    <w:charset w:val="CC"/>
    <w:family w:val="swiss"/>
    <w:pitch w:val="default"/>
    <w:sig w:usb0="00000000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altName w:val="Segoe Print"/>
    <w:charset w:val="CC"/>
    <w:family w:val="auto"/>
    <w:pitch w:val="default"/>
    <w:sig w:usb0="00000000" w:usb1="00000000" w:usb2="00000000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814E9" w14:textId="77777777" w:rsidR="00C2477C" w:rsidRDefault="009744B7">
    <w:pPr>
      <w:pStyle w:val="af2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F86F2C1" w14:textId="77777777" w:rsidR="00C2477C" w:rsidRDefault="00C2477C">
    <w:pPr>
      <w:pStyle w:val="af2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DCDF1" w14:textId="77777777" w:rsidR="00C2477C" w:rsidRDefault="009744B7">
    <w:pPr>
      <w:pStyle w:val="af2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</w:rPr>
      <w:t>1</w:t>
    </w:r>
    <w:r>
      <w:rPr>
        <w:rStyle w:val="a6"/>
      </w:rPr>
      <w:fldChar w:fldCharType="end"/>
    </w:r>
  </w:p>
  <w:p w14:paraId="54326B38" w14:textId="77777777" w:rsidR="00C2477C" w:rsidRDefault="009744B7">
    <w:pPr>
      <w:pStyle w:val="af2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32C29F2" wp14:editId="005215A4">
              <wp:simplePos x="0" y="0"/>
              <wp:positionH relativeFrom="column">
                <wp:posOffset>546100</wp:posOffset>
              </wp:positionH>
              <wp:positionV relativeFrom="paragraph">
                <wp:posOffset>200025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BEC8D2" w14:textId="77777777" w:rsidR="00C2477C" w:rsidRDefault="009744B7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2C29F2" id="_x0000_t202" coordsize="21600,21600" o:spt="202" path="m,l,21600r21600,l21600,xe">
              <v:stroke joinstyle="miter"/>
              <v:path gradientshapeok="t" o:connecttype="rect"/>
            </v:shapetype>
            <v:shape id="Поле 65" o:spid="_x0000_s1028" type="#_x0000_t202" style="position:absolute;margin-left:43pt;margin-top:15.75pt;width:55.85pt;height:11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" filled="f" stroked="f">
              <v:textbox inset="0,0,0,0">
                <w:txbxContent>
                  <w:p w14:paraId="2FBEC8D2" w14:textId="77777777" w:rsidR="00C2477C" w:rsidRDefault="009744B7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14D745" wp14:editId="02934FBB">
              <wp:simplePos x="0" y="0"/>
              <wp:positionH relativeFrom="page">
                <wp:posOffset>720090</wp:posOffset>
              </wp:positionH>
              <wp:positionV relativeFrom="page">
                <wp:posOffset>10265410</wp:posOffset>
              </wp:positionV>
              <wp:extent cx="2339975" cy="0"/>
              <wp:effectExtent l="0" t="0" r="22225" b="1905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E3BCD55" id="Прямая соединительная линия 4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667CBE" wp14:editId="3ECC6DA0">
              <wp:simplePos x="0" y="0"/>
              <wp:positionH relativeFrom="page">
                <wp:posOffset>720090</wp:posOffset>
              </wp:positionH>
              <wp:positionV relativeFrom="page">
                <wp:posOffset>10083165</wp:posOffset>
              </wp:positionV>
              <wp:extent cx="2339975" cy="0"/>
              <wp:effectExtent l="0" t="0" r="22225" b="1905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1F3EEA9" id="Прямая соединительная линия 4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96737C" wp14:editId="7DD92626">
              <wp:simplePos x="0" y="0"/>
              <wp:positionH relativeFrom="page">
                <wp:posOffset>3057525</wp:posOffset>
              </wp:positionH>
              <wp:positionV relativeFrom="page">
                <wp:posOffset>9904730</wp:posOffset>
              </wp:positionV>
              <wp:extent cx="0" cy="563245"/>
              <wp:effectExtent l="0" t="0" r="19050" b="27305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55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349C01F" id="Прямая соединительная линия 4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0.75pt,779.9pt" to="240.75pt,8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E99724C" wp14:editId="2FC29611">
              <wp:simplePos x="0" y="0"/>
              <wp:positionH relativeFrom="page">
                <wp:posOffset>2697480</wp:posOffset>
              </wp:positionH>
              <wp:positionV relativeFrom="page">
                <wp:posOffset>9904095</wp:posOffset>
              </wp:positionV>
              <wp:extent cx="0" cy="563245"/>
              <wp:effectExtent l="0" t="0" r="19050" b="2794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16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77EFAFB" id="Прямая соединительная линия 5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703D674" wp14:editId="4946F688">
              <wp:simplePos x="0" y="0"/>
              <wp:positionH relativeFrom="page">
                <wp:posOffset>2159000</wp:posOffset>
              </wp:positionH>
              <wp:positionV relativeFrom="page">
                <wp:posOffset>9908540</wp:posOffset>
              </wp:positionV>
              <wp:extent cx="0" cy="548640"/>
              <wp:effectExtent l="0" t="0" r="19050" b="2286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BAC5306" id="Прямая соединительная линия 5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26CA9CE" wp14:editId="5DBB1AFA">
              <wp:simplePos x="0" y="0"/>
              <wp:positionH relativeFrom="page">
                <wp:posOffset>1443990</wp:posOffset>
              </wp:positionH>
              <wp:positionV relativeFrom="page">
                <wp:posOffset>9908540</wp:posOffset>
              </wp:positionV>
              <wp:extent cx="0" cy="552450"/>
              <wp:effectExtent l="0" t="0" r="19050" b="1905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524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986163F" id="Прямая соединительная линия 5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E06CC2C" wp14:editId="15D3AEA5">
              <wp:simplePos x="0" y="0"/>
              <wp:positionH relativeFrom="page">
                <wp:posOffset>1076960</wp:posOffset>
              </wp:positionH>
              <wp:positionV relativeFrom="page">
                <wp:posOffset>9908540</wp:posOffset>
              </wp:positionV>
              <wp:extent cx="4445" cy="548640"/>
              <wp:effectExtent l="0" t="0" r="33655" b="2286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445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E2FF361" id="Прямая соединительная линия 52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4DFB0C0" wp14:editId="448CBA86">
              <wp:simplePos x="0" y="0"/>
              <wp:positionH relativeFrom="page">
                <wp:posOffset>6944360</wp:posOffset>
              </wp:positionH>
              <wp:positionV relativeFrom="page">
                <wp:posOffset>9918700</wp:posOffset>
              </wp:positionV>
              <wp:extent cx="0" cy="540385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27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6DF45F1" id="Прямая соединительная линия 4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46.8pt,781pt" to="546.8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DC7B6C" wp14:editId="5677C8C8">
              <wp:simplePos x="0" y="0"/>
              <wp:positionH relativeFrom="page">
                <wp:posOffset>6947535</wp:posOffset>
              </wp:positionH>
              <wp:positionV relativeFrom="page">
                <wp:posOffset>10163175</wp:posOffset>
              </wp:positionV>
              <wp:extent cx="429895" cy="0"/>
              <wp:effectExtent l="0" t="0" r="273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ADD6A1E" id="Прямая соединительная линия 6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C5E85BC" wp14:editId="613D5868">
              <wp:simplePos x="0" y="0"/>
              <wp:positionH relativeFrom="column">
                <wp:posOffset>6043930</wp:posOffset>
              </wp:positionH>
              <wp:positionV relativeFrom="paragraph">
                <wp:posOffset>-125730</wp:posOffset>
              </wp:positionV>
              <wp:extent cx="429895" cy="185420"/>
              <wp:effectExtent l="0" t="0" r="8255" b="571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851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9FFA22" w14:textId="77777777" w:rsidR="00C2477C" w:rsidRDefault="009744B7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294BA89E" w14:textId="77777777" w:rsidR="00C2477C" w:rsidRDefault="009744B7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C5E85BC" id="Поле 60" o:spid="_x0000_s1029" type="#_x0000_t202" style="position:absolute;margin-left:475.9pt;margin-top:-9.9pt;width:33.85pt;height:14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" filled="f" stroked="f">
              <v:textbox inset="0,0,0,0">
                <w:txbxContent>
                  <w:p w14:paraId="199FFA22" w14:textId="77777777" w:rsidR="00C2477C" w:rsidRDefault="009744B7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294BA89E" w14:textId="77777777" w:rsidR="00C2477C" w:rsidRDefault="009744B7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758931" wp14:editId="7D1CD67E">
              <wp:simplePos x="0" y="0"/>
              <wp:positionH relativeFrom="page">
                <wp:posOffset>720725</wp:posOffset>
              </wp:positionH>
              <wp:positionV relativeFrom="page">
                <wp:posOffset>9910445</wp:posOffset>
              </wp:positionV>
              <wp:extent cx="6657340" cy="6350"/>
              <wp:effectExtent l="0" t="0" r="10160" b="317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63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92A676E" id="Прямая соединительная линия 45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.75pt,780.35pt" to="580.95pt,7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65D9ABB" wp14:editId="6005D49E">
              <wp:simplePos x="0" y="0"/>
              <wp:positionH relativeFrom="column">
                <wp:posOffset>2082165</wp:posOffset>
              </wp:positionH>
              <wp:positionV relativeFrom="paragraph">
                <wp:posOffset>-58420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808C96" w14:textId="7CBDF210" w:rsidR="00C2477C" w:rsidRDefault="009744B7">
                          <w:pPr>
                            <w:jc w:val="center"/>
                            <w:rPr>
                              <w:rFonts w:ascii="ISOCPEUR" w:hAnsi="ISOCPEUR" w:cs="ISOCT2"/>
                              <w:i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ЛР</w:t>
                          </w:r>
                          <w:r>
                            <w:rPr>
                              <w:rFonts w:ascii="ISOCPEUR" w:hAnsi="ISOCPEUR" w:cs="ISOCT2"/>
                              <w:i/>
                              <w:sz w:val="28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 xml:space="preserve">2-40 01 01.33.39.16.22 </w:t>
                          </w:r>
                          <w:r w:rsidR="00460CD8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ТРПО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5D9ABB" id="Поле 54" o:spid="_x0000_s1030" type="#_x0000_t202" style="position:absolute;margin-left:163.95pt;margin-top:-4.6pt;width:312.4pt;height:3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" filled="f" stroked="f">
              <v:textbox inset="0,0,0,0">
                <w:txbxContent>
                  <w:p w14:paraId="02808C96" w14:textId="7CBDF210" w:rsidR="00C2477C" w:rsidRDefault="009744B7">
                    <w:pPr>
                      <w:jc w:val="center"/>
                      <w:rPr>
                        <w:rFonts w:ascii="ISOCPEUR" w:hAnsi="ISOCPEUR" w:cs="ISOCT2"/>
                        <w:i/>
                        <w:sz w:val="24"/>
                        <w:szCs w:val="28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ЛР</w:t>
                    </w:r>
                    <w:r>
                      <w:rPr>
                        <w:rFonts w:ascii="ISOCPEUR" w:hAnsi="ISOCPEUR" w:cs="ISOCT2"/>
                        <w:i/>
                        <w:sz w:val="28"/>
                        <w:szCs w:val="32"/>
                      </w:rPr>
                      <w:t xml:space="preserve"> </w:t>
                    </w:r>
                    <w:r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 xml:space="preserve">2-40 01 01.33.39.16.22 </w:t>
                    </w:r>
                    <w:r w:rsidR="00460CD8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ТРПО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ABAA5B0" wp14:editId="4573272E">
              <wp:simplePos x="0" y="0"/>
              <wp:positionH relativeFrom="column">
                <wp:posOffset>6047105</wp:posOffset>
              </wp:positionH>
              <wp:positionV relativeFrom="paragraph">
                <wp:posOffset>136525</wp:posOffset>
              </wp:positionV>
              <wp:extent cx="429895" cy="264160"/>
              <wp:effectExtent l="0" t="0" r="825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8999EB" w14:textId="77777777" w:rsidR="00C2477C" w:rsidRDefault="009744B7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73E27BCC" w14:textId="77777777" w:rsidR="00C2477C" w:rsidRDefault="00C2477C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BAA5B0" id="Поле 53" o:spid="_x0000_s1031" type="#_x0000_t202" style="position:absolute;margin-left:476.15pt;margin-top:10.75pt;width:33.85pt;height:20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" filled="f" stroked="f">
              <v:textbox inset="0,0,0,0">
                <w:txbxContent>
                  <w:p w14:paraId="028999EB" w14:textId="77777777" w:rsidR="00C2477C" w:rsidRDefault="009744B7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t>1</w:t>
                    </w:r>
                    <w:r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73E27BCC" w14:textId="77777777" w:rsidR="00C2477C" w:rsidRDefault="00C2477C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DB2EC2C" wp14:editId="041B335F">
              <wp:simplePos x="0" y="0"/>
              <wp:positionH relativeFrom="column">
                <wp:posOffset>175895</wp:posOffset>
              </wp:positionH>
              <wp:positionV relativeFrom="paragraph">
                <wp:posOffset>202565</wp:posOffset>
              </wp:positionV>
              <wp:extent cx="375285" cy="172720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1AE43C" w14:textId="77777777" w:rsidR="00C2477C" w:rsidRDefault="009744B7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B2EC2C" id="Поле 62" o:spid="_x0000_s1032" type="#_x0000_t202" style="position:absolute;margin-left:13.85pt;margin-top:15.95pt;width:29.55pt;height:1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" filled="f" stroked="f">
              <v:textbox inset="0,0,0,0">
                <w:txbxContent>
                  <w:p w14:paraId="681AE43C" w14:textId="77777777" w:rsidR="00C2477C" w:rsidRDefault="009744B7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28E7FD5" wp14:editId="4FCACA52">
              <wp:simplePos x="0" y="0"/>
              <wp:positionH relativeFrom="column">
                <wp:posOffset>1798320</wp:posOffset>
              </wp:positionH>
              <wp:positionV relativeFrom="paragraph">
                <wp:posOffset>194945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18F641" w14:textId="77777777" w:rsidR="00C2477C" w:rsidRDefault="009744B7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E7FD5" id="Поле 59" o:spid="_x0000_s1033" type="#_x0000_t202" style="position:absolute;margin-left:141.6pt;margin-top:15.35pt;width:28.35pt;height:1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" filled="f" stroked="f">
              <v:textbox inset="0,0,0,0">
                <w:txbxContent>
                  <w:p w14:paraId="6418F641" w14:textId="77777777" w:rsidR="00C2477C" w:rsidRDefault="009744B7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1C0919E" wp14:editId="439F2E78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B169BF" w14:textId="77777777" w:rsidR="00C2477C" w:rsidRDefault="009744B7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C0919E" id="Поле 58" o:spid="_x0000_s1034" type="#_x0000_t202" style="position:absolute;margin-left:99.1pt;margin-top:15.6pt;width:42.75pt;height:1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" filled="f" stroked="f">
              <v:textbox inset="0,0,0,0">
                <w:txbxContent>
                  <w:p w14:paraId="5FB169BF" w14:textId="77777777" w:rsidR="00C2477C" w:rsidRDefault="009744B7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CC683CA" wp14:editId="76BAC02F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2BFA64" w14:textId="77777777" w:rsidR="00C2477C" w:rsidRDefault="009744B7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CC683CA" id="Поле 63" o:spid="_x0000_s1035" type="#_x0000_t202" style="position:absolute;margin-left:-13.9pt;margin-top:15.35pt;width:28.4pt;height:1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" filled="f" stroked="f">
              <v:textbox inset="0,0,0,0">
                <w:txbxContent>
                  <w:p w14:paraId="162BFA64" w14:textId="77777777" w:rsidR="00C2477C" w:rsidRDefault="009744B7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03FE0" w14:textId="77777777" w:rsidR="00C2477C" w:rsidRDefault="009744B7">
    <w:pPr>
      <w:pStyle w:val="af2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</w:rPr>
      <w:t>1</w:t>
    </w:r>
    <w:r>
      <w:rPr>
        <w:rStyle w:val="a6"/>
      </w:rPr>
      <w:fldChar w:fldCharType="end"/>
    </w:r>
  </w:p>
  <w:p w14:paraId="1EFF690A" w14:textId="77777777" w:rsidR="00C2477C" w:rsidRDefault="009744B7">
    <w:pPr>
      <w:pStyle w:val="af2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19D2DDA1" wp14:editId="498D3012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7622A84" id="Прямая соединительная линия 42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487A006D" wp14:editId="0B6F1FEE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AC693D" w14:textId="77777777" w:rsidR="00C2477C" w:rsidRDefault="009744B7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Практическая работа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4F4E3402" w14:textId="77777777" w:rsidR="00C2477C" w:rsidRDefault="00C2477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7A006D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6" type="#_x0000_t202" style="position:absolute;margin-left:156.2pt;margin-top:-56.15pt;width:198.8pt;height:85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" filled="f" stroked="f">
              <v:textbox>
                <w:txbxContent>
                  <w:p w14:paraId="76AC693D" w14:textId="77777777" w:rsidR="00C2477C" w:rsidRDefault="009744B7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sz w:val="32"/>
                        <w:szCs w:val="32"/>
                      </w:rPr>
                      <w:t>Практическая работа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4F4E3402" w14:textId="77777777" w:rsidR="00C2477C" w:rsidRDefault="00C2477C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128A821" wp14:editId="4FC6DC72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7AACCC" w14:textId="77777777" w:rsidR="00C2477C" w:rsidRDefault="009744B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128A821" id="Поле 40" o:spid="_x0000_s1037" type="#_x0000_t202" style="position:absolute;margin-left:129pt;margin-top:-52.95pt;width:28.4pt;height:12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" filled="f" stroked="f">
              <v:textbox inset="0,0,0,0">
                <w:txbxContent>
                  <w:p w14:paraId="2F7AACCC" w14:textId="77777777" w:rsidR="00C2477C" w:rsidRDefault="009744B7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1B03CED1" wp14:editId="7C21F3C0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6B7ADE" w14:textId="77777777" w:rsidR="00C2477C" w:rsidRDefault="009744B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B03CED1" id="Поле 39" o:spid="_x0000_s1038" type="#_x0000_t202" style="position:absolute;margin-left:86.4pt;margin-top:-53pt;width:40.55pt;height:12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" filled="f" stroked="f">
              <v:textbox inset="0,0,0,0">
                <w:txbxContent>
                  <w:p w14:paraId="166B7ADE" w14:textId="77777777" w:rsidR="00C2477C" w:rsidRDefault="009744B7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3D91060F" wp14:editId="7FA24A48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175C1F" w14:textId="77777777" w:rsidR="00C2477C" w:rsidRDefault="009744B7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91060F" id="Поле 38" o:spid="_x0000_s1039" type="#_x0000_t202" style="position:absolute;margin-left:56.8pt;margin-top:-52.9pt;width:28.4pt;height:12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" filled="f" stroked="f">
              <v:textbox inset="0,0,0,0">
                <w:txbxContent>
                  <w:p w14:paraId="4A175C1F" w14:textId="77777777" w:rsidR="00C2477C" w:rsidRDefault="009744B7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1008AE63" wp14:editId="3816B3C1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35E561" w14:textId="77777777" w:rsidR="00C2477C" w:rsidRDefault="009744B7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008AE63" id="Поле 37" o:spid="_x0000_s1040" type="#_x0000_t202" style="position:absolute;margin-left:29.35pt;margin-top:-53pt;width:27.45pt;height:12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" filled="f" stroked="f">
              <v:textbox inset="0,0,0,0">
                <w:txbxContent>
                  <w:p w14:paraId="1735E561" w14:textId="77777777" w:rsidR="00C2477C" w:rsidRDefault="009744B7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9FAB7E5" wp14:editId="026DC2A8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282B2E" w14:textId="77777777" w:rsidR="00C2477C" w:rsidRDefault="009744B7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FAB7E5" id="Поле 36" o:spid="_x0000_s1041" type="#_x0000_t202" style="position:absolute;margin-left:0;margin-top:-52.9pt;width:28.4pt;height:11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" filled="f" stroked="f">
              <v:textbox inset="0,0,0,0">
                <w:txbxContent>
                  <w:p w14:paraId="61282B2E" w14:textId="77777777" w:rsidR="00C2477C" w:rsidRDefault="009744B7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7D1612D" wp14:editId="4689D36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76DD1D" w14:textId="77777777" w:rsidR="00C2477C" w:rsidRDefault="009744B7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D1612D" id="Поле 35" o:spid="_x0000_s1042" type="#_x0000_t202" style="position:absolute;margin-left:-28.4pt;margin-top:-52.95pt;width:28.4pt;height:12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" filled="f" stroked="f">
              <v:textbox inset="0,0,0,0">
                <w:txbxContent>
                  <w:p w14:paraId="6776DD1D" w14:textId="77777777" w:rsidR="00C2477C" w:rsidRDefault="009744B7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307F7E38" wp14:editId="2619EA7C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AFC79C" w14:textId="77777777" w:rsidR="00C2477C" w:rsidRDefault="009744B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7F7E38" id="Поле 34" o:spid="_x0000_s1043" type="#_x0000_t202" style="position:absolute;margin-left:-28.4pt;margin-top:-24.3pt;width:56.8pt;height:21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" filled="f" stroked="f">
              <v:textbox inset="0,0,0,0">
                <w:txbxContent>
                  <w:p w14:paraId="60AFC79C" w14:textId="77777777" w:rsidR="00C2477C" w:rsidRDefault="009744B7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B455D1B" wp14:editId="3F11A847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575047" w14:textId="77777777" w:rsidR="00C2477C" w:rsidRDefault="009744B7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455D1B" id="Поле 33" o:spid="_x0000_s1044" type="#_x0000_t202" style="position:absolute;margin-left:-28.4pt;margin-top:-10.25pt;width:56.8pt;height:14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" filled="f" stroked="f">
              <v:textbox inset="0,0,0,0">
                <w:txbxContent>
                  <w:p w14:paraId="05575047" w14:textId="77777777" w:rsidR="00C2477C" w:rsidRDefault="009744B7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37192F9" wp14:editId="57201281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FA20AC" w14:textId="77777777" w:rsidR="00C2477C" w:rsidRDefault="009744B7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37192F9" id="Поле 32" o:spid="_x0000_s1045" type="#_x0000_t202" style="position:absolute;margin-left:28.4pt;margin-top:-24.3pt;width:56.8pt;height:21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" filled="f" stroked="f">
              <v:textbox inset="0,0,0,0">
                <w:txbxContent>
                  <w:p w14:paraId="3FFA20AC" w14:textId="77777777" w:rsidR="00C2477C" w:rsidRDefault="009744B7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>
                      <w:rPr>
                        <w:rFonts w:ascii="GOST type B" w:hAnsi="GOST type B"/>
                        <w:i/>
                      </w:rPr>
                      <w:t>И</w:t>
                    </w:r>
                    <w:r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472B39C" wp14:editId="3F612BDB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57EAAC" w14:textId="77777777" w:rsidR="00C2477C" w:rsidRDefault="009744B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72B39C" id="Поле 31" o:spid="_x0000_s1046" type="#_x0000_t202" style="position:absolute;margin-left:28.4pt;margin-top:-10.25pt;width:56.8pt;height:21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" filled="f" stroked="f">
              <v:textbox inset="0,0,0,0">
                <w:txbxContent>
                  <w:p w14:paraId="7757EAAC" w14:textId="77777777" w:rsidR="00C2477C" w:rsidRDefault="009744B7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0DDC55A4" wp14:editId="58CE2954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FCF59E" w14:textId="77777777" w:rsidR="00C2477C" w:rsidRDefault="009744B7">
                          <w:pPr>
                            <w:pStyle w:val="ad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DDC55A4" id="Поле 30" o:spid="_x0000_s1047" type="#_x0000_t202" style="position:absolute;margin-left:156.2pt;margin-top:-1.35pt;width:190.4pt;height:31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" filled="f" stroked="f">
              <v:textbox inset="0,0,0,0">
                <w:txbxContent>
                  <w:p w14:paraId="68FCF59E" w14:textId="77777777" w:rsidR="00C2477C" w:rsidRDefault="009744B7">
                    <w:pPr>
                      <w:pStyle w:val="ad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814508E" wp14:editId="3E635E02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077C22" w14:textId="77777777" w:rsidR="00C2477C" w:rsidRDefault="009744B7">
                          <w:pPr>
                            <w:pStyle w:val="3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814508E" id="Поле 29" o:spid="_x0000_s1048" type="#_x0000_t202" style="position:absolute;margin-left:355pt;margin-top:-36.85pt;width:42.6pt;height:28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" filled="f" stroked="f">
              <v:textbox inset="0,0,0,0">
                <w:txbxContent>
                  <w:p w14:paraId="60077C22" w14:textId="77777777" w:rsidR="00C2477C" w:rsidRDefault="009744B7">
                    <w:pPr>
                      <w:pStyle w:val="3"/>
                      <w:rPr>
                        <w:szCs w:val="28"/>
                      </w:rPr>
                    </w:pPr>
                    <w:r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51A4779" wp14:editId="5C34B124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4A5FF5" w14:textId="77777777" w:rsidR="00C2477C" w:rsidRDefault="00C2477C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51A4779" id="Поле 28" o:spid="_x0000_s1049" type="#_x0000_t202" style="position:absolute;margin-left:440.2pt;margin-top:-41.95pt;width:56.8pt;height:27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" filled="f" stroked="f">
              <v:textbox inset="0,0,0,0">
                <w:txbxContent>
                  <w:p w14:paraId="0C4A5FF5" w14:textId="77777777" w:rsidR="00C2477C" w:rsidRDefault="00C2477C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6C7C9727" wp14:editId="02BFB4A6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E612E4" w14:textId="77777777" w:rsidR="00C2477C" w:rsidRDefault="00C2477C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C7C9727" id="Поле 27" o:spid="_x0000_s1050" type="#_x0000_t202" style="position:absolute;margin-left:397.6pt;margin-top:-41.95pt;width:42.6pt;height:28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" filled="f" stroked="f">
              <v:textbox inset="0,0,0,0">
                <w:txbxContent>
                  <w:p w14:paraId="41E612E4" w14:textId="77777777" w:rsidR="00C2477C" w:rsidRDefault="00C2477C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F81F2FD" wp14:editId="07538D9C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8DA123" w14:textId="77777777" w:rsidR="00C2477C" w:rsidRDefault="009744B7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266BBD91" w14:textId="77777777" w:rsidR="00C2477C" w:rsidRDefault="00C2477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81F2FD" id="Поле 26" o:spid="_x0000_s1051" type="#_x0000_t202" style="position:absolute;margin-left:156.2pt;margin-top:-87.1pt;width:340.8pt;height:37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" filled="f" stroked="f">
              <v:textbox>
                <w:txbxContent>
                  <w:p w14:paraId="7A8DA123" w14:textId="77777777" w:rsidR="00C2477C" w:rsidRDefault="009744B7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266BBD91" w14:textId="77777777" w:rsidR="00C2477C" w:rsidRDefault="00C2477C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2B6C5EE8" wp14:editId="7781BDD3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8C90DA" w14:textId="77777777" w:rsidR="00C2477C" w:rsidRDefault="009744B7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6C5EE8" id="Поле 25" o:spid="_x0000_s1052" type="#_x0000_t202" style="position:absolute;margin-left:440.2pt;margin-top:-54.45pt;width:54.8pt;height:12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" filled="f" stroked="f">
              <v:textbox inset="0,0,0,0">
                <w:txbxContent>
                  <w:p w14:paraId="4F8C90DA" w14:textId="77777777" w:rsidR="00C2477C" w:rsidRDefault="009744B7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75C35CC" wp14:editId="3788AD8C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E318DF" w14:textId="77777777" w:rsidR="00C2477C" w:rsidRDefault="009744B7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5C35CC" id="Поле 24" o:spid="_x0000_s1053" type="#_x0000_t202" style="position:absolute;margin-left:397.6pt;margin-top:-54.45pt;width:41.35pt;height:1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" filled="f" stroked="f">
              <v:textbox inset="0,0,0,0">
                <w:txbxContent>
                  <w:p w14:paraId="66E318DF" w14:textId="77777777" w:rsidR="00C2477C" w:rsidRDefault="009744B7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176B6EB" wp14:editId="12540DCC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4D1880" w14:textId="77777777" w:rsidR="00C2477C" w:rsidRDefault="009744B7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76B6EB" id="Поле 23" o:spid="_x0000_s1054" type="#_x0000_t202" style="position:absolute;margin-left:355pt;margin-top:-54.45pt;width:42.8pt;height:12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" filled="f" stroked="f">
              <v:textbox inset="0,0,0,0">
                <w:txbxContent>
                  <w:p w14:paraId="364D1880" w14:textId="77777777" w:rsidR="00C2477C" w:rsidRDefault="009744B7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DA1F5F8" wp14:editId="0966010A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44A7A3B" id="Прямая соединительная линия 2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9429D39" wp14:editId="7B965D35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020C652" id="Прямая соединительная линия 21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282C1B9" wp14:editId="7D4EBFA1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4A96953" id="Прямая соединительная линия 20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511A7321" wp14:editId="7EBFABB3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97C7386" id="Прямая соединительная линия 19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1A2AF5C1" wp14:editId="7D22AD2C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1F5804B" id="Прямая соединительная линия 1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65A7CCD" wp14:editId="48729C37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60DDEDA" id="Прямая соединительная линия 1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FDFB85A" wp14:editId="74B054BF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18A7B2" w14:textId="77777777" w:rsidR="00C2477C" w:rsidRDefault="009744B7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DFB85A" id="Поле 16" o:spid="_x0000_s1055" type="#_x0000_t202" style="position:absolute;margin-left:355pt;margin-top:.65pt;width:142pt;height:28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" filled="f" stroked="f">
              <v:textbox inset="0,0,0,0">
                <w:txbxContent>
                  <w:p w14:paraId="2B18A7B2" w14:textId="77777777" w:rsidR="00C2477C" w:rsidRDefault="009744B7">
                    <w:pPr>
                      <w:pStyle w:val="2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УО ГГПК ПГС-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BB00D90" wp14:editId="1C050FA0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6D5454F" id="Прямая соединительная линия 1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09353D74" wp14:editId="5A8333D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BE89C8B" id="Прямая соединительная линия 1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766817B1" wp14:editId="1261CCAD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C80AD06" id="Прямая соединительная линия 1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CF5C790" wp14:editId="0BF5BA6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00E1D5" w14:textId="77777777" w:rsidR="00C2477C" w:rsidRDefault="00C2477C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CF5C790" id="Поле 12" o:spid="_x0000_s1056" type="#_x0000_t202" style="position:absolute;margin-left:165.45pt;margin-top:-85.1pt;width:321.65pt;height:11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" filled="f" stroked="f">
              <v:textbox style="mso-fit-shape-to-text:t" inset="0,0,0,0">
                <w:txbxContent>
                  <w:p w14:paraId="7500E1D5" w14:textId="77777777" w:rsidR="00C2477C" w:rsidRDefault="00C2477C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CFDBCA4" wp14:editId="5D3ABFA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4A85375" id="Прямая соединительная линия 1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1D6A4F6" wp14:editId="1283358E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D7A6DAD" id="Прямая соединительная линия 1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4EAA474D" wp14:editId="757E3015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FAD69BA" id="Прямая соединительная линия 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507910A" wp14:editId="0E53E668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430EFEA" id="Прямая соединительная линия 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3BAD8FB" wp14:editId="7222EDA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251280E" id="Прямая соединительная линия 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104CD2E" wp14:editId="7040348D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617A0B2" id="Прямая соединительная линия 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A2CF311" wp14:editId="5975B81A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DA4FC7D" id="Прямая соединительная линия 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424B0FD" wp14:editId="5EA690D5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E00E5D7" id="Прямая соединительная линия 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70F1AB0" wp14:editId="597FAD93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84A73E0" id="Прямая соединительная линия 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232BFDD" wp14:editId="3FF7447F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4DD87C4" id="Прямая соединительная линия 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C0B935B" wp14:editId="3320CE0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CEC2D0D" id="Прямая соединительная линия 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>
      <w:rPr>
        <w:rStyle w:val="a6"/>
      </w:rPr>
      <w:t>1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>
      <w:rPr>
        <w:rStyle w:val="a6"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5D517" w14:textId="77777777" w:rsidR="000378DF" w:rsidRDefault="000378DF">
      <w:pPr>
        <w:spacing w:after="0"/>
      </w:pPr>
      <w:r>
        <w:separator/>
      </w:r>
    </w:p>
  </w:footnote>
  <w:footnote w:type="continuationSeparator" w:id="0">
    <w:p w14:paraId="71C5AD7D" w14:textId="77777777" w:rsidR="000378DF" w:rsidRDefault="000378D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DFEE7" w14:textId="77777777" w:rsidR="00C2477C" w:rsidRDefault="009744B7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C984D27" wp14:editId="79D4C8E6">
              <wp:simplePos x="0" y="0"/>
              <wp:positionH relativeFrom="page">
                <wp:posOffset>723265</wp:posOffset>
              </wp:positionH>
              <wp:positionV relativeFrom="page">
                <wp:posOffset>150495</wp:posOffset>
              </wp:positionV>
              <wp:extent cx="6647815" cy="10319385"/>
              <wp:effectExtent l="0" t="0" r="19685" b="2476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815" cy="103194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0C8C65FE" w14:textId="77777777" w:rsidR="00C2477C" w:rsidRDefault="00C2477C">
                          <w:pPr>
                            <w:jc w:val="center"/>
                          </w:pPr>
                        </w:p>
                        <w:p w14:paraId="01318264" w14:textId="77777777" w:rsidR="00C2477C" w:rsidRDefault="00C2477C">
                          <w:pPr>
                            <w:jc w:val="center"/>
                          </w:pPr>
                        </w:p>
                        <w:p w14:paraId="6363E3E2" w14:textId="77777777" w:rsidR="00C2477C" w:rsidRDefault="00C2477C">
                          <w:pPr>
                            <w:jc w:val="center"/>
                          </w:pPr>
                        </w:p>
                        <w:p w14:paraId="0A2A3FBB" w14:textId="77777777" w:rsidR="00C2477C" w:rsidRDefault="00C2477C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C984D27" id="Прямоугольник 44" o:spid="_x0000_s1027" style="position:absolute;margin-left:56.95pt;margin-top:11.85pt;width:523.45pt;height:812.5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" o:allowincell="f" strokeweight="1.5pt">
              <v:textbox>
                <w:txbxContent>
                  <w:p w14:paraId="0C8C65FE" w14:textId="77777777" w:rsidR="00C2477C" w:rsidRDefault="00C2477C">
                    <w:pPr>
                      <w:jc w:val="center"/>
                    </w:pPr>
                  </w:p>
                  <w:p w14:paraId="01318264" w14:textId="77777777" w:rsidR="00C2477C" w:rsidRDefault="00C2477C">
                    <w:pPr>
                      <w:jc w:val="center"/>
                    </w:pPr>
                  </w:p>
                  <w:p w14:paraId="6363E3E2" w14:textId="77777777" w:rsidR="00C2477C" w:rsidRDefault="00C2477C">
                    <w:pPr>
                      <w:jc w:val="center"/>
                    </w:pPr>
                  </w:p>
                  <w:p w14:paraId="0A2A3FBB" w14:textId="77777777" w:rsidR="00C2477C" w:rsidRDefault="00C2477C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A14EF" w14:textId="77777777" w:rsidR="00C2477C" w:rsidRDefault="009744B7">
    <w:pPr>
      <w:pStyle w:val="ad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56BC92D" wp14:editId="4311B82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BB62E59" id="Прямоугольник 43" o:spid="_x0000_s1026" style="position:absolute;margin-left:56.7pt;margin-top:16.45pt;width:524.4pt;height:807.85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355A"/>
    <w:multiLevelType w:val="hybridMultilevel"/>
    <w:tmpl w:val="122C7564"/>
    <w:lvl w:ilvl="0" w:tplc="2000000F">
      <w:start w:val="1"/>
      <w:numFmt w:val="decimal"/>
      <w:lvlText w:val="%1."/>
      <w:lvlJc w:val="left"/>
      <w:pPr>
        <w:ind w:left="1644" w:hanging="360"/>
      </w:pPr>
    </w:lvl>
    <w:lvl w:ilvl="1" w:tplc="20000019" w:tentative="1">
      <w:start w:val="1"/>
      <w:numFmt w:val="lowerLetter"/>
      <w:lvlText w:val="%2."/>
      <w:lvlJc w:val="left"/>
      <w:pPr>
        <w:ind w:left="2364" w:hanging="360"/>
      </w:pPr>
    </w:lvl>
    <w:lvl w:ilvl="2" w:tplc="2000001B" w:tentative="1">
      <w:start w:val="1"/>
      <w:numFmt w:val="lowerRoman"/>
      <w:lvlText w:val="%3."/>
      <w:lvlJc w:val="right"/>
      <w:pPr>
        <w:ind w:left="3084" w:hanging="180"/>
      </w:pPr>
    </w:lvl>
    <w:lvl w:ilvl="3" w:tplc="2000000F" w:tentative="1">
      <w:start w:val="1"/>
      <w:numFmt w:val="decimal"/>
      <w:lvlText w:val="%4."/>
      <w:lvlJc w:val="left"/>
      <w:pPr>
        <w:ind w:left="3804" w:hanging="360"/>
      </w:pPr>
    </w:lvl>
    <w:lvl w:ilvl="4" w:tplc="20000019" w:tentative="1">
      <w:start w:val="1"/>
      <w:numFmt w:val="lowerLetter"/>
      <w:lvlText w:val="%5."/>
      <w:lvlJc w:val="left"/>
      <w:pPr>
        <w:ind w:left="4524" w:hanging="360"/>
      </w:pPr>
    </w:lvl>
    <w:lvl w:ilvl="5" w:tplc="2000001B" w:tentative="1">
      <w:start w:val="1"/>
      <w:numFmt w:val="lowerRoman"/>
      <w:lvlText w:val="%6."/>
      <w:lvlJc w:val="right"/>
      <w:pPr>
        <w:ind w:left="5244" w:hanging="180"/>
      </w:pPr>
    </w:lvl>
    <w:lvl w:ilvl="6" w:tplc="2000000F" w:tentative="1">
      <w:start w:val="1"/>
      <w:numFmt w:val="decimal"/>
      <w:lvlText w:val="%7."/>
      <w:lvlJc w:val="left"/>
      <w:pPr>
        <w:ind w:left="5964" w:hanging="360"/>
      </w:pPr>
    </w:lvl>
    <w:lvl w:ilvl="7" w:tplc="20000019" w:tentative="1">
      <w:start w:val="1"/>
      <w:numFmt w:val="lowerLetter"/>
      <w:lvlText w:val="%8."/>
      <w:lvlJc w:val="left"/>
      <w:pPr>
        <w:ind w:left="6684" w:hanging="360"/>
      </w:pPr>
    </w:lvl>
    <w:lvl w:ilvl="8" w:tplc="2000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1" w15:restartNumberingAfterBreak="0">
    <w:nsid w:val="12C25009"/>
    <w:multiLevelType w:val="hybridMultilevel"/>
    <w:tmpl w:val="F78C731A"/>
    <w:lvl w:ilvl="0" w:tplc="2E8AEA66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40358"/>
    <w:multiLevelType w:val="hybridMultilevel"/>
    <w:tmpl w:val="3620F4C0"/>
    <w:lvl w:ilvl="0" w:tplc="4706238A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52F8A"/>
    <w:multiLevelType w:val="hybridMultilevel"/>
    <w:tmpl w:val="19E839CE"/>
    <w:lvl w:ilvl="0" w:tplc="D5C81014">
      <w:start w:val="2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D433D"/>
    <w:multiLevelType w:val="multilevel"/>
    <w:tmpl w:val="37FE59EA"/>
    <w:lvl w:ilvl="0">
      <w:start w:val="2"/>
      <w:numFmt w:val="decimal"/>
      <w:suff w:val="space"/>
      <w:lvlText w:val="%1."/>
      <w:lvlJc w:val="left"/>
      <w:pPr>
        <w:ind w:left="0" w:firstLine="567"/>
      </w:pPr>
      <w:rPr>
        <w:rFonts w:hint="default"/>
        <w:b/>
        <w:bCs/>
      </w:rPr>
    </w:lvl>
    <w:lvl w:ilvl="1">
      <w:start w:val="1"/>
      <w:numFmt w:val="bullet"/>
      <w:lvlText w:val=""/>
      <w:lvlJc w:val="left"/>
      <w:pPr>
        <w:ind w:left="851" w:firstLine="0"/>
      </w:pPr>
      <w:rPr>
        <w:rFonts w:ascii="Symbol" w:hAnsi="Symbol" w:hint="default"/>
        <w:b/>
        <w:bCs/>
      </w:rPr>
    </w:lvl>
    <w:lvl w:ilvl="2">
      <w:start w:val="2"/>
      <w:numFmt w:val="decimal"/>
      <w:lvlText w:val="%3.1.2"/>
      <w:lvlJc w:val="right"/>
      <w:pPr>
        <w:ind w:left="2160" w:hanging="180"/>
      </w:pPr>
      <w:rPr>
        <w:rFonts w:hint="default"/>
        <w:b/>
        <w:bCs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DF27400"/>
    <w:multiLevelType w:val="multilevel"/>
    <w:tmpl w:val="E08C03F8"/>
    <w:lvl w:ilvl="0">
      <w:start w:val="2"/>
      <w:numFmt w:val="decimal"/>
      <w:suff w:val="space"/>
      <w:lvlText w:val="%1."/>
      <w:lvlJc w:val="left"/>
      <w:pPr>
        <w:ind w:left="0" w:firstLine="567"/>
      </w:pPr>
      <w:rPr>
        <w:rFonts w:hint="default"/>
        <w:b/>
        <w:bCs/>
      </w:rPr>
    </w:lvl>
    <w:lvl w:ilvl="1">
      <w:start w:val="1"/>
      <w:numFmt w:val="none"/>
      <w:suff w:val="space"/>
      <w:lvlText w:val="2.1."/>
      <w:lvlJc w:val="left"/>
      <w:pPr>
        <w:ind w:left="851" w:firstLine="0"/>
      </w:pPr>
      <w:rPr>
        <w:rFonts w:hint="default"/>
        <w:b/>
        <w:bCs/>
      </w:rPr>
    </w:lvl>
    <w:lvl w:ilvl="2">
      <w:start w:val="1"/>
      <w:numFmt w:val="decimal"/>
      <w:lvlText w:val="%3.1.1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1CC3994"/>
    <w:multiLevelType w:val="hybridMultilevel"/>
    <w:tmpl w:val="995A97E2"/>
    <w:lvl w:ilvl="0" w:tplc="DFBA7C6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E1F7D"/>
    <w:multiLevelType w:val="hybridMultilevel"/>
    <w:tmpl w:val="4B0ED894"/>
    <w:lvl w:ilvl="0" w:tplc="D5C81014">
      <w:start w:val="2"/>
      <w:numFmt w:val="decimal"/>
      <w:suff w:val="space"/>
      <w:lvlText w:val="%1."/>
      <w:lvlJc w:val="left"/>
      <w:pPr>
        <w:ind w:left="851" w:firstLine="851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387F1080"/>
    <w:multiLevelType w:val="hybridMultilevel"/>
    <w:tmpl w:val="E0BC1822"/>
    <w:lvl w:ilvl="0" w:tplc="0CCE9E1A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D3D72F2"/>
    <w:multiLevelType w:val="hybridMultilevel"/>
    <w:tmpl w:val="CB5AE8F8"/>
    <w:lvl w:ilvl="0" w:tplc="4706238A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813CA"/>
    <w:multiLevelType w:val="multilevel"/>
    <w:tmpl w:val="F1E44FF8"/>
    <w:lvl w:ilvl="0">
      <w:start w:val="2"/>
      <w:numFmt w:val="decimal"/>
      <w:suff w:val="space"/>
      <w:lvlText w:val="%1."/>
      <w:lvlJc w:val="left"/>
      <w:pPr>
        <w:ind w:left="0" w:firstLine="567"/>
      </w:pPr>
      <w:rPr>
        <w:rFonts w:hint="default"/>
        <w:b/>
        <w:bCs/>
      </w:rPr>
    </w:lvl>
    <w:lvl w:ilvl="1">
      <w:start w:val="1"/>
      <w:numFmt w:val="none"/>
      <w:suff w:val="space"/>
      <w:lvlText w:val="2.1."/>
      <w:lvlJc w:val="left"/>
      <w:pPr>
        <w:ind w:left="851" w:firstLine="0"/>
      </w:pPr>
      <w:rPr>
        <w:rFonts w:hint="default"/>
        <w:b/>
        <w:bCs/>
      </w:rPr>
    </w:lvl>
    <w:lvl w:ilvl="2">
      <w:start w:val="2"/>
      <w:numFmt w:val="decimal"/>
      <w:lvlText w:val="%3.1.1"/>
      <w:lvlJc w:val="right"/>
      <w:pPr>
        <w:ind w:left="2160" w:hanging="180"/>
      </w:pPr>
      <w:rPr>
        <w:rFonts w:hint="default"/>
        <w:b/>
        <w:bCs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77944245"/>
    <w:multiLevelType w:val="multilevel"/>
    <w:tmpl w:val="2E9A38C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  <w:b/>
        <w:bCs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9"/>
  </w:num>
  <w:num w:numId="5">
    <w:abstractNumId w:val="1"/>
  </w:num>
  <w:num w:numId="6">
    <w:abstractNumId w:val="2"/>
  </w:num>
  <w:num w:numId="7">
    <w:abstractNumId w:val="0"/>
  </w:num>
  <w:num w:numId="8">
    <w:abstractNumId w:val="3"/>
  </w:num>
  <w:num w:numId="9">
    <w:abstractNumId w:val="7"/>
  </w:num>
  <w:num w:numId="10">
    <w:abstractNumId w:val="5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attachedTemplate r:id="rId1"/>
  <w:defaultTabStop w:val="708"/>
  <w:hyphenationZone w:val="3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229A"/>
    <w:rsid w:val="00001D3E"/>
    <w:rsid w:val="0000273C"/>
    <w:rsid w:val="000035CA"/>
    <w:rsid w:val="000035E2"/>
    <w:rsid w:val="000035FE"/>
    <w:rsid w:val="000062C5"/>
    <w:rsid w:val="0001588A"/>
    <w:rsid w:val="0001742F"/>
    <w:rsid w:val="000233BE"/>
    <w:rsid w:val="000260A4"/>
    <w:rsid w:val="00026CB5"/>
    <w:rsid w:val="00027E62"/>
    <w:rsid w:val="000338C6"/>
    <w:rsid w:val="000378DF"/>
    <w:rsid w:val="000402FD"/>
    <w:rsid w:val="00040A0E"/>
    <w:rsid w:val="00042B51"/>
    <w:rsid w:val="000431DB"/>
    <w:rsid w:val="00044F1F"/>
    <w:rsid w:val="000458BC"/>
    <w:rsid w:val="00046E45"/>
    <w:rsid w:val="00047487"/>
    <w:rsid w:val="00050D11"/>
    <w:rsid w:val="00055B16"/>
    <w:rsid w:val="000612E0"/>
    <w:rsid w:val="000617A5"/>
    <w:rsid w:val="00061DF3"/>
    <w:rsid w:val="000621FF"/>
    <w:rsid w:val="00065428"/>
    <w:rsid w:val="00075D14"/>
    <w:rsid w:val="00076E2B"/>
    <w:rsid w:val="00084609"/>
    <w:rsid w:val="00087D17"/>
    <w:rsid w:val="00087F9F"/>
    <w:rsid w:val="00090A66"/>
    <w:rsid w:val="000928F9"/>
    <w:rsid w:val="0009620C"/>
    <w:rsid w:val="00096B39"/>
    <w:rsid w:val="0009735D"/>
    <w:rsid w:val="00097B71"/>
    <w:rsid w:val="000A628E"/>
    <w:rsid w:val="000B31F7"/>
    <w:rsid w:val="000B7A42"/>
    <w:rsid w:val="000B7BA6"/>
    <w:rsid w:val="000C27BC"/>
    <w:rsid w:val="000C7419"/>
    <w:rsid w:val="000D02AC"/>
    <w:rsid w:val="000D14CE"/>
    <w:rsid w:val="000D7DC8"/>
    <w:rsid w:val="000E6221"/>
    <w:rsid w:val="000F45D6"/>
    <w:rsid w:val="000F71C3"/>
    <w:rsid w:val="00116F57"/>
    <w:rsid w:val="00120A14"/>
    <w:rsid w:val="00123542"/>
    <w:rsid w:val="001259BA"/>
    <w:rsid w:val="00135B28"/>
    <w:rsid w:val="00142419"/>
    <w:rsid w:val="001436D9"/>
    <w:rsid w:val="00144BA8"/>
    <w:rsid w:val="00147D70"/>
    <w:rsid w:val="001563AE"/>
    <w:rsid w:val="00163DE8"/>
    <w:rsid w:val="0017001B"/>
    <w:rsid w:val="00172719"/>
    <w:rsid w:val="0017283A"/>
    <w:rsid w:val="00172A27"/>
    <w:rsid w:val="00172ED3"/>
    <w:rsid w:val="0017424A"/>
    <w:rsid w:val="0017447B"/>
    <w:rsid w:val="001808E0"/>
    <w:rsid w:val="00181C26"/>
    <w:rsid w:val="00185466"/>
    <w:rsid w:val="00186D2F"/>
    <w:rsid w:val="00187C69"/>
    <w:rsid w:val="00190CBD"/>
    <w:rsid w:val="00193F70"/>
    <w:rsid w:val="00195287"/>
    <w:rsid w:val="001A0615"/>
    <w:rsid w:val="001A3188"/>
    <w:rsid w:val="001A4162"/>
    <w:rsid w:val="001A4F4D"/>
    <w:rsid w:val="001A6B69"/>
    <w:rsid w:val="001B0175"/>
    <w:rsid w:val="001B084E"/>
    <w:rsid w:val="001B7E53"/>
    <w:rsid w:val="001C34F2"/>
    <w:rsid w:val="001C3CED"/>
    <w:rsid w:val="001C4056"/>
    <w:rsid w:val="001D0E0D"/>
    <w:rsid w:val="001D292A"/>
    <w:rsid w:val="001D4ABD"/>
    <w:rsid w:val="001D693B"/>
    <w:rsid w:val="001E5FDF"/>
    <w:rsid w:val="001E6139"/>
    <w:rsid w:val="001E6895"/>
    <w:rsid w:val="001F08C4"/>
    <w:rsid w:val="002003B4"/>
    <w:rsid w:val="0020050C"/>
    <w:rsid w:val="00201DB3"/>
    <w:rsid w:val="00204C97"/>
    <w:rsid w:val="00205FD1"/>
    <w:rsid w:val="00207006"/>
    <w:rsid w:val="00207F27"/>
    <w:rsid w:val="00215D2D"/>
    <w:rsid w:val="0021776B"/>
    <w:rsid w:val="00221DC5"/>
    <w:rsid w:val="0022473D"/>
    <w:rsid w:val="00225EE1"/>
    <w:rsid w:val="00226D76"/>
    <w:rsid w:val="00230E2F"/>
    <w:rsid w:val="002325DF"/>
    <w:rsid w:val="00232C4F"/>
    <w:rsid w:val="00232E3D"/>
    <w:rsid w:val="002336CD"/>
    <w:rsid w:val="002358DB"/>
    <w:rsid w:val="00237A55"/>
    <w:rsid w:val="00240C9D"/>
    <w:rsid w:val="002451C0"/>
    <w:rsid w:val="0024758E"/>
    <w:rsid w:val="002501AB"/>
    <w:rsid w:val="0025067D"/>
    <w:rsid w:val="00250885"/>
    <w:rsid w:val="002549BC"/>
    <w:rsid w:val="00256BBB"/>
    <w:rsid w:val="002619E8"/>
    <w:rsid w:val="0026214F"/>
    <w:rsid w:val="002624BE"/>
    <w:rsid w:val="00263081"/>
    <w:rsid w:val="00266522"/>
    <w:rsid w:val="0027177E"/>
    <w:rsid w:val="00271C6D"/>
    <w:rsid w:val="00276EEF"/>
    <w:rsid w:val="00276F64"/>
    <w:rsid w:val="00285D4F"/>
    <w:rsid w:val="00292A8F"/>
    <w:rsid w:val="00296453"/>
    <w:rsid w:val="002A16C5"/>
    <w:rsid w:val="002A1F76"/>
    <w:rsid w:val="002A2274"/>
    <w:rsid w:val="002A2E42"/>
    <w:rsid w:val="002A3CCB"/>
    <w:rsid w:val="002A48D2"/>
    <w:rsid w:val="002A4904"/>
    <w:rsid w:val="002B0B88"/>
    <w:rsid w:val="002C2101"/>
    <w:rsid w:val="002C793E"/>
    <w:rsid w:val="002D2910"/>
    <w:rsid w:val="002D5FC1"/>
    <w:rsid w:val="002E741B"/>
    <w:rsid w:val="002E7A1F"/>
    <w:rsid w:val="002F2CF9"/>
    <w:rsid w:val="0030285C"/>
    <w:rsid w:val="00304410"/>
    <w:rsid w:val="003132F3"/>
    <w:rsid w:val="0031442C"/>
    <w:rsid w:val="00315681"/>
    <w:rsid w:val="00322A07"/>
    <w:rsid w:val="00323116"/>
    <w:rsid w:val="003266E1"/>
    <w:rsid w:val="0033371F"/>
    <w:rsid w:val="00336F66"/>
    <w:rsid w:val="00340B04"/>
    <w:rsid w:val="00343587"/>
    <w:rsid w:val="003444BD"/>
    <w:rsid w:val="0034698B"/>
    <w:rsid w:val="00354CE9"/>
    <w:rsid w:val="00357031"/>
    <w:rsid w:val="00361180"/>
    <w:rsid w:val="00363053"/>
    <w:rsid w:val="00382117"/>
    <w:rsid w:val="0038266E"/>
    <w:rsid w:val="00383F6E"/>
    <w:rsid w:val="00385CC5"/>
    <w:rsid w:val="00390A27"/>
    <w:rsid w:val="00392CC5"/>
    <w:rsid w:val="003962F6"/>
    <w:rsid w:val="003A3BE2"/>
    <w:rsid w:val="003A5698"/>
    <w:rsid w:val="003A7D3E"/>
    <w:rsid w:val="003B6F56"/>
    <w:rsid w:val="003B7825"/>
    <w:rsid w:val="003C2182"/>
    <w:rsid w:val="003C2738"/>
    <w:rsid w:val="003C2B60"/>
    <w:rsid w:val="003D041C"/>
    <w:rsid w:val="003D437C"/>
    <w:rsid w:val="003D6CC2"/>
    <w:rsid w:val="003D6D81"/>
    <w:rsid w:val="003E0A1F"/>
    <w:rsid w:val="003E2CA6"/>
    <w:rsid w:val="003E2E53"/>
    <w:rsid w:val="003E3444"/>
    <w:rsid w:val="003E362B"/>
    <w:rsid w:val="003E3F12"/>
    <w:rsid w:val="003E77A6"/>
    <w:rsid w:val="003F4E94"/>
    <w:rsid w:val="003F5B4F"/>
    <w:rsid w:val="003F6ABA"/>
    <w:rsid w:val="003F7772"/>
    <w:rsid w:val="0040092E"/>
    <w:rsid w:val="00401C11"/>
    <w:rsid w:val="004027C3"/>
    <w:rsid w:val="004102B0"/>
    <w:rsid w:val="00411229"/>
    <w:rsid w:val="004154C6"/>
    <w:rsid w:val="00421603"/>
    <w:rsid w:val="0042326A"/>
    <w:rsid w:val="004260ED"/>
    <w:rsid w:val="0043082E"/>
    <w:rsid w:val="00431900"/>
    <w:rsid w:val="004320CF"/>
    <w:rsid w:val="00436274"/>
    <w:rsid w:val="0043798C"/>
    <w:rsid w:val="00437A26"/>
    <w:rsid w:val="00441505"/>
    <w:rsid w:val="00442E83"/>
    <w:rsid w:val="00443E66"/>
    <w:rsid w:val="00444018"/>
    <w:rsid w:val="004445F7"/>
    <w:rsid w:val="00444B0E"/>
    <w:rsid w:val="004520B9"/>
    <w:rsid w:val="004536FB"/>
    <w:rsid w:val="00454B87"/>
    <w:rsid w:val="0046032D"/>
    <w:rsid w:val="00460CD8"/>
    <w:rsid w:val="00463D70"/>
    <w:rsid w:val="00465194"/>
    <w:rsid w:val="00466076"/>
    <w:rsid w:val="00472739"/>
    <w:rsid w:val="00473405"/>
    <w:rsid w:val="00473B5C"/>
    <w:rsid w:val="00476AAA"/>
    <w:rsid w:val="00477412"/>
    <w:rsid w:val="0047779C"/>
    <w:rsid w:val="0048774B"/>
    <w:rsid w:val="00495B74"/>
    <w:rsid w:val="004A60FD"/>
    <w:rsid w:val="004A78BC"/>
    <w:rsid w:val="004B27E4"/>
    <w:rsid w:val="004B408C"/>
    <w:rsid w:val="004B70CB"/>
    <w:rsid w:val="004B75DE"/>
    <w:rsid w:val="004B7700"/>
    <w:rsid w:val="004C22D8"/>
    <w:rsid w:val="004C259F"/>
    <w:rsid w:val="004C65C2"/>
    <w:rsid w:val="004C6C45"/>
    <w:rsid w:val="004C724B"/>
    <w:rsid w:val="004C7BA0"/>
    <w:rsid w:val="004D0090"/>
    <w:rsid w:val="004D3FAB"/>
    <w:rsid w:val="004E4AAD"/>
    <w:rsid w:val="004E51AD"/>
    <w:rsid w:val="004E7A4D"/>
    <w:rsid w:val="004F3CD0"/>
    <w:rsid w:val="0050003D"/>
    <w:rsid w:val="00501092"/>
    <w:rsid w:val="005030FE"/>
    <w:rsid w:val="00504254"/>
    <w:rsid w:val="00507EEB"/>
    <w:rsid w:val="00510612"/>
    <w:rsid w:val="00511C3A"/>
    <w:rsid w:val="00512D3C"/>
    <w:rsid w:val="00513D20"/>
    <w:rsid w:val="005145D8"/>
    <w:rsid w:val="00514D52"/>
    <w:rsid w:val="005207B1"/>
    <w:rsid w:val="00521FEA"/>
    <w:rsid w:val="00522113"/>
    <w:rsid w:val="00525596"/>
    <w:rsid w:val="00531537"/>
    <w:rsid w:val="00532CCD"/>
    <w:rsid w:val="00535821"/>
    <w:rsid w:val="00540E01"/>
    <w:rsid w:val="00542388"/>
    <w:rsid w:val="00543378"/>
    <w:rsid w:val="00547ED1"/>
    <w:rsid w:val="005564D3"/>
    <w:rsid w:val="00570DB0"/>
    <w:rsid w:val="00571D58"/>
    <w:rsid w:val="00572967"/>
    <w:rsid w:val="00576E0F"/>
    <w:rsid w:val="005775F3"/>
    <w:rsid w:val="00580984"/>
    <w:rsid w:val="00580B83"/>
    <w:rsid w:val="00580D5A"/>
    <w:rsid w:val="00581CC0"/>
    <w:rsid w:val="00584CC4"/>
    <w:rsid w:val="0058518B"/>
    <w:rsid w:val="005859E6"/>
    <w:rsid w:val="00587AFA"/>
    <w:rsid w:val="005915B3"/>
    <w:rsid w:val="00591923"/>
    <w:rsid w:val="00592E5A"/>
    <w:rsid w:val="00593D00"/>
    <w:rsid w:val="00594E1F"/>
    <w:rsid w:val="0059636E"/>
    <w:rsid w:val="005A39A6"/>
    <w:rsid w:val="005A3AF1"/>
    <w:rsid w:val="005A55DA"/>
    <w:rsid w:val="005A79E2"/>
    <w:rsid w:val="005B1A07"/>
    <w:rsid w:val="005C3A9A"/>
    <w:rsid w:val="005C43FF"/>
    <w:rsid w:val="005C778E"/>
    <w:rsid w:val="005D0B60"/>
    <w:rsid w:val="005D13A0"/>
    <w:rsid w:val="005D5FC5"/>
    <w:rsid w:val="005E1683"/>
    <w:rsid w:val="005E28C5"/>
    <w:rsid w:val="005E4B11"/>
    <w:rsid w:val="005E4B97"/>
    <w:rsid w:val="005E5CF8"/>
    <w:rsid w:val="005E6E7D"/>
    <w:rsid w:val="005F521C"/>
    <w:rsid w:val="00606A2A"/>
    <w:rsid w:val="006079BA"/>
    <w:rsid w:val="00611388"/>
    <w:rsid w:val="00623969"/>
    <w:rsid w:val="0062573B"/>
    <w:rsid w:val="006340A3"/>
    <w:rsid w:val="00637E7F"/>
    <w:rsid w:val="00641B0A"/>
    <w:rsid w:val="00645F02"/>
    <w:rsid w:val="006641E2"/>
    <w:rsid w:val="006654E5"/>
    <w:rsid w:val="0066668F"/>
    <w:rsid w:val="00667127"/>
    <w:rsid w:val="006717B0"/>
    <w:rsid w:val="0067335F"/>
    <w:rsid w:val="00686995"/>
    <w:rsid w:val="00691255"/>
    <w:rsid w:val="00691263"/>
    <w:rsid w:val="00694FD2"/>
    <w:rsid w:val="00696898"/>
    <w:rsid w:val="00697316"/>
    <w:rsid w:val="00697371"/>
    <w:rsid w:val="006A3911"/>
    <w:rsid w:val="006A4107"/>
    <w:rsid w:val="006B163C"/>
    <w:rsid w:val="006B25D0"/>
    <w:rsid w:val="006C1B27"/>
    <w:rsid w:val="006C1DFD"/>
    <w:rsid w:val="006C2A06"/>
    <w:rsid w:val="006C53A2"/>
    <w:rsid w:val="006C5A9A"/>
    <w:rsid w:val="006C6485"/>
    <w:rsid w:val="006C6FA0"/>
    <w:rsid w:val="006D1214"/>
    <w:rsid w:val="006D3BEC"/>
    <w:rsid w:val="006D4AED"/>
    <w:rsid w:val="006D6732"/>
    <w:rsid w:val="006D7C12"/>
    <w:rsid w:val="006E043D"/>
    <w:rsid w:val="006E0CF4"/>
    <w:rsid w:val="006E7E4C"/>
    <w:rsid w:val="006F0A5F"/>
    <w:rsid w:val="006F4DCB"/>
    <w:rsid w:val="00700786"/>
    <w:rsid w:val="0070181B"/>
    <w:rsid w:val="00702AD6"/>
    <w:rsid w:val="007058DC"/>
    <w:rsid w:val="007167DD"/>
    <w:rsid w:val="00720528"/>
    <w:rsid w:val="00723103"/>
    <w:rsid w:val="007242D2"/>
    <w:rsid w:val="0073031F"/>
    <w:rsid w:val="00735587"/>
    <w:rsid w:val="00737757"/>
    <w:rsid w:val="007456E7"/>
    <w:rsid w:val="00746B7B"/>
    <w:rsid w:val="007475C3"/>
    <w:rsid w:val="00751EF3"/>
    <w:rsid w:val="007640A7"/>
    <w:rsid w:val="00766747"/>
    <w:rsid w:val="00770A1D"/>
    <w:rsid w:val="00770A96"/>
    <w:rsid w:val="00772A04"/>
    <w:rsid w:val="00773105"/>
    <w:rsid w:val="007736F6"/>
    <w:rsid w:val="00774066"/>
    <w:rsid w:val="007748C6"/>
    <w:rsid w:val="00782747"/>
    <w:rsid w:val="00785CA4"/>
    <w:rsid w:val="0078644D"/>
    <w:rsid w:val="0078650F"/>
    <w:rsid w:val="00790A0B"/>
    <w:rsid w:val="00791280"/>
    <w:rsid w:val="007957A3"/>
    <w:rsid w:val="00795C8C"/>
    <w:rsid w:val="00797500"/>
    <w:rsid w:val="007A0776"/>
    <w:rsid w:val="007A2487"/>
    <w:rsid w:val="007A2DF0"/>
    <w:rsid w:val="007B6A56"/>
    <w:rsid w:val="007B6FBB"/>
    <w:rsid w:val="007C27ED"/>
    <w:rsid w:val="007C5475"/>
    <w:rsid w:val="007C5FE4"/>
    <w:rsid w:val="007D2E9E"/>
    <w:rsid w:val="007D6070"/>
    <w:rsid w:val="007D6377"/>
    <w:rsid w:val="007D77ED"/>
    <w:rsid w:val="007D7CC1"/>
    <w:rsid w:val="007E20AE"/>
    <w:rsid w:val="007E2CD4"/>
    <w:rsid w:val="007E5218"/>
    <w:rsid w:val="007E6B44"/>
    <w:rsid w:val="007E72DA"/>
    <w:rsid w:val="007F0A67"/>
    <w:rsid w:val="007F1FF3"/>
    <w:rsid w:val="007F313B"/>
    <w:rsid w:val="007F69D7"/>
    <w:rsid w:val="00801F2F"/>
    <w:rsid w:val="00803B31"/>
    <w:rsid w:val="0080637A"/>
    <w:rsid w:val="00810CEE"/>
    <w:rsid w:val="008143E7"/>
    <w:rsid w:val="00820E88"/>
    <w:rsid w:val="008223A1"/>
    <w:rsid w:val="00822560"/>
    <w:rsid w:val="00823762"/>
    <w:rsid w:val="00823A64"/>
    <w:rsid w:val="00825DA4"/>
    <w:rsid w:val="00826D28"/>
    <w:rsid w:val="00831610"/>
    <w:rsid w:val="00831B17"/>
    <w:rsid w:val="0083299F"/>
    <w:rsid w:val="00833389"/>
    <w:rsid w:val="00834BAB"/>
    <w:rsid w:val="00834F9D"/>
    <w:rsid w:val="0083683F"/>
    <w:rsid w:val="00837DAC"/>
    <w:rsid w:val="00845EDC"/>
    <w:rsid w:val="0085221A"/>
    <w:rsid w:val="0085244B"/>
    <w:rsid w:val="00853AA3"/>
    <w:rsid w:val="008545ED"/>
    <w:rsid w:val="00857C16"/>
    <w:rsid w:val="008758F1"/>
    <w:rsid w:val="0087793B"/>
    <w:rsid w:val="00881063"/>
    <w:rsid w:val="00886FEB"/>
    <w:rsid w:val="00887C4B"/>
    <w:rsid w:val="00894523"/>
    <w:rsid w:val="00897624"/>
    <w:rsid w:val="008A1034"/>
    <w:rsid w:val="008A7AAC"/>
    <w:rsid w:val="008B0141"/>
    <w:rsid w:val="008B1536"/>
    <w:rsid w:val="008B2529"/>
    <w:rsid w:val="008B713D"/>
    <w:rsid w:val="008B7972"/>
    <w:rsid w:val="008C0C3C"/>
    <w:rsid w:val="008C2A4C"/>
    <w:rsid w:val="008C3293"/>
    <w:rsid w:val="008C4824"/>
    <w:rsid w:val="008C5D73"/>
    <w:rsid w:val="008D4025"/>
    <w:rsid w:val="008D4552"/>
    <w:rsid w:val="008D4842"/>
    <w:rsid w:val="008D6616"/>
    <w:rsid w:val="008E06A1"/>
    <w:rsid w:val="008E0975"/>
    <w:rsid w:val="008E2686"/>
    <w:rsid w:val="008E2C94"/>
    <w:rsid w:val="008E6FC5"/>
    <w:rsid w:val="008F06EA"/>
    <w:rsid w:val="008F09BB"/>
    <w:rsid w:val="008F34FF"/>
    <w:rsid w:val="008F3A3A"/>
    <w:rsid w:val="008F4CC7"/>
    <w:rsid w:val="008F5E69"/>
    <w:rsid w:val="008F660D"/>
    <w:rsid w:val="00901B24"/>
    <w:rsid w:val="00901F35"/>
    <w:rsid w:val="00904E2E"/>
    <w:rsid w:val="00906BC1"/>
    <w:rsid w:val="00915B2A"/>
    <w:rsid w:val="00916D09"/>
    <w:rsid w:val="00920C65"/>
    <w:rsid w:val="00923AA4"/>
    <w:rsid w:val="00926384"/>
    <w:rsid w:val="00927156"/>
    <w:rsid w:val="00935E2B"/>
    <w:rsid w:val="00940873"/>
    <w:rsid w:val="00945BBE"/>
    <w:rsid w:val="00946A41"/>
    <w:rsid w:val="00951203"/>
    <w:rsid w:val="00955C82"/>
    <w:rsid w:val="00964EC6"/>
    <w:rsid w:val="00966959"/>
    <w:rsid w:val="00967187"/>
    <w:rsid w:val="0096751E"/>
    <w:rsid w:val="009744B7"/>
    <w:rsid w:val="00977145"/>
    <w:rsid w:val="00980865"/>
    <w:rsid w:val="00980D54"/>
    <w:rsid w:val="00981BB7"/>
    <w:rsid w:val="00990A23"/>
    <w:rsid w:val="00992FB2"/>
    <w:rsid w:val="0099549C"/>
    <w:rsid w:val="00995E28"/>
    <w:rsid w:val="009A6D75"/>
    <w:rsid w:val="009A70C4"/>
    <w:rsid w:val="009B0FCA"/>
    <w:rsid w:val="009B18A6"/>
    <w:rsid w:val="009B38EC"/>
    <w:rsid w:val="009B3F15"/>
    <w:rsid w:val="009B62B6"/>
    <w:rsid w:val="009B637E"/>
    <w:rsid w:val="009B6BD6"/>
    <w:rsid w:val="009C22FF"/>
    <w:rsid w:val="009C28B2"/>
    <w:rsid w:val="009C2B18"/>
    <w:rsid w:val="009C40A3"/>
    <w:rsid w:val="009C516F"/>
    <w:rsid w:val="009D0410"/>
    <w:rsid w:val="009D09B2"/>
    <w:rsid w:val="009D4C04"/>
    <w:rsid w:val="009E4EEF"/>
    <w:rsid w:val="009E5521"/>
    <w:rsid w:val="009E7499"/>
    <w:rsid w:val="009E7A39"/>
    <w:rsid w:val="009F294C"/>
    <w:rsid w:val="009F69FE"/>
    <w:rsid w:val="009F7476"/>
    <w:rsid w:val="00A0131F"/>
    <w:rsid w:val="00A050EC"/>
    <w:rsid w:val="00A058FD"/>
    <w:rsid w:val="00A066E1"/>
    <w:rsid w:val="00A07DBB"/>
    <w:rsid w:val="00A10740"/>
    <w:rsid w:val="00A10F12"/>
    <w:rsid w:val="00A1173A"/>
    <w:rsid w:val="00A1392A"/>
    <w:rsid w:val="00A16E1E"/>
    <w:rsid w:val="00A23EC7"/>
    <w:rsid w:val="00A26E31"/>
    <w:rsid w:val="00A30717"/>
    <w:rsid w:val="00A35D28"/>
    <w:rsid w:val="00A37548"/>
    <w:rsid w:val="00A442B0"/>
    <w:rsid w:val="00A44CA0"/>
    <w:rsid w:val="00A45A09"/>
    <w:rsid w:val="00A50997"/>
    <w:rsid w:val="00A538E6"/>
    <w:rsid w:val="00A55270"/>
    <w:rsid w:val="00A560E2"/>
    <w:rsid w:val="00A57065"/>
    <w:rsid w:val="00A6036F"/>
    <w:rsid w:val="00A60385"/>
    <w:rsid w:val="00A64556"/>
    <w:rsid w:val="00A705AB"/>
    <w:rsid w:val="00A71CBC"/>
    <w:rsid w:val="00A7263F"/>
    <w:rsid w:val="00A72BB7"/>
    <w:rsid w:val="00A75001"/>
    <w:rsid w:val="00A75A19"/>
    <w:rsid w:val="00A817F0"/>
    <w:rsid w:val="00A825B1"/>
    <w:rsid w:val="00A839C5"/>
    <w:rsid w:val="00A84052"/>
    <w:rsid w:val="00A85794"/>
    <w:rsid w:val="00A87ACE"/>
    <w:rsid w:val="00A9542D"/>
    <w:rsid w:val="00A96060"/>
    <w:rsid w:val="00A97A56"/>
    <w:rsid w:val="00AA0575"/>
    <w:rsid w:val="00AA1238"/>
    <w:rsid w:val="00AA2F3F"/>
    <w:rsid w:val="00AA38D0"/>
    <w:rsid w:val="00AA484E"/>
    <w:rsid w:val="00AA4C17"/>
    <w:rsid w:val="00AA7D93"/>
    <w:rsid w:val="00AB0CF6"/>
    <w:rsid w:val="00AB2619"/>
    <w:rsid w:val="00AB2D43"/>
    <w:rsid w:val="00AB441E"/>
    <w:rsid w:val="00AB4B06"/>
    <w:rsid w:val="00AB6002"/>
    <w:rsid w:val="00AB77D7"/>
    <w:rsid w:val="00AC0FD1"/>
    <w:rsid w:val="00AC7FFE"/>
    <w:rsid w:val="00AD795C"/>
    <w:rsid w:val="00AE01A0"/>
    <w:rsid w:val="00AE7C7F"/>
    <w:rsid w:val="00AE7E87"/>
    <w:rsid w:val="00AF0809"/>
    <w:rsid w:val="00AF2635"/>
    <w:rsid w:val="00AF54C4"/>
    <w:rsid w:val="00B02292"/>
    <w:rsid w:val="00B04F84"/>
    <w:rsid w:val="00B073C3"/>
    <w:rsid w:val="00B1031F"/>
    <w:rsid w:val="00B154F4"/>
    <w:rsid w:val="00B16F00"/>
    <w:rsid w:val="00B24D05"/>
    <w:rsid w:val="00B30068"/>
    <w:rsid w:val="00B329D9"/>
    <w:rsid w:val="00B37592"/>
    <w:rsid w:val="00B37CB4"/>
    <w:rsid w:val="00B51A8E"/>
    <w:rsid w:val="00B56F8B"/>
    <w:rsid w:val="00B603F9"/>
    <w:rsid w:val="00B72313"/>
    <w:rsid w:val="00B74039"/>
    <w:rsid w:val="00B75660"/>
    <w:rsid w:val="00B80C8A"/>
    <w:rsid w:val="00B81283"/>
    <w:rsid w:val="00B864DD"/>
    <w:rsid w:val="00B91935"/>
    <w:rsid w:val="00B91AFC"/>
    <w:rsid w:val="00B9721F"/>
    <w:rsid w:val="00BA3200"/>
    <w:rsid w:val="00BA574C"/>
    <w:rsid w:val="00BA61FE"/>
    <w:rsid w:val="00BA6CF3"/>
    <w:rsid w:val="00BA7177"/>
    <w:rsid w:val="00BB0B55"/>
    <w:rsid w:val="00BB1BE8"/>
    <w:rsid w:val="00BB1FF9"/>
    <w:rsid w:val="00BB23CC"/>
    <w:rsid w:val="00BB2851"/>
    <w:rsid w:val="00BB57BC"/>
    <w:rsid w:val="00BC2F0D"/>
    <w:rsid w:val="00BC32F5"/>
    <w:rsid w:val="00BC3C79"/>
    <w:rsid w:val="00BC57E4"/>
    <w:rsid w:val="00BC5981"/>
    <w:rsid w:val="00BD189A"/>
    <w:rsid w:val="00BD6976"/>
    <w:rsid w:val="00BD7B5C"/>
    <w:rsid w:val="00BD7D24"/>
    <w:rsid w:val="00BE0C26"/>
    <w:rsid w:val="00BE0FC0"/>
    <w:rsid w:val="00BF05A5"/>
    <w:rsid w:val="00BF0C92"/>
    <w:rsid w:val="00BF20D5"/>
    <w:rsid w:val="00BF22BB"/>
    <w:rsid w:val="00BF2C06"/>
    <w:rsid w:val="00BF49F0"/>
    <w:rsid w:val="00C0556C"/>
    <w:rsid w:val="00C06327"/>
    <w:rsid w:val="00C066ED"/>
    <w:rsid w:val="00C10881"/>
    <w:rsid w:val="00C116D5"/>
    <w:rsid w:val="00C12255"/>
    <w:rsid w:val="00C14304"/>
    <w:rsid w:val="00C2477C"/>
    <w:rsid w:val="00C26816"/>
    <w:rsid w:val="00C2713C"/>
    <w:rsid w:val="00C32858"/>
    <w:rsid w:val="00C34D02"/>
    <w:rsid w:val="00C35501"/>
    <w:rsid w:val="00C42995"/>
    <w:rsid w:val="00C458E2"/>
    <w:rsid w:val="00C51FF6"/>
    <w:rsid w:val="00C52FAD"/>
    <w:rsid w:val="00C53102"/>
    <w:rsid w:val="00C55DE5"/>
    <w:rsid w:val="00C56324"/>
    <w:rsid w:val="00C57291"/>
    <w:rsid w:val="00C57622"/>
    <w:rsid w:val="00C64A0F"/>
    <w:rsid w:val="00C658CE"/>
    <w:rsid w:val="00C764B5"/>
    <w:rsid w:val="00C7678C"/>
    <w:rsid w:val="00C7752C"/>
    <w:rsid w:val="00C81235"/>
    <w:rsid w:val="00C83BAA"/>
    <w:rsid w:val="00C86B63"/>
    <w:rsid w:val="00C95E94"/>
    <w:rsid w:val="00C975BE"/>
    <w:rsid w:val="00CA132D"/>
    <w:rsid w:val="00CA1D98"/>
    <w:rsid w:val="00CA205B"/>
    <w:rsid w:val="00CB0256"/>
    <w:rsid w:val="00CB0D18"/>
    <w:rsid w:val="00CB2B48"/>
    <w:rsid w:val="00CC3821"/>
    <w:rsid w:val="00CD0412"/>
    <w:rsid w:val="00CD0D55"/>
    <w:rsid w:val="00CD18D7"/>
    <w:rsid w:val="00CE12CA"/>
    <w:rsid w:val="00CE1FF5"/>
    <w:rsid w:val="00CE229A"/>
    <w:rsid w:val="00CE324C"/>
    <w:rsid w:val="00CF28A8"/>
    <w:rsid w:val="00CF36DF"/>
    <w:rsid w:val="00CF395A"/>
    <w:rsid w:val="00CF74D0"/>
    <w:rsid w:val="00D00202"/>
    <w:rsid w:val="00D008D5"/>
    <w:rsid w:val="00D04234"/>
    <w:rsid w:val="00D04E6B"/>
    <w:rsid w:val="00D05AA3"/>
    <w:rsid w:val="00D06323"/>
    <w:rsid w:val="00D078F1"/>
    <w:rsid w:val="00D07C27"/>
    <w:rsid w:val="00D121E5"/>
    <w:rsid w:val="00D1481A"/>
    <w:rsid w:val="00D1563A"/>
    <w:rsid w:val="00D15EC2"/>
    <w:rsid w:val="00D20B01"/>
    <w:rsid w:val="00D2202B"/>
    <w:rsid w:val="00D2338C"/>
    <w:rsid w:val="00D247A5"/>
    <w:rsid w:val="00D261A9"/>
    <w:rsid w:val="00D3213F"/>
    <w:rsid w:val="00D34891"/>
    <w:rsid w:val="00D34D5A"/>
    <w:rsid w:val="00D35800"/>
    <w:rsid w:val="00D35D03"/>
    <w:rsid w:val="00D412C4"/>
    <w:rsid w:val="00D44254"/>
    <w:rsid w:val="00D44851"/>
    <w:rsid w:val="00D475D3"/>
    <w:rsid w:val="00D554C9"/>
    <w:rsid w:val="00D57E2A"/>
    <w:rsid w:val="00D65796"/>
    <w:rsid w:val="00D65E9A"/>
    <w:rsid w:val="00D66487"/>
    <w:rsid w:val="00D668D4"/>
    <w:rsid w:val="00D6765A"/>
    <w:rsid w:val="00D70B60"/>
    <w:rsid w:val="00D737BD"/>
    <w:rsid w:val="00D73EA6"/>
    <w:rsid w:val="00D8313F"/>
    <w:rsid w:val="00D8472B"/>
    <w:rsid w:val="00D85AEB"/>
    <w:rsid w:val="00D866FF"/>
    <w:rsid w:val="00D87EBD"/>
    <w:rsid w:val="00D90B6F"/>
    <w:rsid w:val="00D924B3"/>
    <w:rsid w:val="00D9413D"/>
    <w:rsid w:val="00D96751"/>
    <w:rsid w:val="00D973E7"/>
    <w:rsid w:val="00DA428F"/>
    <w:rsid w:val="00DA5352"/>
    <w:rsid w:val="00DA607E"/>
    <w:rsid w:val="00DB4F86"/>
    <w:rsid w:val="00DB6DDE"/>
    <w:rsid w:val="00DC3019"/>
    <w:rsid w:val="00DC3C2A"/>
    <w:rsid w:val="00DC3D30"/>
    <w:rsid w:val="00DC6BC1"/>
    <w:rsid w:val="00DC77A5"/>
    <w:rsid w:val="00DD0ED4"/>
    <w:rsid w:val="00DD2808"/>
    <w:rsid w:val="00DD2BD1"/>
    <w:rsid w:val="00DF1EED"/>
    <w:rsid w:val="00DF5EDD"/>
    <w:rsid w:val="00DF6E3C"/>
    <w:rsid w:val="00DF7EE6"/>
    <w:rsid w:val="00E07A68"/>
    <w:rsid w:val="00E12483"/>
    <w:rsid w:val="00E136CD"/>
    <w:rsid w:val="00E1540F"/>
    <w:rsid w:val="00E16912"/>
    <w:rsid w:val="00E16EDB"/>
    <w:rsid w:val="00E17E66"/>
    <w:rsid w:val="00E261CD"/>
    <w:rsid w:val="00E31222"/>
    <w:rsid w:val="00E33036"/>
    <w:rsid w:val="00E407FD"/>
    <w:rsid w:val="00E46251"/>
    <w:rsid w:val="00E51866"/>
    <w:rsid w:val="00E541BA"/>
    <w:rsid w:val="00E54F12"/>
    <w:rsid w:val="00E55FF9"/>
    <w:rsid w:val="00E5685B"/>
    <w:rsid w:val="00E62A4C"/>
    <w:rsid w:val="00E633EE"/>
    <w:rsid w:val="00E70662"/>
    <w:rsid w:val="00E70F85"/>
    <w:rsid w:val="00E72C05"/>
    <w:rsid w:val="00E76872"/>
    <w:rsid w:val="00E861C8"/>
    <w:rsid w:val="00E871DC"/>
    <w:rsid w:val="00E906D8"/>
    <w:rsid w:val="00E94786"/>
    <w:rsid w:val="00E95EE3"/>
    <w:rsid w:val="00E97838"/>
    <w:rsid w:val="00EC52FA"/>
    <w:rsid w:val="00ED178D"/>
    <w:rsid w:val="00ED4342"/>
    <w:rsid w:val="00EF391B"/>
    <w:rsid w:val="00EF3FB1"/>
    <w:rsid w:val="00EF4CB8"/>
    <w:rsid w:val="00EF4EAE"/>
    <w:rsid w:val="00EF4F67"/>
    <w:rsid w:val="00F00D5D"/>
    <w:rsid w:val="00F00DD5"/>
    <w:rsid w:val="00F042D5"/>
    <w:rsid w:val="00F07099"/>
    <w:rsid w:val="00F07B31"/>
    <w:rsid w:val="00F10056"/>
    <w:rsid w:val="00F12339"/>
    <w:rsid w:val="00F12D71"/>
    <w:rsid w:val="00F1439D"/>
    <w:rsid w:val="00F174B5"/>
    <w:rsid w:val="00F20DDA"/>
    <w:rsid w:val="00F21073"/>
    <w:rsid w:val="00F2238E"/>
    <w:rsid w:val="00F24125"/>
    <w:rsid w:val="00F2467B"/>
    <w:rsid w:val="00F26CB7"/>
    <w:rsid w:val="00F26D24"/>
    <w:rsid w:val="00F27100"/>
    <w:rsid w:val="00F3016E"/>
    <w:rsid w:val="00F31880"/>
    <w:rsid w:val="00F3369D"/>
    <w:rsid w:val="00F35341"/>
    <w:rsid w:val="00F35F90"/>
    <w:rsid w:val="00F40774"/>
    <w:rsid w:val="00F414F0"/>
    <w:rsid w:val="00F41AED"/>
    <w:rsid w:val="00F44C1E"/>
    <w:rsid w:val="00F46BA4"/>
    <w:rsid w:val="00F50F41"/>
    <w:rsid w:val="00F53C74"/>
    <w:rsid w:val="00F579A1"/>
    <w:rsid w:val="00F60906"/>
    <w:rsid w:val="00F62D46"/>
    <w:rsid w:val="00F75E27"/>
    <w:rsid w:val="00F7777F"/>
    <w:rsid w:val="00F908F4"/>
    <w:rsid w:val="00F90B2A"/>
    <w:rsid w:val="00F90E8C"/>
    <w:rsid w:val="00F95D63"/>
    <w:rsid w:val="00F960D1"/>
    <w:rsid w:val="00F964E1"/>
    <w:rsid w:val="00F97B78"/>
    <w:rsid w:val="00FA1989"/>
    <w:rsid w:val="00FB209C"/>
    <w:rsid w:val="00FB57EC"/>
    <w:rsid w:val="00FB5AF9"/>
    <w:rsid w:val="00FC5927"/>
    <w:rsid w:val="00FD0E4E"/>
    <w:rsid w:val="00FD59B5"/>
    <w:rsid w:val="00FD6DFE"/>
    <w:rsid w:val="00FE1181"/>
    <w:rsid w:val="00FE53D3"/>
    <w:rsid w:val="00FE67EA"/>
    <w:rsid w:val="00FF2BB0"/>
    <w:rsid w:val="00FF2EEF"/>
    <w:rsid w:val="00FF5E37"/>
    <w:rsid w:val="05BC5AAE"/>
    <w:rsid w:val="063A1AD0"/>
    <w:rsid w:val="0B0D0CF9"/>
    <w:rsid w:val="0EF45FEF"/>
    <w:rsid w:val="24AE1198"/>
    <w:rsid w:val="283C5431"/>
    <w:rsid w:val="2BE06496"/>
    <w:rsid w:val="2DAC07F4"/>
    <w:rsid w:val="30841E05"/>
    <w:rsid w:val="40331AC3"/>
    <w:rsid w:val="412D181B"/>
    <w:rsid w:val="44135035"/>
    <w:rsid w:val="449E0E26"/>
    <w:rsid w:val="5ED9249A"/>
    <w:rsid w:val="67623724"/>
    <w:rsid w:val="72E92AAE"/>
    <w:rsid w:val="76885999"/>
    <w:rsid w:val="780F5C58"/>
    <w:rsid w:val="788411CA"/>
    <w:rsid w:val="7B96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C55ED0"/>
  <w15:docId w15:val="{CCE83C61-113F-4C7F-AEC5-1F64F5B3C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uiPriority="0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uiPriority="0" w:qFormat="1"/>
    <w:lsdException w:name="Body Text Indent 3" w:uiPriority="0" w:qFormat="1"/>
    <w:lsdException w:name="Block Text" w:uiPriority="0" w:unhideWhenUsed="1" w:qFormat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 w:qFormat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 w:uiPriority="61" w:qFormat="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1">
    <w:name w:val="heading 1"/>
    <w:basedOn w:val="a"/>
    <w:next w:val="a"/>
    <w:link w:val="10"/>
    <w:qFormat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</w:rPr>
  </w:style>
  <w:style w:type="paragraph" w:styleId="2">
    <w:name w:val="heading 2"/>
    <w:basedOn w:val="a"/>
    <w:next w:val="a"/>
    <w:link w:val="20"/>
    <w:qFormat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"/>
    <w:next w:val="a"/>
    <w:link w:val="30"/>
    <w:qFormat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paragraph" w:styleId="4">
    <w:name w:val="heading 4"/>
    <w:basedOn w:val="a"/>
    <w:next w:val="a"/>
    <w:link w:val="40"/>
    <w:qFormat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4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5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a6">
    <w:name w:val="page number"/>
    <w:basedOn w:val="a0"/>
    <w:qFormat/>
  </w:style>
  <w:style w:type="character" w:styleId="HTML0">
    <w:name w:val="HTML Definition"/>
    <w:basedOn w:val="a0"/>
    <w:uiPriority w:val="99"/>
    <w:semiHidden/>
    <w:unhideWhenUsed/>
    <w:qFormat/>
    <w:rPr>
      <w:i/>
      <w:iCs/>
    </w:rPr>
  </w:style>
  <w:style w:type="character" w:styleId="a7">
    <w:name w:val="Strong"/>
    <w:basedOn w:val="a0"/>
    <w:uiPriority w:val="22"/>
    <w:qFormat/>
    <w:rPr>
      <w:b/>
      <w:bCs/>
    </w:rPr>
  </w:style>
  <w:style w:type="paragraph" w:styleId="a8">
    <w:name w:val="Balloon Text"/>
    <w:basedOn w:val="a"/>
    <w:link w:val="a9"/>
    <w:uiPriority w:val="99"/>
    <w:semiHidden/>
    <w:qFormat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paragraph" w:styleId="21">
    <w:name w:val="Body Text 2"/>
    <w:basedOn w:val="a"/>
    <w:link w:val="22"/>
    <w:qFormat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31">
    <w:name w:val="Body Text Indent 3"/>
    <w:basedOn w:val="a"/>
    <w:link w:val="32"/>
    <w:qFormat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paragraph" w:styleId="aa">
    <w:name w:val="endnote text"/>
    <w:basedOn w:val="a"/>
    <w:link w:val="ab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ac">
    <w:name w:val="caption"/>
    <w:basedOn w:val="a"/>
    <w:next w:val="a"/>
    <w:unhideWhenUsed/>
    <w:qFormat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ad">
    <w:name w:val="header"/>
    <w:basedOn w:val="a"/>
    <w:link w:val="11"/>
    <w:uiPriority w:val="99"/>
    <w:qFormat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ae">
    <w:name w:val="Body Text"/>
    <w:basedOn w:val="a"/>
    <w:link w:val="af"/>
    <w:qFormat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paragraph" w:styleId="12">
    <w:name w:val="toc 1"/>
    <w:basedOn w:val="a"/>
    <w:next w:val="a"/>
    <w:uiPriority w:val="39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23">
    <w:name w:val="toc 2"/>
    <w:basedOn w:val="a"/>
    <w:next w:val="a"/>
    <w:semiHidden/>
    <w:qFormat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af0">
    <w:name w:val="Body Text Indent"/>
    <w:basedOn w:val="a"/>
    <w:link w:val="af1"/>
    <w:qFormat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paragraph" w:styleId="af2">
    <w:name w:val="footer"/>
    <w:basedOn w:val="a"/>
    <w:link w:val="af3"/>
    <w:uiPriority w:val="99"/>
    <w:qFormat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af4">
    <w:name w:val="Normal (Web)"/>
    <w:basedOn w:val="a"/>
    <w:uiPriority w:val="99"/>
    <w:qFormat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24">
    <w:name w:val="Body Text Indent 2"/>
    <w:basedOn w:val="a"/>
    <w:link w:val="25"/>
    <w:qFormat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5">
    <w:name w:val="Block Text"/>
    <w:basedOn w:val="a"/>
    <w:unhideWhenUsed/>
    <w:qFormat/>
    <w:pPr>
      <w:spacing w:after="0" w:line="360" w:lineRule="auto"/>
      <w:ind w:left="170" w:right="318"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table" w:styleId="af6">
    <w:name w:val="Table Grid"/>
    <w:basedOn w:val="a1"/>
    <w:uiPriority w:val="59"/>
    <w:qFormat/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qFormat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qFormat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qFormat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qFormat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qFormat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af7">
    <w:name w:val="Верхний колонтитул Знак"/>
    <w:basedOn w:val="a0"/>
    <w:uiPriority w:val="99"/>
    <w:qFormat/>
  </w:style>
  <w:style w:type="character" w:customStyle="1" w:styleId="af3">
    <w:name w:val="Нижний колонтитул Знак"/>
    <w:basedOn w:val="a0"/>
    <w:link w:val="af2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Верхний колонтитул Знак1"/>
    <w:link w:val="ad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">
    <w:name w:val="Основной текст Знак"/>
    <w:basedOn w:val="a0"/>
    <w:link w:val="ae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2">
    <w:name w:val="Основной текст 2 Знак"/>
    <w:basedOn w:val="a0"/>
    <w:link w:val="21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5">
    <w:name w:val="Основной текст с отступом 2 Знак"/>
    <w:basedOn w:val="a0"/>
    <w:link w:val="24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qFormat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f1">
    <w:name w:val="Основной текст с отступом Знак"/>
    <w:basedOn w:val="a0"/>
    <w:link w:val="af0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Текст выноски Знак"/>
    <w:basedOn w:val="a0"/>
    <w:link w:val="a8"/>
    <w:uiPriority w:val="99"/>
    <w:semiHidden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qFormat/>
  </w:style>
  <w:style w:type="paragraph" w:styleId="af8">
    <w:name w:val="List Paragraph"/>
    <w:basedOn w:val="a"/>
    <w:uiPriority w:val="99"/>
    <w:qFormat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13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msonormal0">
    <w:name w:val="msonormal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wrap">
    <w:name w:val="nowrap"/>
    <w:basedOn w:val="a0"/>
    <w:qFormat/>
  </w:style>
  <w:style w:type="character" w:customStyle="1" w:styleId="unit">
    <w:name w:val="unit"/>
    <w:basedOn w:val="a0"/>
    <w:qFormat/>
  </w:style>
  <w:style w:type="character" w:customStyle="1" w:styleId="FontStyle16">
    <w:name w:val="Font Style16"/>
    <w:qFormat/>
    <w:rPr>
      <w:rFonts w:ascii="Times New Roman" w:hAnsi="Times New Roman" w:cs="Times New Roman"/>
      <w:color w:val="000000"/>
      <w:sz w:val="24"/>
      <w:szCs w:val="24"/>
    </w:rPr>
  </w:style>
  <w:style w:type="paragraph" w:customStyle="1" w:styleId="af9">
    <w:name w:val="Табличный"/>
    <w:basedOn w:val="a"/>
    <w:qFormat/>
    <w:pPr>
      <w:widowControl w:val="0"/>
      <w:tabs>
        <w:tab w:val="left" w:pos="1985"/>
        <w:tab w:val="right" w:pos="8505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6">
    <w:name w:val="Обычный2"/>
    <w:qFormat/>
    <w:rPr>
      <w:rFonts w:ascii="Calibri" w:eastAsia="Times New Roman" w:hAnsi="Calibri"/>
      <w:lang w:val="ru-RU" w:eastAsia="ru-RU"/>
    </w:rPr>
  </w:style>
  <w:style w:type="paragraph" w:customStyle="1" w:styleId="Style1">
    <w:name w:val="Style1"/>
    <w:basedOn w:val="a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customStyle="1" w:styleId="FontStyle14">
    <w:name w:val="Font Style14"/>
    <w:qFormat/>
    <w:rPr>
      <w:rFonts w:ascii="Times New Roman" w:hAnsi="Times New Roman" w:cs="Times New Roman"/>
      <w:b/>
      <w:bCs/>
      <w:color w:val="000000"/>
      <w:sz w:val="24"/>
      <w:szCs w:val="24"/>
    </w:rPr>
  </w:style>
  <w:style w:type="table" w:customStyle="1" w:styleId="14">
    <w:name w:val="Сетка таблицы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Заголовок оглавления1"/>
    <w:basedOn w:val="1"/>
    <w:next w:val="a"/>
    <w:uiPriority w:val="39"/>
    <w:unhideWhenUsed/>
    <w:qFormat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afa">
    <w:name w:val="Placeholder Text"/>
    <w:basedOn w:val="a0"/>
    <w:uiPriority w:val="99"/>
    <w:semiHidden/>
    <w:qFormat/>
    <w:rPr>
      <w:color w:val="808080"/>
    </w:rPr>
  </w:style>
  <w:style w:type="paragraph" w:customStyle="1" w:styleId="afb">
    <w:name w:val="Таблицы (моноширинный)"/>
    <w:basedOn w:val="a"/>
    <w:next w:val="a"/>
    <w:uiPriority w:val="99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  <w:style w:type="table" w:styleId="-1">
    <w:name w:val="Light List Accent 1"/>
    <w:basedOn w:val="a1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10">
    <w:name w:val="Цитата 21"/>
    <w:basedOn w:val="a0"/>
    <w:qFormat/>
  </w:style>
  <w:style w:type="character" w:customStyle="1" w:styleId="token">
    <w:name w:val="token"/>
    <w:basedOn w:val="a0"/>
    <w:qFormat/>
  </w:style>
  <w:style w:type="character" w:customStyle="1" w:styleId="ab">
    <w:name w:val="Текст концевой сноски Знак"/>
    <w:basedOn w:val="a0"/>
    <w:link w:val="aa"/>
    <w:uiPriority w:val="99"/>
    <w:semiHidden/>
    <w:qFormat/>
    <w:rPr>
      <w:rFonts w:eastAsiaTheme="minorEastAsia"/>
      <w:sz w:val="20"/>
      <w:szCs w:val="20"/>
      <w:lang w:eastAsia="ru-RU"/>
    </w:rPr>
  </w:style>
  <w:style w:type="paragraph" w:customStyle="1" w:styleId="16">
    <w:name w:val="Обычный1"/>
    <w:qFormat/>
    <w:pPr>
      <w:widowControl w:val="0"/>
      <w:snapToGrid w:val="0"/>
      <w:spacing w:line="319" w:lineRule="auto"/>
      <w:ind w:left="40" w:firstLine="500"/>
      <w:jc w:val="both"/>
    </w:pPr>
    <w:rPr>
      <w:rFonts w:eastAsia="Times New Roman"/>
      <w:sz w:val="18"/>
      <w:lang w:val="ru-RU" w:eastAsia="ru-RU"/>
    </w:rPr>
  </w:style>
  <w:style w:type="paragraph" w:customStyle="1" w:styleId="Style3">
    <w:name w:val="Style3"/>
    <w:basedOn w:val="a"/>
    <w:uiPriority w:val="99"/>
    <w:qFormat/>
    <w:pPr>
      <w:widowControl w:val="0"/>
      <w:autoSpaceDE w:val="0"/>
      <w:autoSpaceDN w:val="0"/>
      <w:adjustRightInd w:val="0"/>
      <w:spacing w:after="0" w:line="238" w:lineRule="exact"/>
      <w:ind w:firstLine="482"/>
    </w:pPr>
    <w:rPr>
      <w:rFonts w:ascii="Cambria" w:eastAsia="Times New Roman" w:hAnsi="Cambria" w:cs="Times New Roman"/>
      <w:sz w:val="24"/>
      <w:szCs w:val="24"/>
    </w:rPr>
  </w:style>
  <w:style w:type="paragraph" w:customStyle="1" w:styleId="Style4">
    <w:name w:val="Style4"/>
    <w:basedOn w:val="a"/>
    <w:uiPriority w:val="99"/>
    <w:qFormat/>
    <w:pPr>
      <w:widowControl w:val="0"/>
      <w:autoSpaceDE w:val="0"/>
      <w:autoSpaceDN w:val="0"/>
      <w:adjustRightInd w:val="0"/>
      <w:spacing w:after="0" w:line="221" w:lineRule="exact"/>
      <w:ind w:firstLine="482"/>
      <w:jc w:val="both"/>
    </w:pPr>
    <w:rPr>
      <w:rFonts w:ascii="Cambria" w:eastAsia="Times New Roman" w:hAnsi="Cambria" w:cs="Times New Roman"/>
      <w:sz w:val="24"/>
      <w:szCs w:val="24"/>
    </w:rPr>
  </w:style>
  <w:style w:type="character" w:customStyle="1" w:styleId="FontStyle13">
    <w:name w:val="Font Style13"/>
    <w:uiPriority w:val="99"/>
    <w:qFormat/>
    <w:rPr>
      <w:rFonts w:ascii="Cambria" w:hAnsi="Cambria" w:cs="Cambria" w:hint="default"/>
      <w:spacing w:val="-10"/>
      <w:sz w:val="18"/>
      <w:szCs w:val="18"/>
    </w:rPr>
  </w:style>
  <w:style w:type="character" w:customStyle="1" w:styleId="FontStyle11">
    <w:name w:val="Font Style11"/>
    <w:uiPriority w:val="99"/>
    <w:qFormat/>
    <w:rPr>
      <w:rFonts w:ascii="Cambria" w:hAnsi="Cambria" w:cs="Cambria" w:hint="default"/>
      <w:sz w:val="18"/>
      <w:szCs w:val="18"/>
    </w:rPr>
  </w:style>
  <w:style w:type="character" w:customStyle="1" w:styleId="FontStyle12">
    <w:name w:val="Font Style12"/>
    <w:uiPriority w:val="99"/>
    <w:qFormat/>
    <w:rPr>
      <w:rFonts w:ascii="Cambria" w:hAnsi="Cambria" w:cs="Cambria" w:hint="default"/>
      <w:i/>
      <w:iCs/>
      <w:sz w:val="20"/>
      <w:szCs w:val="20"/>
    </w:rPr>
  </w:style>
  <w:style w:type="paragraph" w:customStyle="1" w:styleId="listitem">
    <w:name w:val="list__item"/>
    <w:basedOn w:val="a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qFormat/>
  </w:style>
  <w:style w:type="character" w:customStyle="1" w:styleId="name">
    <w:name w:val="name"/>
    <w:basedOn w:val="a0"/>
    <w:qFormat/>
  </w:style>
  <w:style w:type="character" w:customStyle="1" w:styleId="promulgator">
    <w:name w:val="promulgator"/>
    <w:basedOn w:val="a0"/>
    <w:qFormat/>
  </w:style>
  <w:style w:type="character" w:customStyle="1" w:styleId="datepr">
    <w:name w:val="datepr"/>
    <w:basedOn w:val="a0"/>
    <w:qFormat/>
  </w:style>
  <w:style w:type="character" w:customStyle="1" w:styleId="number">
    <w:name w:val="number"/>
    <w:basedOn w:val="a0"/>
    <w:qFormat/>
  </w:style>
  <w:style w:type="table" w:customStyle="1" w:styleId="27">
    <w:name w:val="Сетка таблицы2"/>
    <w:basedOn w:val="a1"/>
    <w:next w:val="af6"/>
    <w:uiPriority w:val="39"/>
    <w:rsid w:val="00A07DBB"/>
    <w:rPr>
      <w:rFonts w:eastAsia="Calibri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3;&#1080;&#1082;&#1080;&#1090;&#1072;\Documents\&#1053;&#1072;&#1089;&#1090;&#1088;&#1072;&#1080;&#1074;&#1072;&#1077;&#1084;&#1099;&#1077;%20&#1096;&#1072;&#1073;&#1083;&#1086;&#1085;&#1099;%20Office\&#1051;&#1080;&#1089;&#1090;&#109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DAF911D-D7BF-4142-906D-9F73D212A4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Листы.dotx</Template>
  <TotalTime>96</TotalTime>
  <Pages>9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Nikita Savosko</cp:lastModifiedBy>
  <cp:revision>74</cp:revision>
  <cp:lastPrinted>2021-07-18T20:22:00Z</cp:lastPrinted>
  <dcterms:created xsi:type="dcterms:W3CDTF">2023-07-05T00:21:00Z</dcterms:created>
  <dcterms:modified xsi:type="dcterms:W3CDTF">2023-07-05T11:39:00Z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1EB2A519960D4D75BA66112BC8B2726F</vt:lpwstr>
  </property>
</Properties>
</file>